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810" w:type="dxa"/>
        <w:tblInd w:w="-252" w:type="dxa"/>
        <w:shd w:val="clear" w:color="auto" w:fill="FFCC06"/>
        <w:tblLook w:val="04A0" w:firstRow="1" w:lastRow="0" w:firstColumn="1" w:lastColumn="0" w:noHBand="0" w:noVBand="1"/>
      </w:tblPr>
      <w:tblGrid>
        <w:gridCol w:w="9810"/>
      </w:tblGrid>
      <w:tr w:rsidR="002922A2" w:rsidRPr="005F7E37" w14:paraId="1EFD7F7F" w14:textId="77777777" w:rsidTr="00FE7491">
        <w:tc>
          <w:tcPr>
            <w:tcW w:w="9810" w:type="dxa"/>
            <w:shd w:val="clear" w:color="auto" w:fill="F3F3E7"/>
          </w:tcPr>
          <w:p w14:paraId="004BABB9" w14:textId="77777777" w:rsidR="002922A2" w:rsidRDefault="002922A2" w:rsidP="00B05CBF">
            <w:pPr>
              <w:pStyle w:val="ChapterEyeBrow"/>
            </w:pPr>
          </w:p>
          <w:p w14:paraId="720787DC" w14:textId="77777777" w:rsidR="002922A2" w:rsidRPr="00B310CE" w:rsidRDefault="002922A2" w:rsidP="00B05CBF">
            <w:pPr>
              <w:pStyle w:val="ChapterEyeBrow"/>
            </w:pPr>
            <w:r w:rsidRPr="00B310CE">
              <w:t xml:space="preserve">LAB </w:t>
            </w:r>
            <w:r w:rsidR="00122C99">
              <w:rPr>
                <w:color w:val="DCA806"/>
              </w:rPr>
              <w:t>9</w:t>
            </w:r>
          </w:p>
          <w:p w14:paraId="25F3FC58" w14:textId="77777777" w:rsidR="002922A2" w:rsidRDefault="006947D8" w:rsidP="00B05CBF">
            <w:pPr>
              <w:pStyle w:val="Heading1"/>
            </w:pPr>
            <w:r>
              <w:t>Java</w:t>
            </w:r>
            <w:r w:rsidR="00DD0648">
              <w:t>S</w:t>
            </w:r>
            <w:r>
              <w:t>cript</w:t>
            </w:r>
            <w:r w:rsidR="00191EA4">
              <w:t xml:space="preserve"> </w:t>
            </w:r>
            <w:r w:rsidR="00FB263D">
              <w:t>2</w:t>
            </w:r>
            <w:r>
              <w:t xml:space="preserve">: </w:t>
            </w:r>
            <w:r w:rsidR="00FB263D">
              <w:t>DOM and Events</w:t>
            </w:r>
          </w:p>
          <w:p w14:paraId="1C247BE3" w14:textId="77777777" w:rsidR="002922A2" w:rsidRPr="00D27FB1" w:rsidRDefault="002922A2" w:rsidP="00954284">
            <w:pPr>
              <w:pStyle w:val="Cod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50BA3C03" w14:textId="77777777" w:rsidTr="00B05CBF">
              <w:tc>
                <w:tcPr>
                  <w:tcW w:w="8460" w:type="dxa"/>
                </w:tcPr>
                <w:p w14:paraId="3EB1649E" w14:textId="77777777" w:rsidR="002922A2" w:rsidRDefault="002922A2" w:rsidP="00954284">
                  <w:pPr>
                    <w:pStyle w:val="ChapterSubtitle"/>
                  </w:pPr>
                  <w:r>
                    <w:t>What You Will Learn</w:t>
                  </w:r>
                </w:p>
                <w:p w14:paraId="366DE13C" w14:textId="77777777" w:rsidR="00FB263D" w:rsidRDefault="00FB263D" w:rsidP="00FB263D">
                  <w:pPr>
                    <w:pStyle w:val="BodyBullets"/>
                  </w:pPr>
                  <w:r>
                    <w:t>Accessing and modifying DOM HTML elements using JavaScript</w:t>
                  </w:r>
                </w:p>
                <w:p w14:paraId="30667A7D" w14:textId="77777777" w:rsidR="00FB263D" w:rsidRDefault="00FB263D" w:rsidP="00FB263D">
                  <w:pPr>
                    <w:pStyle w:val="BodyBullets"/>
                  </w:pPr>
                  <w:r>
                    <w:t>Creating event listeners to react to events</w:t>
                  </w:r>
                </w:p>
                <w:p w14:paraId="6675D005" w14:textId="77777777" w:rsidR="00DD0648" w:rsidRDefault="00FB263D" w:rsidP="00FB263D">
                  <w:pPr>
                    <w:pStyle w:val="BodyBullets"/>
                  </w:pPr>
                  <w:r>
                    <w:t>Tools and tricks to help you develop JavaScript</w:t>
                  </w:r>
                </w:p>
              </w:tc>
            </w:tr>
          </w:tbl>
          <w:p w14:paraId="139D2405" w14:textId="77777777" w:rsidR="002922A2" w:rsidRDefault="002922A2" w:rsidP="00954284">
            <w:pPr>
              <w:pStyle w:val="ChapterSubtitle"/>
            </w:pPr>
          </w:p>
          <w:tbl>
            <w:tblPr>
              <w:tblW w:w="0" w:type="auto"/>
              <w:tblInd w:w="5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8460"/>
            </w:tblGrid>
            <w:tr w:rsidR="002922A2" w14:paraId="10010643" w14:textId="77777777" w:rsidTr="00B05CBF">
              <w:tc>
                <w:tcPr>
                  <w:tcW w:w="8460" w:type="dxa"/>
                  <w:tcBorders>
                    <w:bottom w:val="single" w:sz="4" w:space="0" w:color="BFBFBF"/>
                  </w:tcBorders>
                </w:tcPr>
                <w:p w14:paraId="0E7BA0FF" w14:textId="77777777" w:rsidR="002922A2" w:rsidRDefault="002922A2" w:rsidP="00954284">
                  <w:pPr>
                    <w:pStyle w:val="ChapterSubtitle"/>
                  </w:pPr>
                  <w:r>
                    <w:t>Approximate Time</w:t>
                  </w:r>
                </w:p>
                <w:p w14:paraId="37DC0D8F" w14:textId="77777777" w:rsidR="002922A2" w:rsidRDefault="002922A2" w:rsidP="00DD0648">
                  <w:pPr>
                    <w:pStyle w:val="BodyMain"/>
                  </w:pPr>
                  <w:r>
                    <w:t xml:space="preserve">The </w:t>
                  </w:r>
                  <w:r w:rsidR="007C0ACA">
                    <w:t>exercise</w:t>
                  </w:r>
                  <w:r>
                    <w:t>s in this</w:t>
                  </w:r>
                  <w:r w:rsidR="00BA0310">
                    <w:t xml:space="preserve"> lab should take approximately </w:t>
                  </w:r>
                  <w:r w:rsidR="00DD0648">
                    <w:t>90</w:t>
                  </w:r>
                  <w:r>
                    <w:t xml:space="preserve"> minutes to complete.</w:t>
                  </w:r>
                </w:p>
              </w:tc>
            </w:tr>
          </w:tbl>
          <w:p w14:paraId="1259ED9E" w14:textId="77777777" w:rsidR="002922A2" w:rsidRPr="000855BF" w:rsidRDefault="002922A2" w:rsidP="00B05CBF"/>
        </w:tc>
      </w:tr>
      <w:tr w:rsidR="002922A2" w:rsidRPr="005F7E37" w14:paraId="060E3AB5" w14:textId="77777777" w:rsidTr="00FE7491">
        <w:tc>
          <w:tcPr>
            <w:tcW w:w="9810" w:type="dxa"/>
            <w:shd w:val="clear" w:color="auto" w:fill="404040"/>
          </w:tcPr>
          <w:p w14:paraId="7E10EE58" w14:textId="77777777" w:rsidR="002922A2" w:rsidRDefault="002922A2" w:rsidP="00B05CBF"/>
          <w:p w14:paraId="6A94A38C" w14:textId="794F63BD" w:rsidR="002922A2" w:rsidRPr="00247AB7" w:rsidRDefault="002922A2" w:rsidP="00B05CBF">
            <w:pPr>
              <w:pStyle w:val="ChapterBookTitle"/>
            </w:pPr>
            <w:r w:rsidRPr="00247AB7">
              <w:t>Fundamentals of Web Development</w:t>
            </w:r>
            <w:r w:rsidR="00CD6FD5">
              <w:t xml:space="preserve">, </w:t>
            </w:r>
            <w:r w:rsidR="007457A3">
              <w:t>3</w:t>
            </w:r>
            <w:r w:rsidR="007457A3">
              <w:rPr>
                <w:vertAlign w:val="superscript"/>
              </w:rPr>
              <w:t>rd</w:t>
            </w:r>
            <w:r w:rsidR="00CD6FD5">
              <w:t xml:space="preserve"> Ed</w:t>
            </w:r>
          </w:p>
          <w:p w14:paraId="63531C2E" w14:textId="77777777" w:rsidR="002922A2" w:rsidRPr="00247AB7" w:rsidRDefault="002922A2" w:rsidP="003C30B6">
            <w:pPr>
              <w:pStyle w:val="ChapterBookTitleAlternate"/>
              <w:ind w:left="0"/>
            </w:pPr>
          </w:p>
          <w:p w14:paraId="066D0740" w14:textId="77777777" w:rsidR="002922A2" w:rsidRPr="00247AB7" w:rsidRDefault="002922A2" w:rsidP="00B05CBF">
            <w:pPr>
              <w:pStyle w:val="ChapterAuthor"/>
            </w:pPr>
            <w:r w:rsidRPr="00247AB7">
              <w:t xml:space="preserve">Randy Connolly </w:t>
            </w:r>
            <w:r w:rsidRPr="00247AB7">
              <w:rPr>
                <w:color w:val="FFFFFF"/>
              </w:rPr>
              <w:t>and</w:t>
            </w:r>
            <w:r w:rsidRPr="00247AB7">
              <w:t xml:space="preserve"> Ricardo Hoar</w:t>
            </w:r>
          </w:p>
          <w:p w14:paraId="1FBBE35D" w14:textId="77777777" w:rsidR="002922A2" w:rsidRPr="004510ED" w:rsidRDefault="002922A2" w:rsidP="00B05CBF"/>
        </w:tc>
      </w:tr>
      <w:tr w:rsidR="002922A2" w:rsidRPr="005F7E37" w14:paraId="645115F6" w14:textId="77777777" w:rsidTr="00FE7491">
        <w:tc>
          <w:tcPr>
            <w:tcW w:w="9810" w:type="dxa"/>
            <w:shd w:val="clear" w:color="auto" w:fill="DCA806"/>
          </w:tcPr>
          <w:p w14:paraId="6AEEF603" w14:textId="77777777" w:rsidR="002922A2" w:rsidRDefault="002922A2" w:rsidP="00B05CBF"/>
          <w:p w14:paraId="6C60BD22" w14:textId="77777777" w:rsidR="002922A2" w:rsidRDefault="002922A2" w:rsidP="00B05CBF">
            <w:pPr>
              <w:pStyle w:val="ChapterFinePrint"/>
            </w:pPr>
            <w:r w:rsidRPr="0025067A">
              <w:t xml:space="preserve">Textbook by Pearson </w:t>
            </w:r>
            <w:r w:rsidR="003C30B6">
              <w:br/>
            </w:r>
            <w:r w:rsidRPr="0025067A">
              <w:t>http://www.</w:t>
            </w:r>
            <w:r w:rsidR="003C30B6">
              <w:t>funwebdev</w:t>
            </w:r>
            <w:r w:rsidRPr="0025067A">
              <w:t>.com</w:t>
            </w:r>
          </w:p>
          <w:p w14:paraId="5644BEDB" w14:textId="77777777" w:rsidR="008841F1" w:rsidRDefault="008841F1" w:rsidP="008841F1">
            <w:pPr>
              <w:pStyle w:val="zChapterFinePrint"/>
            </w:pPr>
          </w:p>
          <w:p w14:paraId="265ABAFE" w14:textId="03ED6986" w:rsidR="008841F1" w:rsidRDefault="008841F1" w:rsidP="008841F1">
            <w:pPr>
              <w:pStyle w:val="ChapterFinePrint"/>
            </w:pPr>
            <w:r>
              <w:t xml:space="preserve">Date Last </w:t>
            </w:r>
            <w:r w:rsidR="007457A3">
              <w:t xml:space="preserve">Revised: </w:t>
            </w:r>
            <w:r w:rsidR="00BD01E4">
              <w:t>September 12</w:t>
            </w:r>
            <w:bookmarkStart w:id="0" w:name="_GoBack"/>
            <w:bookmarkEnd w:id="0"/>
            <w:r w:rsidR="007A016A">
              <w:t>, 2019</w:t>
            </w:r>
          </w:p>
          <w:p w14:paraId="01C4572D" w14:textId="77777777" w:rsidR="002922A2" w:rsidRDefault="002922A2" w:rsidP="00B05CBF">
            <w:pPr>
              <w:pStyle w:val="ChapterFinePrint"/>
            </w:pPr>
          </w:p>
        </w:tc>
      </w:tr>
    </w:tbl>
    <w:p w14:paraId="15C47C8D" w14:textId="77777777" w:rsidR="00DD0648" w:rsidRDefault="00DD0648" w:rsidP="00DD0648">
      <w:pPr>
        <w:pStyle w:val="Heading1"/>
        <w:rPr>
          <w:rFonts w:ascii="Franklin Gothic Demi" w:hAnsi="Franklin Gothic Demi"/>
          <w:sz w:val="44"/>
        </w:rPr>
      </w:pPr>
      <w:r>
        <w:br w:type="page"/>
      </w:r>
    </w:p>
    <w:p w14:paraId="2DEAF335" w14:textId="77777777" w:rsidR="00FA12C6" w:rsidRDefault="00D04001" w:rsidP="00D43998">
      <w:pPr>
        <w:pStyle w:val="Heading2"/>
      </w:pPr>
      <w:r w:rsidRPr="00D04001">
        <w:lastRenderedPageBreak/>
        <w:t>THE DOCUMENT OBJECT MODEL (DOM)</w:t>
      </w:r>
      <w:r w:rsidR="004D5CDB">
        <w:tab/>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A12C6" w14:paraId="55A04B69" w14:textId="77777777" w:rsidTr="00B05CBF">
        <w:trPr>
          <w:gridBefore w:val="1"/>
          <w:wBefore w:w="450" w:type="dxa"/>
        </w:trPr>
        <w:tc>
          <w:tcPr>
            <w:tcW w:w="7650" w:type="dxa"/>
            <w:tcBorders>
              <w:bottom w:val="single" w:sz="4" w:space="0" w:color="000080"/>
            </w:tcBorders>
            <w:shd w:val="clear" w:color="auto" w:fill="404040"/>
          </w:tcPr>
          <w:p w14:paraId="298104C2" w14:textId="77777777" w:rsidR="00FA12C6" w:rsidRDefault="00FA12C6" w:rsidP="007C0ACA">
            <w:pPr>
              <w:pStyle w:val="TableStepHead"/>
            </w:pPr>
            <w:r>
              <w:br w:type="page"/>
              <w:t xml:space="preserve"> Preparing Directories</w:t>
            </w:r>
          </w:p>
        </w:tc>
      </w:tr>
      <w:tr w:rsidR="00FA12C6" w14:paraId="6425FC9C" w14:textId="77777777">
        <w:tc>
          <w:tcPr>
            <w:tcW w:w="450" w:type="dxa"/>
            <w:tcBorders>
              <w:right w:val="nil"/>
            </w:tcBorders>
          </w:tcPr>
          <w:p w14:paraId="0179D92F" w14:textId="77777777" w:rsidR="00FA12C6" w:rsidRDefault="00857E8C">
            <w:pPr>
              <w:pStyle w:val="TableNumber"/>
            </w:pPr>
            <w:r>
              <w:t>1</w:t>
            </w:r>
          </w:p>
        </w:tc>
        <w:tc>
          <w:tcPr>
            <w:tcW w:w="7650" w:type="dxa"/>
            <w:tcBorders>
              <w:top w:val="nil"/>
              <w:left w:val="nil"/>
              <w:bottom w:val="nil"/>
            </w:tcBorders>
          </w:tcPr>
          <w:p w14:paraId="3A8D91FA" w14:textId="77777777" w:rsidR="00FA12C6" w:rsidRDefault="00FA12C6" w:rsidP="00954284">
            <w:pPr>
              <w:pStyle w:val="TableText"/>
            </w:pPr>
            <w:r>
              <w:t xml:space="preserve">If you haven’t done so already, create a folder in your personal drive </w:t>
            </w:r>
            <w:r w:rsidR="00740A25">
              <w:t>for all the labs for this book</w:t>
            </w:r>
            <w:r>
              <w:t>.</w:t>
            </w:r>
          </w:p>
        </w:tc>
      </w:tr>
      <w:tr w:rsidR="00FA12C6" w14:paraId="314B1E56" w14:textId="77777777">
        <w:tc>
          <w:tcPr>
            <w:tcW w:w="450" w:type="dxa"/>
            <w:tcBorders>
              <w:right w:val="nil"/>
            </w:tcBorders>
          </w:tcPr>
          <w:p w14:paraId="2058DB58" w14:textId="77777777" w:rsidR="00FA12C6" w:rsidRDefault="00857E8C">
            <w:pPr>
              <w:pStyle w:val="TableNumber"/>
            </w:pPr>
            <w:r>
              <w:t>2</w:t>
            </w:r>
          </w:p>
        </w:tc>
        <w:tc>
          <w:tcPr>
            <w:tcW w:w="7650" w:type="dxa"/>
            <w:tcBorders>
              <w:top w:val="nil"/>
              <w:left w:val="nil"/>
            </w:tcBorders>
          </w:tcPr>
          <w:p w14:paraId="0BE37D50" w14:textId="06D5B630" w:rsidR="00FA12C6" w:rsidRDefault="00DC5173" w:rsidP="00CA15D0">
            <w:pPr>
              <w:pStyle w:val="TableText"/>
            </w:pPr>
            <w:r>
              <w:t xml:space="preserve">Copy the folder titled </w:t>
            </w:r>
            <w:r w:rsidRPr="00CA15D0">
              <w:rPr>
                <w:rStyle w:val="CodeFile"/>
              </w:rPr>
              <w:t>lab0</w:t>
            </w:r>
            <w:r w:rsidR="00CA15D0" w:rsidRPr="00CA15D0">
              <w:rPr>
                <w:rStyle w:val="CodeFile"/>
              </w:rPr>
              <w:t>9</w:t>
            </w:r>
            <w:r>
              <w:rPr>
                <w:rStyle w:val="inline"/>
              </w:rPr>
              <w:t xml:space="preserve"> </w:t>
            </w:r>
            <w:r>
              <w:t xml:space="preserve">to your course folder created in step one. This </w:t>
            </w:r>
            <w:r w:rsidRPr="002A09C4">
              <w:rPr>
                <w:rStyle w:val="CodeFile"/>
              </w:rPr>
              <w:t>lab09</w:t>
            </w:r>
            <w:r>
              <w:t xml:space="preserve"> folder could be provided by your instructor, or you could clone it from GitHub repo for this lab.</w:t>
            </w:r>
          </w:p>
        </w:tc>
      </w:tr>
    </w:tbl>
    <w:p w14:paraId="29D78C88" w14:textId="287B3D66" w:rsidR="00FA12C6" w:rsidRDefault="00B35FD6" w:rsidP="00DD0648">
      <w:pPr>
        <w:pStyle w:val="BodyMainSpaceAbove"/>
      </w:pPr>
      <w:r>
        <w:t xml:space="preserve">In the previous lab, you used the </w:t>
      </w:r>
      <w:r w:rsidRPr="00B35FD6">
        <w:rPr>
          <w:rStyle w:val="CodeChar"/>
        </w:rPr>
        <w:t>document.write()</w:t>
      </w:r>
      <w:r>
        <w:t xml:space="preserve"> function as a way to manipulate markup using JavaScript. While fine from a learning JavaScript perspective, it is generally not how one typically uses JavaScript. In the first part of this lab, you will learn how to use the Document Object Model (DOM) w</w:t>
      </w:r>
      <w:r w:rsidR="00D04001">
        <w:t>ith JavaScript as a “better” way of manipulating content.</w:t>
      </w:r>
    </w:p>
    <w:tbl>
      <w:tblPr>
        <w:tblW w:w="0" w:type="auto"/>
        <w:tblInd w:w="-522" w:type="dxa"/>
        <w:tblBorders>
          <w:insideV w:val="single" w:sz="4" w:space="0" w:color="auto"/>
        </w:tblBorders>
        <w:tblLayout w:type="fixed"/>
        <w:tblLook w:val="0000" w:firstRow="0" w:lastRow="0" w:firstColumn="0" w:lastColumn="0" w:noHBand="0" w:noVBand="0"/>
      </w:tblPr>
      <w:tblGrid>
        <w:gridCol w:w="540"/>
        <w:gridCol w:w="7650"/>
      </w:tblGrid>
      <w:tr w:rsidR="009F3C05" w14:paraId="40354F95" w14:textId="77777777" w:rsidTr="005C1EAC">
        <w:trPr>
          <w:gridBefore w:val="1"/>
          <w:wBefore w:w="540" w:type="dxa"/>
        </w:trPr>
        <w:tc>
          <w:tcPr>
            <w:tcW w:w="7650" w:type="dxa"/>
            <w:tcBorders>
              <w:bottom w:val="single" w:sz="4" w:space="0" w:color="000080"/>
            </w:tcBorders>
            <w:shd w:val="clear" w:color="auto" w:fill="404040"/>
          </w:tcPr>
          <w:p w14:paraId="7CD987A2" w14:textId="509C1B73" w:rsidR="009F3C05" w:rsidRDefault="009F3C05" w:rsidP="005C1EAC">
            <w:pPr>
              <w:pStyle w:val="TableStepHead"/>
            </w:pPr>
            <w:r>
              <w:br w:type="page"/>
            </w:r>
            <w:r>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w:t>
            </w:r>
            <w:r w:rsidR="005C1EAC">
              <w:t>The document Object</w:t>
            </w:r>
          </w:p>
        </w:tc>
      </w:tr>
      <w:tr w:rsidR="009F3C05" w14:paraId="447CCB5B" w14:textId="77777777" w:rsidTr="005C1EAC">
        <w:tc>
          <w:tcPr>
            <w:tcW w:w="450" w:type="dxa"/>
            <w:tcBorders>
              <w:right w:val="nil"/>
            </w:tcBorders>
          </w:tcPr>
          <w:p w14:paraId="583AD92D" w14:textId="77777777" w:rsidR="009F3C05" w:rsidRDefault="009F3C05" w:rsidP="005C1EAC">
            <w:pPr>
              <w:pStyle w:val="TableNumber"/>
            </w:pPr>
            <w:r>
              <w:t>1</w:t>
            </w:r>
          </w:p>
        </w:tc>
        <w:tc>
          <w:tcPr>
            <w:tcW w:w="7650" w:type="dxa"/>
            <w:tcBorders>
              <w:top w:val="nil"/>
              <w:left w:val="nil"/>
              <w:bottom w:val="nil"/>
            </w:tcBorders>
          </w:tcPr>
          <w:p w14:paraId="64AA6937" w14:textId="3E9A3828" w:rsidR="009F3C05" w:rsidRDefault="009F3C05" w:rsidP="005C1EAC">
            <w:pPr>
              <w:pStyle w:val="TableText"/>
            </w:pPr>
            <w:r>
              <w:t>Examine</w:t>
            </w:r>
            <w:r w:rsidRPr="0024150E">
              <w:t xml:space="preserve"> </w:t>
            </w:r>
            <w:r w:rsidRPr="002A09C4">
              <w:rPr>
                <w:rStyle w:val="CodeFile"/>
              </w:rPr>
              <w:t>lab09-ex01.html</w:t>
            </w:r>
            <w:r w:rsidRPr="0024150E">
              <w:t xml:space="preserve"> in your </w:t>
            </w:r>
            <w:r>
              <w:t xml:space="preserve">browser and then in your editor of choice. </w:t>
            </w:r>
          </w:p>
          <w:p w14:paraId="789342F6" w14:textId="77777777" w:rsidR="009F3C05" w:rsidRDefault="009F3C05" w:rsidP="005C1EAC">
            <w:pPr>
              <w:pStyle w:val="TableComment"/>
            </w:pPr>
            <w:r>
              <w:t>Notice that it references a JavaScript file at the end of the markup. To better understand the rest of the steps in this exercise, you should continually refer back to the markup.</w:t>
            </w:r>
          </w:p>
        </w:tc>
      </w:tr>
      <w:tr w:rsidR="009F3C05" w14:paraId="7F2D646A" w14:textId="77777777" w:rsidTr="005C1EAC">
        <w:tc>
          <w:tcPr>
            <w:tcW w:w="450" w:type="dxa"/>
            <w:tcBorders>
              <w:right w:val="nil"/>
            </w:tcBorders>
          </w:tcPr>
          <w:p w14:paraId="19258C38" w14:textId="3761ECB0" w:rsidR="009F3C05" w:rsidRDefault="009F3C05" w:rsidP="005C1EAC">
            <w:pPr>
              <w:pStyle w:val="TableNumber"/>
            </w:pPr>
            <w:r>
              <w:t>2</w:t>
            </w:r>
          </w:p>
        </w:tc>
        <w:tc>
          <w:tcPr>
            <w:tcW w:w="7650" w:type="dxa"/>
            <w:tcBorders>
              <w:top w:val="nil"/>
              <w:left w:val="nil"/>
              <w:bottom w:val="nil"/>
            </w:tcBorders>
          </w:tcPr>
          <w:p w14:paraId="3948BBC6" w14:textId="77777777" w:rsidR="009F3C05" w:rsidRDefault="009F3C05" w:rsidP="005C1EAC">
            <w:pPr>
              <w:pStyle w:val="TableText"/>
            </w:pPr>
            <w:r>
              <w:t>Display the JavaScript console in your browser and enter the following command in the console:</w:t>
            </w:r>
          </w:p>
          <w:p w14:paraId="5FAAA43C" w14:textId="77777777" w:rsidR="009F3C05" w:rsidRDefault="009F3C05" w:rsidP="009F3C05">
            <w:pPr>
              <w:pStyle w:val="CodeAboveBold"/>
            </w:pPr>
            <w:r>
              <w:t>console.dir(document)</w:t>
            </w:r>
          </w:p>
          <w:p w14:paraId="5080FB16" w14:textId="200BE380" w:rsidR="009F3C05" w:rsidRPr="009F3C05" w:rsidRDefault="009F3C05" w:rsidP="009F3C05">
            <w:pPr>
              <w:pStyle w:val="TableComment"/>
            </w:pPr>
            <w:r>
              <w:t xml:space="preserve">This provides a hierarchical view of the document object, which allows you to examine the different properties and methods within this object. </w:t>
            </w:r>
          </w:p>
        </w:tc>
      </w:tr>
      <w:tr w:rsidR="009F3C05" w14:paraId="56239645" w14:textId="77777777" w:rsidTr="005C1EAC">
        <w:tc>
          <w:tcPr>
            <w:tcW w:w="450" w:type="dxa"/>
            <w:tcBorders>
              <w:right w:val="nil"/>
            </w:tcBorders>
          </w:tcPr>
          <w:p w14:paraId="1E9B9914" w14:textId="7B4156B6" w:rsidR="009F3C05" w:rsidRDefault="009F3C05" w:rsidP="005C1EAC">
            <w:pPr>
              <w:pStyle w:val="TableNumber"/>
            </w:pPr>
            <w:r>
              <w:t>3</w:t>
            </w:r>
          </w:p>
        </w:tc>
        <w:tc>
          <w:tcPr>
            <w:tcW w:w="7650" w:type="dxa"/>
            <w:tcBorders>
              <w:top w:val="nil"/>
              <w:left w:val="nil"/>
              <w:bottom w:val="nil"/>
            </w:tcBorders>
          </w:tcPr>
          <w:p w14:paraId="2360C3B4" w14:textId="77777777" w:rsidR="009F3C05" w:rsidRDefault="009F3C05" w:rsidP="005C1EAC">
            <w:pPr>
              <w:pStyle w:val="TableText"/>
            </w:pPr>
            <w:r>
              <w:t xml:space="preserve">Examine some of these properties and methods. Notice that some of these properties are hierarchical themselves (e.g., </w:t>
            </w:r>
            <w:r w:rsidR="005C1EAC">
              <w:t xml:space="preserve">the </w:t>
            </w:r>
            <w:r w:rsidR="005C1EAC" w:rsidRPr="005C1EAC">
              <w:rPr>
                <w:rStyle w:val="CodeChar"/>
              </w:rPr>
              <w:t>all</w:t>
            </w:r>
            <w:r w:rsidR="005C1EAC">
              <w:t xml:space="preserve"> property, which is a collection of all the elements in the document).</w:t>
            </w:r>
          </w:p>
          <w:p w14:paraId="524C59F3" w14:textId="297FD9FE" w:rsidR="005C1EAC" w:rsidRDefault="00CA15D0" w:rsidP="00CA15D0">
            <w:pPr>
              <w:pStyle w:val="TableComment"/>
            </w:pPr>
            <w:r>
              <w:t>W</w:t>
            </w:r>
            <w:r w:rsidR="005C1EAC">
              <w:t xml:space="preserve">orking with the DOM </w:t>
            </w:r>
            <w:r>
              <w:t xml:space="preserve">means working </w:t>
            </w:r>
            <w:r w:rsidR="005C1EAC">
              <w:t xml:space="preserve">with the </w:t>
            </w:r>
            <w:r w:rsidR="005C1EAC" w:rsidRPr="005C1EAC">
              <w:rPr>
                <w:rStyle w:val="CodeChar"/>
              </w:rPr>
              <w:t>document</w:t>
            </w:r>
            <w:r w:rsidR="005C1EAC">
              <w:t xml:space="preserve"> object.</w:t>
            </w:r>
          </w:p>
        </w:tc>
      </w:tr>
    </w:tbl>
    <w:p w14:paraId="420BDD7E" w14:textId="77777777" w:rsidR="009F3C05" w:rsidRPr="009F3C05" w:rsidRDefault="009F3C05" w:rsidP="00C91E0A">
      <w:pPr>
        <w:pStyle w:val="Code"/>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24150E" w14:paraId="506A9846" w14:textId="77777777" w:rsidTr="00B40D0C">
        <w:trPr>
          <w:gridBefore w:val="1"/>
          <w:wBefore w:w="450" w:type="dxa"/>
        </w:trPr>
        <w:tc>
          <w:tcPr>
            <w:tcW w:w="7650" w:type="dxa"/>
            <w:tcBorders>
              <w:bottom w:val="single" w:sz="4" w:space="0" w:color="000080"/>
            </w:tcBorders>
            <w:shd w:val="clear" w:color="auto" w:fill="404040"/>
          </w:tcPr>
          <w:p w14:paraId="4D36F53A" w14:textId="77777777" w:rsidR="0024150E" w:rsidRDefault="0024150E" w:rsidP="00100BBB">
            <w:pPr>
              <w:pStyle w:val="TableStepHead"/>
            </w:pPr>
            <w:r>
              <w:br w:type="page"/>
            </w:r>
            <w:r w:rsidR="00122C99">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w:t>
            </w:r>
            <w:r w:rsidR="00B35FD6">
              <w:t xml:space="preserve">Basic DOM </w:t>
            </w:r>
            <w:r w:rsidR="00100BBB">
              <w:t>Selection</w:t>
            </w:r>
          </w:p>
        </w:tc>
      </w:tr>
      <w:tr w:rsidR="007129E8" w14:paraId="3D6F5390" w14:textId="77777777" w:rsidTr="00B40D0C">
        <w:tc>
          <w:tcPr>
            <w:tcW w:w="450" w:type="dxa"/>
            <w:tcBorders>
              <w:right w:val="nil"/>
            </w:tcBorders>
          </w:tcPr>
          <w:p w14:paraId="74EC1EAD" w14:textId="56741B1F" w:rsidR="007129E8" w:rsidRDefault="007129E8" w:rsidP="00D4179C">
            <w:pPr>
              <w:pStyle w:val="TableNumber"/>
            </w:pPr>
            <w:r>
              <w:t>1</w:t>
            </w:r>
          </w:p>
        </w:tc>
        <w:tc>
          <w:tcPr>
            <w:tcW w:w="7650" w:type="dxa"/>
            <w:tcBorders>
              <w:top w:val="nil"/>
              <w:left w:val="nil"/>
              <w:bottom w:val="nil"/>
            </w:tcBorders>
          </w:tcPr>
          <w:p w14:paraId="2161BBD3" w14:textId="0E890BFF" w:rsidR="007129E8" w:rsidRDefault="007129E8" w:rsidP="007129E8">
            <w:pPr>
              <w:pStyle w:val="TableText"/>
            </w:pPr>
            <w:r>
              <w:t>Examine</w:t>
            </w:r>
            <w:r w:rsidRPr="0024150E">
              <w:t xml:space="preserve"> </w:t>
            </w:r>
            <w:r w:rsidRPr="002A09C4">
              <w:rPr>
                <w:rStyle w:val="CodeFile"/>
              </w:rPr>
              <w:t>lab09-ex0</w:t>
            </w:r>
            <w:r w:rsidR="00752F30" w:rsidRPr="002A09C4">
              <w:rPr>
                <w:rStyle w:val="CodeFile"/>
              </w:rPr>
              <w:t>2</w:t>
            </w:r>
            <w:r w:rsidRPr="002A09C4">
              <w:rPr>
                <w:rStyle w:val="CodeFile"/>
              </w:rPr>
              <w:t>.html</w:t>
            </w:r>
            <w:r w:rsidRPr="0024150E">
              <w:t xml:space="preserve"> in your </w:t>
            </w:r>
            <w:r>
              <w:t xml:space="preserve">browser. This is the same file except for the addition of a </w:t>
            </w:r>
            <w:r w:rsidRPr="007129E8">
              <w:rPr>
                <w:rStyle w:val="CodeChar"/>
              </w:rPr>
              <w:t>&lt;script&gt;</w:t>
            </w:r>
            <w:r>
              <w:t xml:space="preserve"> element.</w:t>
            </w:r>
          </w:p>
        </w:tc>
      </w:tr>
      <w:tr w:rsidR="0024150E" w14:paraId="56C3CCE6" w14:textId="77777777" w:rsidTr="00B40D0C">
        <w:tc>
          <w:tcPr>
            <w:tcW w:w="450" w:type="dxa"/>
            <w:tcBorders>
              <w:right w:val="nil"/>
            </w:tcBorders>
          </w:tcPr>
          <w:p w14:paraId="7A05B746" w14:textId="77777777" w:rsidR="0024150E" w:rsidRDefault="0024150E" w:rsidP="00D4179C">
            <w:pPr>
              <w:pStyle w:val="TableNumber"/>
            </w:pPr>
            <w:r>
              <w:t>2</w:t>
            </w:r>
          </w:p>
        </w:tc>
        <w:tc>
          <w:tcPr>
            <w:tcW w:w="7650" w:type="dxa"/>
            <w:tcBorders>
              <w:top w:val="nil"/>
              <w:left w:val="nil"/>
              <w:bottom w:val="nil"/>
            </w:tcBorders>
          </w:tcPr>
          <w:p w14:paraId="4854F27D" w14:textId="00D1BDE1" w:rsidR="0024150E" w:rsidRDefault="00B35FD6" w:rsidP="00B35FD6">
            <w:pPr>
              <w:pStyle w:val="TableText"/>
            </w:pPr>
            <w:r>
              <w:t xml:space="preserve">Edit </w:t>
            </w:r>
            <w:r w:rsidRPr="002A09C4">
              <w:rPr>
                <w:rStyle w:val="CodeFile"/>
              </w:rPr>
              <w:t>js/</w:t>
            </w:r>
            <w:r w:rsidR="00DC5173" w:rsidRPr="002A09C4">
              <w:rPr>
                <w:rStyle w:val="CodeFile"/>
              </w:rPr>
              <w:t>lab09-ex</w:t>
            </w:r>
            <w:r w:rsidRPr="002A09C4">
              <w:rPr>
                <w:rStyle w:val="CodeFile"/>
              </w:rPr>
              <w:t>0</w:t>
            </w:r>
            <w:r w:rsidR="007129E8" w:rsidRPr="002A09C4">
              <w:rPr>
                <w:rStyle w:val="CodeFile"/>
              </w:rPr>
              <w:t>2</w:t>
            </w:r>
            <w:r w:rsidRPr="002A09C4">
              <w:rPr>
                <w:rStyle w:val="CodeFile"/>
              </w:rPr>
              <w:t>.js</w:t>
            </w:r>
            <w:r>
              <w:t xml:space="preserve"> by adding the following</w:t>
            </w:r>
            <w:r w:rsidR="00D04001">
              <w:t xml:space="preserve"> and then testing </w:t>
            </w:r>
            <w:r w:rsidR="00DC5173" w:rsidRPr="002A09C4">
              <w:rPr>
                <w:rStyle w:val="CodeFile"/>
              </w:rPr>
              <w:t>lab09-ex</w:t>
            </w:r>
            <w:r w:rsidR="00647BC0" w:rsidRPr="002A09C4">
              <w:rPr>
                <w:rStyle w:val="CodeFile"/>
              </w:rPr>
              <w:t>0</w:t>
            </w:r>
            <w:r w:rsidR="007129E8" w:rsidRPr="002A09C4">
              <w:rPr>
                <w:rStyle w:val="CodeFile"/>
              </w:rPr>
              <w:t>2</w:t>
            </w:r>
            <w:r w:rsidR="00647BC0" w:rsidRPr="002A09C4">
              <w:rPr>
                <w:rStyle w:val="CodeFile"/>
              </w:rPr>
              <w:t>.html</w:t>
            </w:r>
            <w:r w:rsidR="00647BC0" w:rsidRPr="0024150E">
              <w:t xml:space="preserve"> </w:t>
            </w:r>
            <w:r w:rsidR="00D04001">
              <w:t>in browser.</w:t>
            </w:r>
          </w:p>
          <w:p w14:paraId="7DE77B33" w14:textId="1A33BB1A" w:rsidR="00D04001" w:rsidRDefault="007129E8" w:rsidP="00D04001">
            <w:pPr>
              <w:pStyle w:val="CodeAboveBold"/>
            </w:pPr>
            <w:r>
              <w:t>const</w:t>
            </w:r>
            <w:r w:rsidR="00D04001">
              <w:t xml:space="preserve"> msg = document.getElementById("</w:t>
            </w:r>
            <w:r>
              <w:t>msg</w:t>
            </w:r>
            <w:r w:rsidR="00D04001">
              <w:t>");</w:t>
            </w:r>
          </w:p>
          <w:p w14:paraId="346E52E8" w14:textId="4D9C907D" w:rsidR="00D04001" w:rsidRDefault="00D04001" w:rsidP="00D04001">
            <w:pPr>
              <w:pStyle w:val="CodeBold"/>
            </w:pPr>
            <w:r>
              <w:t>msg.value = "</w:t>
            </w:r>
            <w:r w:rsidR="007129E8" w:rsidRPr="007129E8">
              <w:t>this text is generated by JavaScript</w:t>
            </w:r>
            <w:r>
              <w:t>";</w:t>
            </w:r>
          </w:p>
          <w:p w14:paraId="076F6008" w14:textId="77777777" w:rsidR="00D04001" w:rsidRDefault="00D04001" w:rsidP="00D04001">
            <w:pPr>
              <w:pStyle w:val="TableComment"/>
            </w:pPr>
            <w:r>
              <w:t xml:space="preserve">This selects the </w:t>
            </w:r>
            <w:r w:rsidRPr="002A09C4">
              <w:rPr>
                <w:rStyle w:val="CodeChar"/>
              </w:rPr>
              <w:t>&lt;textarea&gt;</w:t>
            </w:r>
            <w:r>
              <w:t xml:space="preserve"> element and sets its value.</w:t>
            </w:r>
          </w:p>
        </w:tc>
      </w:tr>
    </w:tbl>
    <w:p w14:paraId="18D3C160" w14:textId="77777777" w:rsidR="002A09C4" w:rsidRDefault="002A09C4">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04001" w14:paraId="49A75297" w14:textId="77777777" w:rsidTr="00B40D0C">
        <w:tc>
          <w:tcPr>
            <w:tcW w:w="450" w:type="dxa"/>
            <w:tcBorders>
              <w:right w:val="nil"/>
            </w:tcBorders>
          </w:tcPr>
          <w:p w14:paraId="30988406" w14:textId="1952CEC9" w:rsidR="00D04001" w:rsidRDefault="00D04001" w:rsidP="00D4179C">
            <w:pPr>
              <w:pStyle w:val="TableNumber"/>
            </w:pPr>
            <w:r>
              <w:lastRenderedPageBreak/>
              <w:t>3</w:t>
            </w:r>
          </w:p>
        </w:tc>
        <w:tc>
          <w:tcPr>
            <w:tcW w:w="7650" w:type="dxa"/>
            <w:tcBorders>
              <w:top w:val="nil"/>
              <w:left w:val="nil"/>
              <w:bottom w:val="nil"/>
            </w:tcBorders>
          </w:tcPr>
          <w:p w14:paraId="660DA64E" w14:textId="77777777" w:rsidR="00D04001" w:rsidRDefault="00D04001" w:rsidP="00B35FD6">
            <w:pPr>
              <w:pStyle w:val="TableText"/>
            </w:pPr>
            <w:r>
              <w:t>Add the following code and test.</w:t>
            </w:r>
          </w:p>
          <w:p w14:paraId="3B06CD57" w14:textId="77777777" w:rsidR="00AA156A" w:rsidRDefault="007129E8" w:rsidP="00AA156A">
            <w:pPr>
              <w:pStyle w:val="CodeAboveBold"/>
            </w:pPr>
            <w:r w:rsidRPr="007129E8">
              <w:t>const legend = document.getElementById("title");</w:t>
            </w:r>
          </w:p>
          <w:p w14:paraId="7E2DD01C" w14:textId="5C34ED1D" w:rsidR="00D04001" w:rsidRDefault="00AA156A" w:rsidP="007129E8">
            <w:pPr>
              <w:pStyle w:val="CodeBold"/>
            </w:pPr>
            <w:r>
              <w:t>legend</w:t>
            </w:r>
            <w:r w:rsidR="007129E8">
              <w:t>.</w:t>
            </w:r>
            <w:r w:rsidRPr="00AA156A">
              <w:t>textContent</w:t>
            </w:r>
            <w:r>
              <w:t xml:space="preserve"> </w:t>
            </w:r>
            <w:r w:rsidR="007129E8">
              <w:t>= "Dynamically generated";</w:t>
            </w:r>
          </w:p>
          <w:p w14:paraId="28E3E3CF" w14:textId="0DE1BC9A" w:rsidR="00AA156A" w:rsidRDefault="00AA156A" w:rsidP="00AA156A">
            <w:pPr>
              <w:pStyle w:val="TableComment"/>
            </w:pPr>
            <w:r>
              <w:t xml:space="preserve">The </w:t>
            </w:r>
            <w:r w:rsidRPr="00AA156A">
              <w:rPr>
                <w:rStyle w:val="CodeChar"/>
              </w:rPr>
              <w:t>textContent</w:t>
            </w:r>
            <w:r>
              <w:t xml:space="preserve"> property allows you to modify the content of an element.</w:t>
            </w:r>
          </w:p>
        </w:tc>
      </w:tr>
      <w:tr w:rsidR="00281FB2" w14:paraId="25261CB7" w14:textId="77777777" w:rsidTr="00B40D0C">
        <w:tc>
          <w:tcPr>
            <w:tcW w:w="450" w:type="dxa"/>
            <w:tcBorders>
              <w:right w:val="nil"/>
            </w:tcBorders>
          </w:tcPr>
          <w:p w14:paraId="2E199C51" w14:textId="0B468663" w:rsidR="00281FB2" w:rsidRDefault="00623768" w:rsidP="00D4179C">
            <w:pPr>
              <w:pStyle w:val="TableNumber"/>
            </w:pPr>
            <w:r>
              <w:t>4</w:t>
            </w:r>
          </w:p>
        </w:tc>
        <w:tc>
          <w:tcPr>
            <w:tcW w:w="7650" w:type="dxa"/>
            <w:tcBorders>
              <w:top w:val="nil"/>
              <w:left w:val="nil"/>
              <w:bottom w:val="nil"/>
            </w:tcBorders>
          </w:tcPr>
          <w:p w14:paraId="178F2B38" w14:textId="78988146" w:rsidR="00281FB2" w:rsidRDefault="00281FB2" w:rsidP="007129E8">
            <w:pPr>
              <w:pStyle w:val="TableText"/>
            </w:pPr>
            <w:r>
              <w:t>Replace the two previous lines with the following single line</w:t>
            </w:r>
            <w:r w:rsidR="00623768">
              <w:t xml:space="preserve"> and test</w:t>
            </w:r>
            <w:r>
              <w:t>:</w:t>
            </w:r>
          </w:p>
          <w:p w14:paraId="4C7BEF4A" w14:textId="77777777" w:rsidR="002A09C4" w:rsidRDefault="00281FB2" w:rsidP="00281FB2">
            <w:pPr>
              <w:pStyle w:val="CodeAboveBold"/>
            </w:pPr>
            <w:r w:rsidRPr="00281FB2">
              <w:t xml:space="preserve">document.getElementById("title").textContent = </w:t>
            </w:r>
          </w:p>
          <w:p w14:paraId="72409DC4" w14:textId="6E49DFED" w:rsidR="00281FB2" w:rsidRDefault="002A09C4" w:rsidP="002A09C4">
            <w:pPr>
              <w:pStyle w:val="CodeBold"/>
            </w:pPr>
            <w:r>
              <w:t xml:space="preserve">    </w:t>
            </w:r>
            <w:r w:rsidR="00281FB2" w:rsidRPr="00281FB2">
              <w:t>"Dynamically generated";</w:t>
            </w:r>
            <w:r w:rsidR="00281FB2">
              <w:t xml:space="preserve"> </w:t>
            </w:r>
          </w:p>
          <w:p w14:paraId="278E9CE7" w14:textId="5348D3A6" w:rsidR="00623768" w:rsidRPr="00623768" w:rsidRDefault="00623768" w:rsidP="00623768">
            <w:pPr>
              <w:pStyle w:val="TableComment"/>
            </w:pPr>
            <w:r>
              <w:t xml:space="preserve">JavaScript developers often try to reduce the number of variables that get added into </w:t>
            </w:r>
            <w:r w:rsidR="002A09C4">
              <w:t>scope by not defining variables if they are not needed</w:t>
            </w:r>
            <w:r>
              <w:t>.</w:t>
            </w:r>
          </w:p>
        </w:tc>
      </w:tr>
      <w:tr w:rsidR="00AA156A" w14:paraId="2853ECE9" w14:textId="77777777" w:rsidTr="00B40D0C">
        <w:tc>
          <w:tcPr>
            <w:tcW w:w="450" w:type="dxa"/>
            <w:tcBorders>
              <w:right w:val="nil"/>
            </w:tcBorders>
          </w:tcPr>
          <w:p w14:paraId="3B275B56" w14:textId="18AD0928" w:rsidR="00AA156A" w:rsidRDefault="00623768" w:rsidP="00D4179C">
            <w:pPr>
              <w:pStyle w:val="TableNumber"/>
            </w:pPr>
            <w:r>
              <w:t>5</w:t>
            </w:r>
          </w:p>
        </w:tc>
        <w:tc>
          <w:tcPr>
            <w:tcW w:w="7650" w:type="dxa"/>
            <w:tcBorders>
              <w:top w:val="nil"/>
              <w:left w:val="nil"/>
              <w:bottom w:val="nil"/>
            </w:tcBorders>
          </w:tcPr>
          <w:p w14:paraId="1AD42812" w14:textId="65425AD2" w:rsidR="00AA156A" w:rsidRDefault="00623768" w:rsidP="007129E8">
            <w:pPr>
              <w:pStyle w:val="TableText"/>
            </w:pPr>
            <w:r>
              <w:t xml:space="preserve">Comment out the previous line and add the following code </w:t>
            </w:r>
            <w:r w:rsidR="00AA156A">
              <w:t>and test.</w:t>
            </w:r>
          </w:p>
          <w:p w14:paraId="54F462C3" w14:textId="77777777" w:rsidR="00623768" w:rsidRDefault="00623768" w:rsidP="00623768">
            <w:pPr>
              <w:pStyle w:val="CodeAboveBold"/>
            </w:pPr>
            <w:r w:rsidRPr="007129E8">
              <w:t>const legend = document.getElementById("title");</w:t>
            </w:r>
          </w:p>
          <w:p w14:paraId="45770169" w14:textId="6B2B5B26" w:rsidR="00AA156A" w:rsidRPr="00623768" w:rsidRDefault="00AA156A" w:rsidP="00623768">
            <w:pPr>
              <w:pStyle w:val="CodeBold"/>
            </w:pPr>
            <w:r w:rsidRPr="00623768">
              <w:t>legend.innerHTML = "Dynamic with &lt;span&gt;HTML&lt;/span&gt; added";</w:t>
            </w:r>
          </w:p>
          <w:p w14:paraId="6FE7BD3E" w14:textId="3A6BB929" w:rsidR="00AA156A" w:rsidRDefault="00AA156A" w:rsidP="00EB36EF">
            <w:pPr>
              <w:pStyle w:val="TableComment"/>
            </w:pPr>
            <w:r>
              <w:t>Notice that you can “inject” HTML into the content of an element. As we shall see below, while easy, we often want to take a more complicated route when add</w:t>
            </w:r>
            <w:r w:rsidR="00EB36EF">
              <w:t>ing HTML elements to a document in order to ensure new content gets added to the DOM tree.</w:t>
            </w:r>
          </w:p>
        </w:tc>
      </w:tr>
      <w:tr w:rsidR="007129E8" w14:paraId="54416170" w14:textId="77777777" w:rsidTr="00B40D0C">
        <w:tc>
          <w:tcPr>
            <w:tcW w:w="450" w:type="dxa"/>
            <w:tcBorders>
              <w:right w:val="nil"/>
            </w:tcBorders>
          </w:tcPr>
          <w:p w14:paraId="194B115B" w14:textId="57A1D6BE" w:rsidR="007129E8" w:rsidRDefault="00281FB2" w:rsidP="00D4179C">
            <w:pPr>
              <w:pStyle w:val="TableNumber"/>
            </w:pPr>
            <w:r>
              <w:t>6</w:t>
            </w:r>
          </w:p>
        </w:tc>
        <w:tc>
          <w:tcPr>
            <w:tcW w:w="7650" w:type="dxa"/>
            <w:tcBorders>
              <w:top w:val="nil"/>
              <w:left w:val="nil"/>
              <w:bottom w:val="nil"/>
            </w:tcBorders>
          </w:tcPr>
          <w:p w14:paraId="096E96F9" w14:textId="77777777" w:rsidR="00EB36EF" w:rsidRDefault="00EB36EF" w:rsidP="00EB36EF">
            <w:pPr>
              <w:pStyle w:val="TableText"/>
            </w:pPr>
            <w:r>
              <w:t>Modify the code as follows and test.</w:t>
            </w:r>
          </w:p>
          <w:p w14:paraId="338708D1" w14:textId="77777777" w:rsidR="007129E8" w:rsidRDefault="007129E8" w:rsidP="00EB36EF">
            <w:pPr>
              <w:pStyle w:val="CodeAbove"/>
            </w:pPr>
            <w:r>
              <w:t>const legend = document.</w:t>
            </w:r>
            <w:r w:rsidRPr="00EB36EF">
              <w:rPr>
                <w:rStyle w:val="CodeBoldChar"/>
              </w:rPr>
              <w:t>getElementsByTagName</w:t>
            </w:r>
            <w:r>
              <w:t>("</w:t>
            </w:r>
            <w:r w:rsidRPr="00EB36EF">
              <w:rPr>
                <w:rStyle w:val="CodeBoldChar"/>
              </w:rPr>
              <w:t>legend</w:t>
            </w:r>
            <w:r>
              <w:t>");</w:t>
            </w:r>
          </w:p>
          <w:p w14:paraId="6230D5E5" w14:textId="77777777" w:rsidR="007129E8" w:rsidRDefault="007129E8" w:rsidP="00EB36EF">
            <w:pPr>
              <w:pStyle w:val="Code"/>
            </w:pPr>
            <w:r>
              <w:t>legend</w:t>
            </w:r>
            <w:r w:rsidRPr="00EB36EF">
              <w:rPr>
                <w:rStyle w:val="CodeBoldChar"/>
              </w:rPr>
              <w:t>[0]</w:t>
            </w:r>
            <w:r>
              <w:t xml:space="preserve">.innerHTML = </w:t>
            </w:r>
            <w:r w:rsidR="00EB36EF" w:rsidRPr="00EB36EF">
              <w:t>"Dynami</w:t>
            </w:r>
            <w:r w:rsidR="00EB36EF">
              <w:t>c with &lt;span&gt;HTML&lt;/span&gt; added"</w:t>
            </w:r>
            <w:r>
              <w:t>;</w:t>
            </w:r>
          </w:p>
          <w:p w14:paraId="6FE58C39" w14:textId="1A7D330E" w:rsidR="00EB36EF" w:rsidRDefault="00EB36EF" w:rsidP="00EB36EF">
            <w:pPr>
              <w:pStyle w:val="TableComment"/>
            </w:pPr>
            <w:r>
              <w:t xml:space="preserve">Here you are using a different selection method, that returns a list of </w:t>
            </w:r>
            <w:r w:rsidRPr="00EB36EF">
              <w:rPr>
                <w:rStyle w:val="CodeChar"/>
              </w:rPr>
              <w:t>&lt;legend&gt;</w:t>
            </w:r>
            <w:r>
              <w:t xml:space="preserve"> elements. It doesn’t matter if there is only a single </w:t>
            </w:r>
            <w:r w:rsidRPr="00EB36EF">
              <w:rPr>
                <w:rStyle w:val="CodeChar"/>
              </w:rPr>
              <w:t>&lt;legend&gt;</w:t>
            </w:r>
            <w:r>
              <w:t xml:space="preserve"> element, the </w:t>
            </w:r>
            <w:r w:rsidRPr="00EB36EF">
              <w:rPr>
                <w:rStyle w:val="CodeChar"/>
              </w:rPr>
              <w:t>getElementsByTagName</w:t>
            </w:r>
            <w:r>
              <w:t xml:space="preserve"> method always returns a node list (essentially an array).</w:t>
            </w:r>
          </w:p>
        </w:tc>
      </w:tr>
      <w:tr w:rsidR="00D04001" w14:paraId="72E1EE90" w14:textId="77777777" w:rsidTr="00B40D0C">
        <w:tc>
          <w:tcPr>
            <w:tcW w:w="450" w:type="dxa"/>
            <w:tcBorders>
              <w:right w:val="nil"/>
            </w:tcBorders>
          </w:tcPr>
          <w:p w14:paraId="33185541" w14:textId="7EDAD5F1" w:rsidR="00D04001" w:rsidRDefault="00281FB2" w:rsidP="00D4179C">
            <w:pPr>
              <w:pStyle w:val="TableNumber"/>
            </w:pPr>
            <w:r>
              <w:t>7</w:t>
            </w:r>
          </w:p>
        </w:tc>
        <w:tc>
          <w:tcPr>
            <w:tcW w:w="7650" w:type="dxa"/>
            <w:tcBorders>
              <w:top w:val="nil"/>
              <w:left w:val="nil"/>
              <w:bottom w:val="nil"/>
            </w:tcBorders>
          </w:tcPr>
          <w:p w14:paraId="478B75C1" w14:textId="7A954F1B" w:rsidR="00D04001" w:rsidRDefault="00281FB2" w:rsidP="00B35FD6">
            <w:pPr>
              <w:pStyle w:val="TableText"/>
            </w:pPr>
            <w:r>
              <w:t>Add</w:t>
            </w:r>
            <w:r w:rsidR="00D04001">
              <w:t xml:space="preserve"> the following</w:t>
            </w:r>
            <w:r>
              <w:t xml:space="preserve"> and test</w:t>
            </w:r>
            <w:r w:rsidR="00D04001">
              <w:t>:</w:t>
            </w:r>
          </w:p>
          <w:p w14:paraId="1694D9D3" w14:textId="77777777" w:rsidR="00281FB2" w:rsidRDefault="00281FB2" w:rsidP="00281FB2">
            <w:pPr>
              <w:pStyle w:val="CodeAboveBold"/>
            </w:pPr>
            <w:r>
              <w:t>const labels = document.getElementsByClassName("input-labels");</w:t>
            </w:r>
          </w:p>
          <w:p w14:paraId="677537E9" w14:textId="77777777" w:rsidR="00281FB2" w:rsidRDefault="00281FB2" w:rsidP="00281FB2">
            <w:pPr>
              <w:pStyle w:val="CodeBold"/>
            </w:pPr>
            <w:r>
              <w:t>for (let lab of labels) {</w:t>
            </w:r>
          </w:p>
          <w:p w14:paraId="16EED1B2" w14:textId="77777777" w:rsidR="00281FB2" w:rsidRDefault="00281FB2" w:rsidP="00281FB2">
            <w:pPr>
              <w:pStyle w:val="CodeBold"/>
            </w:pPr>
            <w:r>
              <w:t xml:space="preserve">    lab.style.backgroundColor = "#FFF0F0";</w:t>
            </w:r>
          </w:p>
          <w:p w14:paraId="4C315078" w14:textId="62EF4A4A" w:rsidR="00D04001" w:rsidRDefault="00281FB2" w:rsidP="00281FB2">
            <w:pPr>
              <w:pStyle w:val="CodeBold"/>
            </w:pPr>
            <w:r>
              <w:t xml:space="preserve">} </w:t>
            </w:r>
          </w:p>
          <w:p w14:paraId="1AE8DFE4" w14:textId="5A392E35" w:rsidR="00D04001" w:rsidRPr="00D04001" w:rsidRDefault="00281FB2" w:rsidP="00D04001">
            <w:pPr>
              <w:pStyle w:val="TableComment"/>
            </w:pPr>
            <w:r>
              <w:t xml:space="preserve">Since </w:t>
            </w:r>
            <w:r w:rsidRPr="00281FB2">
              <w:rPr>
                <w:rStyle w:val="CodeChar"/>
              </w:rPr>
              <w:t>getElementsByClassName</w:t>
            </w:r>
            <w:r>
              <w:t xml:space="preserve"> returns a node list, we can iterate through it. In this example, we programmatically alter the </w:t>
            </w:r>
            <w:r w:rsidRPr="00281FB2">
              <w:rPr>
                <w:rStyle w:val="CodeChar"/>
              </w:rPr>
              <w:t>background-color</w:t>
            </w:r>
            <w:r>
              <w:t xml:space="preserve"> CSS property.</w:t>
            </w:r>
          </w:p>
        </w:tc>
      </w:tr>
      <w:tr w:rsidR="00D04001" w14:paraId="1CF364DC" w14:textId="77777777" w:rsidTr="00B40D0C">
        <w:tc>
          <w:tcPr>
            <w:tcW w:w="450" w:type="dxa"/>
            <w:tcBorders>
              <w:right w:val="nil"/>
            </w:tcBorders>
          </w:tcPr>
          <w:p w14:paraId="608A081E" w14:textId="771FB241" w:rsidR="00D04001" w:rsidRDefault="00281FB2" w:rsidP="00D4179C">
            <w:pPr>
              <w:pStyle w:val="TableNumber"/>
            </w:pPr>
            <w:r>
              <w:t>8</w:t>
            </w:r>
          </w:p>
        </w:tc>
        <w:tc>
          <w:tcPr>
            <w:tcW w:w="7650" w:type="dxa"/>
            <w:tcBorders>
              <w:top w:val="nil"/>
              <w:left w:val="nil"/>
              <w:bottom w:val="nil"/>
            </w:tcBorders>
          </w:tcPr>
          <w:p w14:paraId="0195029D" w14:textId="77777777" w:rsidR="00B40D0C" w:rsidRDefault="00B40D0C" w:rsidP="00B40D0C">
            <w:pPr>
              <w:pStyle w:val="TableText"/>
            </w:pPr>
            <w:r>
              <w:t>Add the following code and test.</w:t>
            </w:r>
          </w:p>
          <w:p w14:paraId="51981583" w14:textId="77777777" w:rsidR="00B40D0C" w:rsidRDefault="00B40D0C" w:rsidP="00B40D0C">
            <w:pPr>
              <w:pStyle w:val="CodeAboveBold"/>
            </w:pPr>
            <w:r w:rsidRPr="00B40D0C">
              <w:t>document.querySelector("#msg").style.color = "#E4F0F5";</w:t>
            </w:r>
          </w:p>
          <w:p w14:paraId="709EF394" w14:textId="696D4292" w:rsidR="00B40D0C" w:rsidRPr="00B40D0C" w:rsidRDefault="00B40D0C" w:rsidP="00B40D0C">
            <w:pPr>
              <w:pStyle w:val="TableComment"/>
            </w:pPr>
            <w:r>
              <w:t xml:space="preserve">The </w:t>
            </w:r>
            <w:r w:rsidRPr="00B40D0C">
              <w:rPr>
                <w:rStyle w:val="CodeChar"/>
              </w:rPr>
              <w:t>querySelector</w:t>
            </w:r>
            <w:r>
              <w:t xml:space="preserve"> method allows you to select a single element using a CSS selector.</w:t>
            </w:r>
          </w:p>
        </w:tc>
      </w:tr>
      <w:tr w:rsidR="00B40D0C" w14:paraId="1F532DB7" w14:textId="77777777" w:rsidTr="00B40D0C">
        <w:tc>
          <w:tcPr>
            <w:tcW w:w="450" w:type="dxa"/>
            <w:tcBorders>
              <w:right w:val="nil"/>
            </w:tcBorders>
          </w:tcPr>
          <w:p w14:paraId="40711B92" w14:textId="1C6B4627" w:rsidR="00B40D0C" w:rsidRDefault="00B40D0C" w:rsidP="00B40D0C">
            <w:pPr>
              <w:pStyle w:val="TableNumber"/>
            </w:pPr>
            <w:r>
              <w:t>9</w:t>
            </w:r>
          </w:p>
        </w:tc>
        <w:tc>
          <w:tcPr>
            <w:tcW w:w="7650" w:type="dxa"/>
            <w:tcBorders>
              <w:top w:val="nil"/>
              <w:left w:val="nil"/>
              <w:bottom w:val="nil"/>
            </w:tcBorders>
          </w:tcPr>
          <w:p w14:paraId="0D9464B4" w14:textId="77777777" w:rsidR="00B40D0C" w:rsidRDefault="00B40D0C" w:rsidP="00B40D0C">
            <w:pPr>
              <w:pStyle w:val="TableText"/>
            </w:pPr>
            <w:r>
              <w:t>Add the following code and test.</w:t>
            </w:r>
          </w:p>
          <w:p w14:paraId="10E801FE" w14:textId="77777777" w:rsidR="00B40D0C" w:rsidRDefault="00B40D0C" w:rsidP="00B40D0C">
            <w:pPr>
              <w:pStyle w:val="CodeAboveBold"/>
            </w:pPr>
            <w:r>
              <w:t>const inputs = document.querySelectorAll("input[type=text]");</w:t>
            </w:r>
          </w:p>
          <w:p w14:paraId="2FA13462" w14:textId="77777777" w:rsidR="00B40D0C" w:rsidRDefault="00B40D0C" w:rsidP="00B40D0C">
            <w:pPr>
              <w:pStyle w:val="CodeBold"/>
            </w:pPr>
            <w:r>
              <w:t>for (let inp of inputs) {</w:t>
            </w:r>
          </w:p>
          <w:p w14:paraId="5663558A" w14:textId="77777777" w:rsidR="00B40D0C" w:rsidRDefault="00B40D0C" w:rsidP="00B40D0C">
            <w:pPr>
              <w:pStyle w:val="CodeBold"/>
            </w:pPr>
            <w:r>
              <w:t xml:space="preserve">    inp.style.backgroundColor = "#E4F0F5";</w:t>
            </w:r>
          </w:p>
          <w:p w14:paraId="3BD562FA" w14:textId="77777777" w:rsidR="00B40D0C" w:rsidRDefault="00B40D0C" w:rsidP="00B40D0C">
            <w:pPr>
              <w:pStyle w:val="CodeBold"/>
            </w:pPr>
            <w:r>
              <w:t>}</w:t>
            </w:r>
          </w:p>
          <w:p w14:paraId="0111B4D6" w14:textId="65902282" w:rsidR="00B40D0C" w:rsidRDefault="00B40D0C" w:rsidP="00B40D0C">
            <w:pPr>
              <w:pStyle w:val="TableComment"/>
            </w:pPr>
            <w:r>
              <w:t xml:space="preserve">The </w:t>
            </w:r>
            <w:r w:rsidRPr="00B40D0C">
              <w:rPr>
                <w:rStyle w:val="CodeChar"/>
              </w:rPr>
              <w:t>querySelectorAll</w:t>
            </w:r>
            <w:r>
              <w:t xml:space="preserve"> method allows you to select multiple elements using a CSS selector.</w:t>
            </w:r>
          </w:p>
        </w:tc>
      </w:tr>
    </w:tbl>
    <w:p w14:paraId="57A1D835" w14:textId="50325D20" w:rsidR="00B40D0C" w:rsidRDefault="00B40D0C" w:rsidP="002D511E">
      <w:pPr>
        <w:pStyle w:val="BodyMainSpaceAbove"/>
      </w:pPr>
    </w:p>
    <w:p w14:paraId="111A7747" w14:textId="2BEC627E" w:rsidR="00B40D0C" w:rsidRDefault="00B40D0C"/>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B40D0C" w14:paraId="2C51414A" w14:textId="77777777" w:rsidTr="002B248E">
        <w:trPr>
          <w:gridBefore w:val="1"/>
          <w:wBefore w:w="450" w:type="dxa"/>
        </w:trPr>
        <w:tc>
          <w:tcPr>
            <w:tcW w:w="7650" w:type="dxa"/>
            <w:tcBorders>
              <w:bottom w:val="single" w:sz="4" w:space="0" w:color="000080"/>
            </w:tcBorders>
            <w:shd w:val="clear" w:color="auto" w:fill="404040"/>
          </w:tcPr>
          <w:p w14:paraId="477D4873" w14:textId="1CD4219E" w:rsidR="00B40D0C" w:rsidRDefault="00B40D0C" w:rsidP="002B248E">
            <w:pPr>
              <w:pStyle w:val="TableStepHead"/>
            </w:pPr>
            <w:r>
              <w:lastRenderedPageBreak/>
              <w:br w:type="page"/>
              <w:t xml:space="preserve"> Test Your Knowledge #1</w:t>
            </w:r>
          </w:p>
        </w:tc>
      </w:tr>
      <w:tr w:rsidR="00B40D0C" w14:paraId="7EBC399E" w14:textId="77777777" w:rsidTr="002B248E">
        <w:tc>
          <w:tcPr>
            <w:tcW w:w="450" w:type="dxa"/>
            <w:tcBorders>
              <w:right w:val="nil"/>
            </w:tcBorders>
          </w:tcPr>
          <w:p w14:paraId="444281BC" w14:textId="77777777" w:rsidR="00B40D0C" w:rsidRDefault="00B40D0C" w:rsidP="002B248E">
            <w:pPr>
              <w:pStyle w:val="TableNumber"/>
            </w:pPr>
          </w:p>
        </w:tc>
        <w:tc>
          <w:tcPr>
            <w:tcW w:w="7650" w:type="dxa"/>
            <w:tcBorders>
              <w:top w:val="nil"/>
              <w:left w:val="nil"/>
              <w:bottom w:val="nil"/>
            </w:tcBorders>
          </w:tcPr>
          <w:p w14:paraId="4677D892" w14:textId="7A1FB310" w:rsidR="00B40D0C" w:rsidRDefault="00B40D0C" w:rsidP="00B40D0C">
            <w:pPr>
              <w:pStyle w:val="TableText"/>
            </w:pPr>
            <w:r>
              <w:t>Examine</w:t>
            </w:r>
            <w:r w:rsidRPr="00273762">
              <w:t xml:space="preserve"> </w:t>
            </w:r>
            <w:r w:rsidRPr="00CD7EF8">
              <w:rPr>
                <w:rStyle w:val="CodeFile"/>
              </w:rPr>
              <w:t>lab09-test01.html</w:t>
            </w:r>
            <w:r>
              <w:t xml:space="preserve"> and then open </w:t>
            </w:r>
            <w:r w:rsidRPr="00CD7EF8">
              <w:rPr>
                <w:rStyle w:val="CodeFile"/>
              </w:rPr>
              <w:t>lab09-test01.js</w:t>
            </w:r>
            <w:r>
              <w:t xml:space="preserve"> in your editor. Modify the JavaScript file to implement the following functionality.</w:t>
            </w:r>
          </w:p>
        </w:tc>
      </w:tr>
      <w:tr w:rsidR="00B40D0C" w14:paraId="7BE1343E" w14:textId="77777777" w:rsidTr="002B248E">
        <w:tc>
          <w:tcPr>
            <w:tcW w:w="450" w:type="dxa"/>
            <w:tcBorders>
              <w:right w:val="nil"/>
            </w:tcBorders>
          </w:tcPr>
          <w:p w14:paraId="15FB67C6" w14:textId="77777777" w:rsidR="00B40D0C" w:rsidRDefault="00B40D0C" w:rsidP="002B248E">
            <w:pPr>
              <w:pStyle w:val="TableNumber"/>
            </w:pPr>
            <w:r>
              <w:t>1</w:t>
            </w:r>
          </w:p>
        </w:tc>
        <w:tc>
          <w:tcPr>
            <w:tcW w:w="7650" w:type="dxa"/>
            <w:tcBorders>
              <w:top w:val="nil"/>
              <w:left w:val="nil"/>
              <w:bottom w:val="nil"/>
            </w:tcBorders>
          </w:tcPr>
          <w:p w14:paraId="68C8D6B1" w14:textId="5F783D7F" w:rsidR="00B40D0C" w:rsidRDefault="00B40D0C" w:rsidP="00B40D0C">
            <w:pPr>
              <w:pStyle w:val="TableText"/>
            </w:pPr>
            <w:r>
              <w:t xml:space="preserve">Use </w:t>
            </w:r>
            <w:r w:rsidRPr="000A34EA">
              <w:rPr>
                <w:rStyle w:val="CodeChar"/>
              </w:rPr>
              <w:t>getElementById</w:t>
            </w:r>
            <w:r>
              <w:t xml:space="preserve"> to add a border via CSS to the </w:t>
            </w:r>
            <w:r w:rsidRPr="000A34EA">
              <w:rPr>
                <w:rStyle w:val="CodeChar"/>
              </w:rPr>
              <w:t>&lt;ul&gt;</w:t>
            </w:r>
            <w:r>
              <w:t xml:space="preserve"> element with the name </w:t>
            </w:r>
            <w:r w:rsidRPr="00B40D0C">
              <w:t>"</w:t>
            </w:r>
            <w:r w:rsidRPr="00E40BD6">
              <w:rPr>
                <w:rStyle w:val="CodeChar"/>
              </w:rPr>
              <w:t>thumb-list</w:t>
            </w:r>
            <w:r w:rsidRPr="00B40D0C">
              <w:t>"</w:t>
            </w:r>
            <w:r>
              <w:t>.</w:t>
            </w:r>
          </w:p>
        </w:tc>
      </w:tr>
      <w:tr w:rsidR="000A34EA" w14:paraId="487831DA" w14:textId="77777777" w:rsidTr="002B248E">
        <w:tc>
          <w:tcPr>
            <w:tcW w:w="450" w:type="dxa"/>
            <w:tcBorders>
              <w:right w:val="nil"/>
            </w:tcBorders>
          </w:tcPr>
          <w:p w14:paraId="620B7C41" w14:textId="21064191" w:rsidR="000A34EA" w:rsidRDefault="000A34EA" w:rsidP="002B248E">
            <w:pPr>
              <w:pStyle w:val="TableNumber"/>
            </w:pPr>
            <w:r>
              <w:t>2</w:t>
            </w:r>
          </w:p>
        </w:tc>
        <w:tc>
          <w:tcPr>
            <w:tcW w:w="7650" w:type="dxa"/>
            <w:tcBorders>
              <w:top w:val="nil"/>
              <w:left w:val="nil"/>
              <w:bottom w:val="nil"/>
            </w:tcBorders>
          </w:tcPr>
          <w:p w14:paraId="6DAAB1E9" w14:textId="697D9771" w:rsidR="000A34EA" w:rsidRDefault="000A34EA" w:rsidP="000A34EA">
            <w:pPr>
              <w:pStyle w:val="TableText"/>
            </w:pPr>
            <w:r>
              <w:t xml:space="preserve">Use </w:t>
            </w:r>
            <w:r>
              <w:rPr>
                <w:rStyle w:val="CodeChar"/>
              </w:rPr>
              <w:t>querySelector</w:t>
            </w:r>
            <w:r>
              <w:t xml:space="preserve"> to set the value property of the </w:t>
            </w:r>
            <w:r w:rsidRPr="000A34EA">
              <w:rPr>
                <w:rStyle w:val="CodeChar"/>
              </w:rPr>
              <w:t>&lt;textarea&gt;</w:t>
            </w:r>
            <w:r>
              <w:t xml:space="preserve"> to the </w:t>
            </w:r>
            <w:r w:rsidRPr="00E40BD6">
              <w:rPr>
                <w:rStyle w:val="CodeChar"/>
              </w:rPr>
              <w:t>text</w:t>
            </w:r>
            <w:r w:rsidR="00484DC3" w:rsidRPr="00E40BD6">
              <w:rPr>
                <w:rStyle w:val="CodeChar"/>
              </w:rPr>
              <w:t>C</w:t>
            </w:r>
            <w:r w:rsidRPr="00E40BD6">
              <w:rPr>
                <w:rStyle w:val="CodeChar"/>
              </w:rPr>
              <w:t>ontent</w:t>
            </w:r>
            <w:r>
              <w:t xml:space="preserve"> of the </w:t>
            </w:r>
            <w:r w:rsidRPr="000A34EA">
              <w:rPr>
                <w:rStyle w:val="CodeChar"/>
              </w:rPr>
              <w:t>&lt;p&gt;</w:t>
            </w:r>
            <w:r>
              <w:t xml:space="preserve"> element.</w:t>
            </w:r>
          </w:p>
        </w:tc>
      </w:tr>
      <w:tr w:rsidR="000A34EA" w14:paraId="4BA36CA6" w14:textId="77777777" w:rsidTr="002B248E">
        <w:tc>
          <w:tcPr>
            <w:tcW w:w="450" w:type="dxa"/>
            <w:tcBorders>
              <w:right w:val="nil"/>
            </w:tcBorders>
          </w:tcPr>
          <w:p w14:paraId="4D74F32C" w14:textId="7AF1F098" w:rsidR="000A34EA" w:rsidRDefault="000A34EA" w:rsidP="002B248E">
            <w:pPr>
              <w:pStyle w:val="TableNumber"/>
            </w:pPr>
            <w:r>
              <w:t>3</w:t>
            </w:r>
          </w:p>
        </w:tc>
        <w:tc>
          <w:tcPr>
            <w:tcW w:w="7650" w:type="dxa"/>
            <w:tcBorders>
              <w:top w:val="nil"/>
              <w:left w:val="nil"/>
              <w:bottom w:val="nil"/>
            </w:tcBorders>
          </w:tcPr>
          <w:p w14:paraId="1AA1C8DC" w14:textId="3DD4A58C" w:rsidR="000A34EA" w:rsidRDefault="000A34EA" w:rsidP="000A34EA">
            <w:pPr>
              <w:pStyle w:val="TableText"/>
            </w:pPr>
            <w:r>
              <w:t xml:space="preserve">Use </w:t>
            </w:r>
            <w:r w:rsidRPr="000A34EA">
              <w:rPr>
                <w:rStyle w:val="CodeChar"/>
              </w:rPr>
              <w:t>querySelectorAll</w:t>
            </w:r>
            <w:r>
              <w:t xml:space="preserve"> to add a box shadow to </w:t>
            </w:r>
            <w:r w:rsidR="00C91E0A">
              <w:t xml:space="preserve">each of </w:t>
            </w:r>
            <w:r>
              <w:t xml:space="preserve">the </w:t>
            </w:r>
            <w:r w:rsidRPr="000A34EA">
              <w:rPr>
                <w:rStyle w:val="CodeChar"/>
              </w:rPr>
              <w:t>&lt;img&gt;</w:t>
            </w:r>
            <w:r>
              <w:t xml:space="preserve"> elements within the </w:t>
            </w:r>
            <w:r w:rsidRPr="000A34EA">
              <w:rPr>
                <w:rStyle w:val="CodeChar"/>
              </w:rPr>
              <w:t>&lt;ul&gt;</w:t>
            </w:r>
            <w:r>
              <w:t xml:space="preserve"> element. The CSS property name is </w:t>
            </w:r>
            <w:r w:rsidRPr="000A34EA">
              <w:rPr>
                <w:rStyle w:val="CodeChar"/>
              </w:rPr>
              <w:t>box-shadow</w:t>
            </w:r>
            <w:r>
              <w:t xml:space="preserve"> so the JavaScript DOM property name will be </w:t>
            </w:r>
            <w:r w:rsidRPr="000A34EA">
              <w:rPr>
                <w:rStyle w:val="CodeChar"/>
              </w:rPr>
              <w:t>boxShadow</w:t>
            </w:r>
            <w:r>
              <w:t xml:space="preserve">. To see a sample </w:t>
            </w:r>
            <w:r w:rsidRPr="000A34EA">
              <w:rPr>
                <w:rStyle w:val="CodeChar"/>
              </w:rPr>
              <w:t>box-shadow</w:t>
            </w:r>
            <w:r>
              <w:t xml:space="preserve">, look at the example for the </w:t>
            </w:r>
            <w:r w:rsidRPr="000A34EA">
              <w:rPr>
                <w:rStyle w:val="CodeChar"/>
              </w:rPr>
              <w:t>box</w:t>
            </w:r>
            <w:r>
              <w:t xml:space="preserve"> class in </w:t>
            </w:r>
            <w:r w:rsidRPr="000A34EA">
              <w:rPr>
                <w:rStyle w:val="CodeChar"/>
              </w:rPr>
              <w:t>lab09</w:t>
            </w:r>
            <w:r w:rsidR="00C91E0A">
              <w:rPr>
                <w:rStyle w:val="CodeChar"/>
              </w:rPr>
              <w:t>-ex01</w:t>
            </w:r>
            <w:r w:rsidRPr="000A34EA">
              <w:rPr>
                <w:rStyle w:val="CodeChar"/>
              </w:rPr>
              <w:t>.css</w:t>
            </w:r>
            <w:r>
              <w:t>. Remember that you will need to use a loop.</w:t>
            </w:r>
            <w:r w:rsidR="002A6941">
              <w:t xml:space="preserve"> The result should look similar to that shown in Figure 9.1.</w:t>
            </w:r>
          </w:p>
        </w:tc>
      </w:tr>
    </w:tbl>
    <w:p w14:paraId="2510820C" w14:textId="2C8FF6CE" w:rsidR="00970797" w:rsidRPr="002D0E06" w:rsidRDefault="00E40BD6" w:rsidP="00970797">
      <w:pPr>
        <w:pStyle w:val="FigureImage"/>
      </w:pPr>
      <w:r>
        <w:rPr>
          <w:noProof/>
        </w:rPr>
        <w:drawing>
          <wp:inline distT="0" distB="0" distL="0" distR="0" wp14:anchorId="29FC1A93" wp14:editId="3E9057C5">
            <wp:extent cx="4779311" cy="4019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09-a-screen.tif"/>
                    <pic:cNvPicPr/>
                  </pic:nvPicPr>
                  <pic:blipFill>
                    <a:blip r:embed="rId8"/>
                    <a:stretch>
                      <a:fillRect/>
                    </a:stretch>
                  </pic:blipFill>
                  <pic:spPr>
                    <a:xfrm>
                      <a:off x="0" y="0"/>
                      <a:ext cx="4786871" cy="4025909"/>
                    </a:xfrm>
                    <a:prstGeom prst="rect">
                      <a:avLst/>
                    </a:prstGeom>
                  </pic:spPr>
                </pic:pic>
              </a:graphicData>
            </a:graphic>
          </wp:inline>
        </w:drawing>
      </w:r>
    </w:p>
    <w:p w14:paraId="0559BD49" w14:textId="25AF74A0" w:rsidR="00970797" w:rsidRDefault="00CD6FD5" w:rsidP="00954284">
      <w:pPr>
        <w:pStyle w:val="Caption"/>
      </w:pPr>
      <w:r>
        <w:t>Figure 9</w:t>
      </w:r>
      <w:r w:rsidR="00970797" w:rsidRPr="002D0E06">
        <w:t>.</w:t>
      </w:r>
      <w:r w:rsidR="00BE75AD">
        <w:fldChar w:fldCharType="begin"/>
      </w:r>
      <w:r w:rsidR="00BE75AD">
        <w:instrText xml:space="preserve"> SEQ Figure \* ARABIC </w:instrText>
      </w:r>
      <w:r w:rsidR="00BE75AD">
        <w:fldChar w:fldCharType="separate"/>
      </w:r>
      <w:r w:rsidR="00173B96">
        <w:rPr>
          <w:noProof/>
        </w:rPr>
        <w:t>1</w:t>
      </w:r>
      <w:r w:rsidR="00BE75AD">
        <w:rPr>
          <w:noProof/>
        </w:rPr>
        <w:fldChar w:fldCharType="end"/>
      </w:r>
      <w:r w:rsidR="00970797" w:rsidRPr="002D0E06">
        <w:t xml:space="preserve"> – </w:t>
      </w:r>
      <w:r w:rsidR="00505D45">
        <w:t xml:space="preserve">Finished </w:t>
      </w:r>
      <w:r w:rsidR="00752F30">
        <w:t>Test Your Knowledge</w:t>
      </w:r>
      <w:r w:rsidR="003704AF">
        <w:t xml:space="preserve"> #1</w:t>
      </w:r>
    </w:p>
    <w:p w14:paraId="36A580E3" w14:textId="77777777" w:rsidR="00066302" w:rsidRDefault="00066302">
      <w:pPr>
        <w:rPr>
          <w:smallCaps/>
        </w:rPr>
      </w:pPr>
    </w:p>
    <w:p w14:paraId="04B0489A" w14:textId="77777777" w:rsidR="00066302" w:rsidRDefault="00066302">
      <w:pPr>
        <w:rPr>
          <w:smallCaps/>
        </w:rPr>
      </w:pPr>
    </w:p>
    <w:p w14:paraId="7D3C0D51" w14:textId="064E4B6D" w:rsidR="002A6941" w:rsidRDefault="002A6941">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CE2A53" w14:paraId="6CCB7ADE" w14:textId="77777777" w:rsidTr="008841F1">
        <w:trPr>
          <w:gridBefore w:val="1"/>
          <w:wBefore w:w="450" w:type="dxa"/>
        </w:trPr>
        <w:tc>
          <w:tcPr>
            <w:tcW w:w="7650" w:type="dxa"/>
            <w:tcBorders>
              <w:bottom w:val="single" w:sz="4" w:space="0" w:color="000080"/>
            </w:tcBorders>
            <w:shd w:val="clear" w:color="auto" w:fill="404040"/>
          </w:tcPr>
          <w:p w14:paraId="5EBF5277" w14:textId="2C3B626F" w:rsidR="00CE2A53" w:rsidRDefault="00CE2A53" w:rsidP="00CE2A53">
            <w:pPr>
              <w:pStyle w:val="TableStepHead"/>
            </w:pPr>
            <w:r>
              <w:lastRenderedPageBreak/>
              <w:br w:type="page"/>
            </w:r>
            <w:r w:rsidR="00122C99">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Modifying the DOM </w:t>
            </w:r>
          </w:p>
        </w:tc>
      </w:tr>
      <w:tr w:rsidR="00CE2A53" w14:paraId="29799CD2" w14:textId="77777777" w:rsidTr="008841F1">
        <w:tc>
          <w:tcPr>
            <w:tcW w:w="450" w:type="dxa"/>
            <w:tcBorders>
              <w:right w:val="nil"/>
            </w:tcBorders>
          </w:tcPr>
          <w:p w14:paraId="5535761B" w14:textId="77777777" w:rsidR="00CE2A53" w:rsidRDefault="00CE2A53" w:rsidP="008841F1">
            <w:pPr>
              <w:pStyle w:val="TableNumber"/>
            </w:pPr>
            <w:r>
              <w:t>1</w:t>
            </w:r>
          </w:p>
        </w:tc>
        <w:tc>
          <w:tcPr>
            <w:tcW w:w="7650" w:type="dxa"/>
            <w:tcBorders>
              <w:top w:val="nil"/>
              <w:left w:val="nil"/>
              <w:bottom w:val="nil"/>
            </w:tcBorders>
          </w:tcPr>
          <w:p w14:paraId="7F00D387" w14:textId="7480EEA6" w:rsidR="00CE2A53" w:rsidRDefault="00752F30" w:rsidP="00CE2A53">
            <w:pPr>
              <w:pStyle w:val="TableText"/>
            </w:pPr>
            <w:r>
              <w:t>Examine</w:t>
            </w:r>
            <w:r w:rsidRPr="0024150E">
              <w:t xml:space="preserve"> </w:t>
            </w:r>
            <w:r w:rsidRPr="00CD7EF8">
              <w:rPr>
                <w:rStyle w:val="CodeFile"/>
              </w:rPr>
              <w:t>lab09-ex0</w:t>
            </w:r>
            <w:r w:rsidR="00A7708C" w:rsidRPr="00CD7EF8">
              <w:rPr>
                <w:rStyle w:val="CodeFile"/>
              </w:rPr>
              <w:t>3</w:t>
            </w:r>
            <w:r w:rsidRPr="00CD7EF8">
              <w:rPr>
                <w:rStyle w:val="CodeFile"/>
              </w:rPr>
              <w:t>.html</w:t>
            </w:r>
            <w:r w:rsidRPr="0024150E">
              <w:t xml:space="preserve"> in your </w:t>
            </w:r>
            <w:r>
              <w:t xml:space="preserve">browser. This is the same file as previous exercise. </w:t>
            </w:r>
            <w:r w:rsidR="00CE2A53">
              <w:t xml:space="preserve">Open </w:t>
            </w:r>
            <w:r w:rsidR="00DC5173" w:rsidRPr="00CD7EF8">
              <w:rPr>
                <w:rStyle w:val="CodeFile"/>
              </w:rPr>
              <w:t>lab09-ex</w:t>
            </w:r>
            <w:r w:rsidR="00CE2A53" w:rsidRPr="00CD7EF8">
              <w:rPr>
                <w:rStyle w:val="CodeFile"/>
              </w:rPr>
              <w:t>0</w:t>
            </w:r>
            <w:r w:rsidR="00A7708C" w:rsidRPr="00CD7EF8">
              <w:rPr>
                <w:rStyle w:val="CodeFile"/>
              </w:rPr>
              <w:t>3</w:t>
            </w:r>
            <w:r w:rsidR="00CE2A53" w:rsidRPr="00CD7EF8">
              <w:rPr>
                <w:rStyle w:val="CodeFile"/>
              </w:rPr>
              <w:t>.js</w:t>
            </w:r>
            <w:r w:rsidR="00FD7B0E">
              <w:t xml:space="preserve">, </w:t>
            </w:r>
            <w:r w:rsidR="00CE2A53">
              <w:t xml:space="preserve"> add the following</w:t>
            </w:r>
            <w:r w:rsidR="00FD7B0E">
              <w:t>, and test</w:t>
            </w:r>
            <w:r w:rsidR="00BC5CF7">
              <w:t>.</w:t>
            </w:r>
          </w:p>
          <w:p w14:paraId="5DBFED8F" w14:textId="123CAE85" w:rsidR="00BC5CF7" w:rsidRDefault="00FD7B0E" w:rsidP="00BC5CF7">
            <w:pPr>
              <w:pStyle w:val="CodeCommentAbove"/>
            </w:pPr>
            <w:r w:rsidRPr="00FD7B0E">
              <w:t>// select the &lt;ul&gt;</w:t>
            </w:r>
            <w:r>
              <w:t xml:space="preserve"> </w:t>
            </w:r>
          </w:p>
          <w:p w14:paraId="4E75DCE2" w14:textId="77777777" w:rsidR="00FD7B0E" w:rsidRDefault="00FD7B0E" w:rsidP="00FD7B0E">
            <w:pPr>
              <w:pStyle w:val="CodeBold"/>
            </w:pPr>
            <w:r>
              <w:t>const list = document.querySelector("#thumb-list");</w:t>
            </w:r>
          </w:p>
          <w:p w14:paraId="1AA7A43E" w14:textId="77777777" w:rsidR="00FD7B0E" w:rsidRDefault="00FD7B0E" w:rsidP="00FD7B0E">
            <w:pPr>
              <w:pStyle w:val="CodeBold"/>
            </w:pPr>
          </w:p>
          <w:p w14:paraId="2C54A5B5" w14:textId="77777777" w:rsidR="00FD7B0E" w:rsidRDefault="00FD7B0E" w:rsidP="00FD7B0E">
            <w:pPr>
              <w:pStyle w:val="CodeComment"/>
            </w:pPr>
            <w:r>
              <w:t>// create list item &lt;li&gt;</w:t>
            </w:r>
          </w:p>
          <w:p w14:paraId="4665D9A9" w14:textId="77777777" w:rsidR="00FD7B0E" w:rsidRDefault="00FD7B0E" w:rsidP="00FD7B0E">
            <w:pPr>
              <w:pStyle w:val="CodeBold"/>
            </w:pPr>
            <w:r>
              <w:t>const item = document.createElement("li");</w:t>
            </w:r>
          </w:p>
          <w:p w14:paraId="4C5BF81E" w14:textId="77777777" w:rsidR="00FD7B0E" w:rsidRDefault="00FD7B0E" w:rsidP="00FD7B0E">
            <w:pPr>
              <w:pStyle w:val="CodeBold"/>
            </w:pPr>
          </w:p>
          <w:p w14:paraId="7F4A7AED" w14:textId="77777777" w:rsidR="00FD7B0E" w:rsidRDefault="00FD7B0E" w:rsidP="00FD7B0E">
            <w:pPr>
              <w:pStyle w:val="CodeComment"/>
            </w:pPr>
            <w:r>
              <w:t>// create &lt;img&gt; element and set its src attribute</w:t>
            </w:r>
          </w:p>
          <w:p w14:paraId="675AC2BE" w14:textId="77777777" w:rsidR="00FD7B0E" w:rsidRDefault="00FD7B0E" w:rsidP="00FD7B0E">
            <w:pPr>
              <w:pStyle w:val="CodeBold"/>
            </w:pPr>
            <w:r>
              <w:t>const img = document.createElement("img");</w:t>
            </w:r>
          </w:p>
          <w:p w14:paraId="1FEDDB8D" w14:textId="77777777" w:rsidR="00FD7B0E" w:rsidRDefault="00FD7B0E" w:rsidP="00FD7B0E">
            <w:pPr>
              <w:pStyle w:val="CodeBold"/>
            </w:pPr>
            <w:r>
              <w:t>img.setAttribute("src", "images/8710320515.jpg");</w:t>
            </w:r>
          </w:p>
          <w:p w14:paraId="030C729D" w14:textId="77777777" w:rsidR="00FD7B0E" w:rsidRDefault="00FD7B0E" w:rsidP="00FD7B0E">
            <w:pPr>
              <w:pStyle w:val="CodeBold"/>
            </w:pPr>
          </w:p>
          <w:p w14:paraId="0F95A1F7" w14:textId="77777777" w:rsidR="00FD7B0E" w:rsidRDefault="00FD7B0E" w:rsidP="00FD7B0E">
            <w:pPr>
              <w:pStyle w:val="CodeComment"/>
            </w:pPr>
            <w:r>
              <w:t>// nest the &lt;img&gt; in the &lt;li&gt;</w:t>
            </w:r>
          </w:p>
          <w:p w14:paraId="3467AD46" w14:textId="6C318E65" w:rsidR="00BC5CF7" w:rsidRDefault="00FD7B0E" w:rsidP="00FD7B0E">
            <w:pPr>
              <w:pStyle w:val="CodeBold"/>
            </w:pPr>
            <w:r>
              <w:t>item.appendChild(img);</w:t>
            </w:r>
          </w:p>
          <w:p w14:paraId="1EA87210" w14:textId="77777777" w:rsidR="00FD7B0E" w:rsidRDefault="00FD7B0E" w:rsidP="00FD7B0E">
            <w:pPr>
              <w:pStyle w:val="CodeCommentAbove"/>
            </w:pPr>
            <w:r>
              <w:t>// add the &lt;li&gt; to the already existing &lt;li&gt; elements</w:t>
            </w:r>
          </w:p>
          <w:p w14:paraId="4430B3F3" w14:textId="3F2C9319" w:rsidR="00FD7B0E" w:rsidRDefault="00FD7B0E" w:rsidP="00FD7B0E">
            <w:pPr>
              <w:pStyle w:val="CodeBold"/>
            </w:pPr>
            <w:r>
              <w:t>list.appendChild(item);</w:t>
            </w:r>
          </w:p>
          <w:p w14:paraId="086F1B5E" w14:textId="364E86F7" w:rsidR="00BC5CF7" w:rsidRPr="00647BC0" w:rsidRDefault="00BC5CF7" w:rsidP="00FD7B0E">
            <w:pPr>
              <w:pStyle w:val="TableComment"/>
            </w:pPr>
            <w:r>
              <w:t xml:space="preserve">This </w:t>
            </w:r>
            <w:r w:rsidR="00FD7B0E">
              <w:t>illustrates the proper way to dynamically add HTML elements to a document. As you can see, this code adds a new image to your list.</w:t>
            </w:r>
          </w:p>
        </w:tc>
      </w:tr>
      <w:tr w:rsidR="009009D6" w14:paraId="295BC215" w14:textId="77777777" w:rsidTr="008841F1">
        <w:tc>
          <w:tcPr>
            <w:tcW w:w="450" w:type="dxa"/>
            <w:tcBorders>
              <w:right w:val="nil"/>
            </w:tcBorders>
          </w:tcPr>
          <w:p w14:paraId="3981FC8E" w14:textId="77777777" w:rsidR="009009D6" w:rsidRDefault="009009D6" w:rsidP="008841F1">
            <w:pPr>
              <w:pStyle w:val="TableNumber"/>
            </w:pPr>
            <w:r>
              <w:t>2</w:t>
            </w:r>
          </w:p>
        </w:tc>
        <w:tc>
          <w:tcPr>
            <w:tcW w:w="7650" w:type="dxa"/>
            <w:tcBorders>
              <w:top w:val="nil"/>
              <w:left w:val="nil"/>
              <w:bottom w:val="nil"/>
            </w:tcBorders>
          </w:tcPr>
          <w:p w14:paraId="76AB9318" w14:textId="7FA65BB3" w:rsidR="00FD7B0E" w:rsidRDefault="00FD7B0E" w:rsidP="00FD7B0E">
            <w:pPr>
              <w:pStyle w:val="TableText"/>
            </w:pPr>
            <w:r>
              <w:t xml:space="preserve">Comment out the last line </w:t>
            </w:r>
            <w:r w:rsidR="007523A0">
              <w:t xml:space="preserve">in the last step </w:t>
            </w:r>
            <w:r>
              <w:t>and add the following and test.</w:t>
            </w:r>
          </w:p>
          <w:p w14:paraId="47B20A11" w14:textId="77777777" w:rsidR="00FD7B0E" w:rsidRDefault="00FD7B0E" w:rsidP="00FD7B0E">
            <w:pPr>
              <w:pStyle w:val="CodeCommentAbove"/>
            </w:pPr>
            <w:r>
              <w:t>// add another one at the start of the list</w:t>
            </w:r>
          </w:p>
          <w:p w14:paraId="76859D29" w14:textId="77777777" w:rsidR="009009D6" w:rsidRDefault="00FD7B0E" w:rsidP="00FD7B0E">
            <w:pPr>
              <w:pStyle w:val="CodeBold"/>
            </w:pPr>
            <w:r>
              <w:t>list.insertAdjacentElement('afterbegin',img);</w:t>
            </w:r>
          </w:p>
          <w:p w14:paraId="4AC2AC60" w14:textId="6A5F43BF" w:rsidR="007523A0" w:rsidRDefault="007523A0" w:rsidP="007523A0">
            <w:pPr>
              <w:pStyle w:val="TableComment"/>
            </w:pPr>
            <w:r>
              <w:t>As you can see, this adds the new image to the beginning of the list.</w:t>
            </w:r>
          </w:p>
        </w:tc>
      </w:tr>
      <w:tr w:rsidR="009009D6" w14:paraId="2011956D" w14:textId="77777777" w:rsidTr="008841F1">
        <w:tc>
          <w:tcPr>
            <w:tcW w:w="450" w:type="dxa"/>
            <w:tcBorders>
              <w:right w:val="nil"/>
            </w:tcBorders>
          </w:tcPr>
          <w:p w14:paraId="403165FD" w14:textId="77777777" w:rsidR="009009D6" w:rsidRDefault="009009D6" w:rsidP="008841F1">
            <w:pPr>
              <w:pStyle w:val="TableNumber"/>
            </w:pPr>
            <w:r>
              <w:t>3</w:t>
            </w:r>
          </w:p>
        </w:tc>
        <w:tc>
          <w:tcPr>
            <w:tcW w:w="7650" w:type="dxa"/>
            <w:tcBorders>
              <w:top w:val="nil"/>
              <w:left w:val="nil"/>
              <w:bottom w:val="nil"/>
            </w:tcBorders>
          </w:tcPr>
          <w:p w14:paraId="422263E4" w14:textId="77777777" w:rsidR="009009D6" w:rsidRDefault="007E0C87" w:rsidP="00CE2A53">
            <w:pPr>
              <w:pStyle w:val="TableText"/>
            </w:pPr>
            <w:r>
              <w:t>Add the following</w:t>
            </w:r>
            <w:r w:rsidR="009009D6">
              <w:t xml:space="preserve"> line</w:t>
            </w:r>
            <w:r>
              <w:t>s</w:t>
            </w:r>
            <w:r w:rsidR="009009D6">
              <w:t xml:space="preserve"> and test.</w:t>
            </w:r>
          </w:p>
          <w:p w14:paraId="45A37588" w14:textId="77777777" w:rsidR="007523A0" w:rsidRDefault="007523A0" w:rsidP="007523A0">
            <w:pPr>
              <w:pStyle w:val="CodeCommentAbove"/>
            </w:pPr>
            <w:r>
              <w:t>// remove the last &lt;li&gt;</w:t>
            </w:r>
          </w:p>
          <w:p w14:paraId="2270E63A" w14:textId="2AE0CDEE" w:rsidR="009009D6" w:rsidRDefault="007523A0" w:rsidP="007523A0">
            <w:pPr>
              <w:pStyle w:val="CodeBold"/>
            </w:pPr>
            <w:r>
              <w:t>document.querySelector("#thumb-list li:last-child").remove();</w:t>
            </w:r>
          </w:p>
          <w:p w14:paraId="603D05BA" w14:textId="760F005F" w:rsidR="007E0C87" w:rsidRDefault="007523A0" w:rsidP="007523A0">
            <w:pPr>
              <w:pStyle w:val="TableComment"/>
            </w:pPr>
            <w:r>
              <w:t xml:space="preserve">This deletes </w:t>
            </w:r>
            <w:r w:rsidR="00BF7573">
              <w:t>the</w:t>
            </w:r>
            <w:r>
              <w:t xml:space="preserve"> last</w:t>
            </w:r>
            <w:r w:rsidR="00BF7573">
              <w:t xml:space="preserve"> </w:t>
            </w:r>
            <w:r w:rsidR="00BF7573" w:rsidRPr="00BF7573">
              <w:rPr>
                <w:rStyle w:val="CodeChar"/>
              </w:rPr>
              <w:t>&lt;li&gt;</w:t>
            </w:r>
            <w:r w:rsidR="00BF7573">
              <w:t xml:space="preserve"> elements.</w:t>
            </w:r>
          </w:p>
        </w:tc>
      </w:tr>
    </w:tbl>
    <w:p w14:paraId="6206FFF1" w14:textId="488B4257" w:rsidR="000B15D1" w:rsidRDefault="000B15D1" w:rsidP="00D9572C">
      <w:pPr>
        <w:pStyle w:val="Code"/>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559B6" w14:paraId="14C1B5A0" w14:textId="77777777" w:rsidTr="000A7467">
        <w:trPr>
          <w:gridBefore w:val="1"/>
          <w:wBefore w:w="450" w:type="dxa"/>
        </w:trPr>
        <w:tc>
          <w:tcPr>
            <w:tcW w:w="7650" w:type="dxa"/>
            <w:tcBorders>
              <w:bottom w:val="single" w:sz="4" w:space="0" w:color="000080"/>
            </w:tcBorders>
            <w:shd w:val="clear" w:color="auto" w:fill="404040"/>
          </w:tcPr>
          <w:p w14:paraId="1FAEECDE" w14:textId="7374C719" w:rsidR="00D559B6" w:rsidRDefault="00D559B6" w:rsidP="000A7467">
            <w:pPr>
              <w:pStyle w:val="TableStepHead"/>
            </w:pPr>
            <w:r>
              <w:br w:type="page"/>
            </w:r>
            <w:r>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Changing CSS Classes </w:t>
            </w:r>
          </w:p>
        </w:tc>
      </w:tr>
      <w:tr w:rsidR="00D559B6" w14:paraId="2506AFCC" w14:textId="77777777" w:rsidTr="000A7467">
        <w:tc>
          <w:tcPr>
            <w:tcW w:w="450" w:type="dxa"/>
            <w:tcBorders>
              <w:right w:val="nil"/>
            </w:tcBorders>
          </w:tcPr>
          <w:p w14:paraId="66617EB5" w14:textId="77777777" w:rsidR="00D559B6" w:rsidRDefault="00D559B6" w:rsidP="000A7467">
            <w:pPr>
              <w:pStyle w:val="TableNumber"/>
            </w:pPr>
            <w:r>
              <w:t>1</w:t>
            </w:r>
          </w:p>
        </w:tc>
        <w:tc>
          <w:tcPr>
            <w:tcW w:w="7650" w:type="dxa"/>
            <w:tcBorders>
              <w:top w:val="nil"/>
              <w:left w:val="nil"/>
              <w:bottom w:val="nil"/>
            </w:tcBorders>
          </w:tcPr>
          <w:p w14:paraId="081EEA14" w14:textId="62905281" w:rsidR="00D559B6" w:rsidRPr="00647BC0" w:rsidRDefault="00D559B6" w:rsidP="000B15D1">
            <w:pPr>
              <w:pStyle w:val="TableText"/>
            </w:pPr>
            <w:r>
              <w:t>Examine</w:t>
            </w:r>
            <w:r w:rsidRPr="0024150E">
              <w:t xml:space="preserve"> </w:t>
            </w:r>
            <w:r w:rsidRPr="00CD7EF8">
              <w:rPr>
                <w:rStyle w:val="CodeFile"/>
              </w:rPr>
              <w:t>lab09-ex0</w:t>
            </w:r>
            <w:r w:rsidR="00A7708C" w:rsidRPr="00CD7EF8">
              <w:rPr>
                <w:rStyle w:val="CodeFile"/>
              </w:rPr>
              <w:t>4</w:t>
            </w:r>
            <w:r w:rsidRPr="00CD7EF8">
              <w:rPr>
                <w:rStyle w:val="CodeFile"/>
              </w:rPr>
              <w:t>.html</w:t>
            </w:r>
            <w:r w:rsidRPr="0024150E">
              <w:t xml:space="preserve"> in your </w:t>
            </w:r>
            <w:r>
              <w:t xml:space="preserve">browser. </w:t>
            </w:r>
            <w:r w:rsidR="000B15D1">
              <w:t>In this exercise, you will make the element with the sign</w:t>
            </w:r>
            <w:r w:rsidR="00CA15D0">
              <w:t>-</w:t>
            </w:r>
            <w:r w:rsidR="000B15D1">
              <w:t>in form appear after a time delay.</w:t>
            </w:r>
          </w:p>
        </w:tc>
      </w:tr>
      <w:tr w:rsidR="000B15D1" w14:paraId="5B1578F7" w14:textId="77777777" w:rsidTr="000A7467">
        <w:tc>
          <w:tcPr>
            <w:tcW w:w="450" w:type="dxa"/>
            <w:tcBorders>
              <w:right w:val="nil"/>
            </w:tcBorders>
          </w:tcPr>
          <w:p w14:paraId="0DFF69B8" w14:textId="61CE7BF0" w:rsidR="000B15D1" w:rsidRDefault="000B15D1" w:rsidP="000A7467">
            <w:pPr>
              <w:pStyle w:val="TableNumber"/>
            </w:pPr>
            <w:r>
              <w:t>2</w:t>
            </w:r>
          </w:p>
        </w:tc>
        <w:tc>
          <w:tcPr>
            <w:tcW w:w="7650" w:type="dxa"/>
            <w:tcBorders>
              <w:top w:val="nil"/>
              <w:left w:val="nil"/>
              <w:bottom w:val="nil"/>
            </w:tcBorders>
          </w:tcPr>
          <w:p w14:paraId="6F2A2420" w14:textId="0406E76B" w:rsidR="000B15D1" w:rsidRDefault="000B15D1" w:rsidP="000B15D1">
            <w:pPr>
              <w:pStyle w:val="TableText"/>
            </w:pPr>
            <w:r>
              <w:t xml:space="preserve">Modify the </w:t>
            </w:r>
            <w:r w:rsidRPr="000B15D1">
              <w:rPr>
                <w:rStyle w:val="CodeChar"/>
              </w:rPr>
              <w:t>&lt;aside&gt;</w:t>
            </w:r>
            <w:r>
              <w:t xml:space="preserve"> element by adding the following class and test.</w:t>
            </w:r>
          </w:p>
          <w:p w14:paraId="17E895BE" w14:textId="79654E04" w:rsidR="000B15D1" w:rsidRDefault="000B15D1" w:rsidP="000B15D1">
            <w:pPr>
              <w:pStyle w:val="CodeAbove"/>
            </w:pPr>
            <w:r w:rsidRPr="000B15D1">
              <w:t xml:space="preserve">&lt;aside </w:t>
            </w:r>
            <w:r w:rsidRPr="000B15D1">
              <w:rPr>
                <w:rStyle w:val="CodeBoldChar"/>
              </w:rPr>
              <w:t>class="hidden"</w:t>
            </w:r>
            <w:r w:rsidRPr="000B15D1">
              <w:t>&gt;</w:t>
            </w:r>
          </w:p>
          <w:p w14:paraId="1A877EBB" w14:textId="1D954F10" w:rsidR="000B15D1" w:rsidRDefault="000B15D1" w:rsidP="000B15D1">
            <w:pPr>
              <w:pStyle w:val="TableComment"/>
            </w:pPr>
            <w:r>
              <w:t>The form no longer appears because of the addition of the hidden class.</w:t>
            </w:r>
          </w:p>
        </w:tc>
      </w:tr>
      <w:tr w:rsidR="000B15D1" w14:paraId="6AD317E3" w14:textId="77777777" w:rsidTr="000A7467">
        <w:tc>
          <w:tcPr>
            <w:tcW w:w="450" w:type="dxa"/>
            <w:tcBorders>
              <w:right w:val="nil"/>
            </w:tcBorders>
          </w:tcPr>
          <w:p w14:paraId="505ED52E" w14:textId="3F486237" w:rsidR="000B15D1" w:rsidRDefault="000B15D1" w:rsidP="000A7467">
            <w:pPr>
              <w:pStyle w:val="TableNumber"/>
            </w:pPr>
            <w:r>
              <w:t>3</w:t>
            </w:r>
          </w:p>
        </w:tc>
        <w:tc>
          <w:tcPr>
            <w:tcW w:w="7650" w:type="dxa"/>
            <w:tcBorders>
              <w:top w:val="nil"/>
              <w:left w:val="nil"/>
              <w:bottom w:val="nil"/>
            </w:tcBorders>
          </w:tcPr>
          <w:p w14:paraId="612530EE" w14:textId="7E42F306" w:rsidR="000B15D1" w:rsidRDefault="000B15D1" w:rsidP="000B15D1">
            <w:pPr>
              <w:pStyle w:val="TableText"/>
            </w:pPr>
            <w:r>
              <w:t xml:space="preserve">Examine </w:t>
            </w:r>
            <w:r w:rsidRPr="00CD7EF8">
              <w:rPr>
                <w:rStyle w:val="CodeFile"/>
              </w:rPr>
              <w:t>lab09-ex0</w:t>
            </w:r>
            <w:r w:rsidR="00A7708C" w:rsidRPr="00CD7EF8">
              <w:rPr>
                <w:rStyle w:val="CodeFile"/>
              </w:rPr>
              <w:t>4</w:t>
            </w:r>
            <w:r w:rsidRPr="00CD7EF8">
              <w:rPr>
                <w:rStyle w:val="CodeFile"/>
              </w:rPr>
              <w:t>.css</w:t>
            </w:r>
            <w:r>
              <w:t xml:space="preserve">. Notice the two classes </w:t>
            </w:r>
            <w:r w:rsidRPr="000B15D1">
              <w:rPr>
                <w:rStyle w:val="CodeChar"/>
              </w:rPr>
              <w:t>hidden</w:t>
            </w:r>
            <w:r>
              <w:t xml:space="preserve"> and </w:t>
            </w:r>
            <w:r w:rsidRPr="000B15D1">
              <w:rPr>
                <w:rStyle w:val="CodeChar"/>
              </w:rPr>
              <w:t>visible</w:t>
            </w:r>
            <w:r>
              <w:t>.</w:t>
            </w:r>
          </w:p>
        </w:tc>
      </w:tr>
      <w:tr w:rsidR="000B15D1" w14:paraId="69B29459" w14:textId="77777777" w:rsidTr="000A7467">
        <w:tc>
          <w:tcPr>
            <w:tcW w:w="450" w:type="dxa"/>
            <w:tcBorders>
              <w:right w:val="nil"/>
            </w:tcBorders>
          </w:tcPr>
          <w:p w14:paraId="5B18D5D5" w14:textId="02F20C74" w:rsidR="000B15D1" w:rsidRDefault="000B15D1" w:rsidP="000A7467">
            <w:pPr>
              <w:pStyle w:val="TableNumber"/>
            </w:pPr>
            <w:r>
              <w:t>4</w:t>
            </w:r>
          </w:p>
        </w:tc>
        <w:tc>
          <w:tcPr>
            <w:tcW w:w="7650" w:type="dxa"/>
            <w:tcBorders>
              <w:top w:val="nil"/>
              <w:left w:val="nil"/>
              <w:bottom w:val="nil"/>
            </w:tcBorders>
          </w:tcPr>
          <w:p w14:paraId="1E46D200" w14:textId="4417575B" w:rsidR="00D9572C" w:rsidRDefault="00D9572C" w:rsidP="00D9572C">
            <w:pPr>
              <w:pStyle w:val="TableText"/>
            </w:pPr>
            <w:r>
              <w:t xml:space="preserve">Add the following code to </w:t>
            </w:r>
            <w:r w:rsidRPr="00CD7EF8">
              <w:rPr>
                <w:rStyle w:val="CodeFile"/>
              </w:rPr>
              <w:t>lab09-ex0</w:t>
            </w:r>
            <w:r w:rsidR="00A7708C" w:rsidRPr="00CD7EF8">
              <w:rPr>
                <w:rStyle w:val="CodeFile"/>
              </w:rPr>
              <w:t>4</w:t>
            </w:r>
            <w:r w:rsidRPr="00CD7EF8">
              <w:rPr>
                <w:rStyle w:val="CodeFile"/>
              </w:rPr>
              <w:t>.js</w:t>
            </w:r>
            <w:r>
              <w:t xml:space="preserve"> and test.</w:t>
            </w:r>
          </w:p>
          <w:p w14:paraId="1DF2FD8E" w14:textId="77777777" w:rsidR="00D9572C" w:rsidRDefault="00D9572C" w:rsidP="00D9572C">
            <w:pPr>
              <w:pStyle w:val="CodeAboveBold"/>
            </w:pPr>
            <w:r>
              <w:t>setTimeout( function () {</w:t>
            </w:r>
          </w:p>
          <w:p w14:paraId="0DF5E2DE" w14:textId="77777777" w:rsidR="00D9572C" w:rsidRDefault="00D9572C" w:rsidP="00D9572C">
            <w:pPr>
              <w:pStyle w:val="CodeBold"/>
            </w:pPr>
            <w:r>
              <w:t xml:space="preserve">   let aside = document.querySelector('aside');</w:t>
            </w:r>
          </w:p>
          <w:p w14:paraId="68CDCF2F" w14:textId="56C76BB8" w:rsidR="00D9572C" w:rsidRDefault="00D9572C" w:rsidP="00D9572C">
            <w:pPr>
              <w:pStyle w:val="CodeBold"/>
            </w:pPr>
            <w:r>
              <w:t xml:space="preserve">   aside.className = 'visible';</w:t>
            </w:r>
          </w:p>
          <w:p w14:paraId="3A922CAB" w14:textId="77777777" w:rsidR="00D9572C" w:rsidRDefault="00D9572C" w:rsidP="00D9572C">
            <w:pPr>
              <w:pStyle w:val="CodeBold"/>
            </w:pPr>
            <w:r>
              <w:t>}, 3000);</w:t>
            </w:r>
          </w:p>
          <w:p w14:paraId="62D03C9F" w14:textId="3F471F8B" w:rsidR="000B15D1" w:rsidRDefault="00D9572C" w:rsidP="00D9572C">
            <w:pPr>
              <w:pStyle w:val="TableComment"/>
            </w:pPr>
            <w:r>
              <w:t xml:space="preserve">After a three second delay, this sets the class for the </w:t>
            </w:r>
            <w:r w:rsidRPr="000B15D1">
              <w:rPr>
                <w:rStyle w:val="CodeChar"/>
              </w:rPr>
              <w:t>&lt;aside&gt;</w:t>
            </w:r>
            <w:r>
              <w:t xml:space="preserve"> to </w:t>
            </w:r>
            <w:r w:rsidRPr="000B15D1">
              <w:rPr>
                <w:rStyle w:val="CodeChar"/>
              </w:rPr>
              <w:t>visible</w:t>
            </w:r>
            <w:r>
              <w:t>.</w:t>
            </w:r>
          </w:p>
        </w:tc>
      </w:tr>
      <w:tr w:rsidR="000B15D1" w14:paraId="4462C443" w14:textId="77777777" w:rsidTr="000A7467">
        <w:tc>
          <w:tcPr>
            <w:tcW w:w="450" w:type="dxa"/>
            <w:tcBorders>
              <w:right w:val="nil"/>
            </w:tcBorders>
          </w:tcPr>
          <w:p w14:paraId="499B7424" w14:textId="1C10285E" w:rsidR="000B15D1" w:rsidRDefault="000B15D1" w:rsidP="000A7467">
            <w:pPr>
              <w:pStyle w:val="TableNumber"/>
            </w:pPr>
            <w:r>
              <w:t>5</w:t>
            </w:r>
          </w:p>
        </w:tc>
        <w:tc>
          <w:tcPr>
            <w:tcW w:w="7650" w:type="dxa"/>
            <w:tcBorders>
              <w:top w:val="nil"/>
              <w:left w:val="nil"/>
              <w:bottom w:val="nil"/>
            </w:tcBorders>
          </w:tcPr>
          <w:p w14:paraId="4155844E" w14:textId="78599C98" w:rsidR="00D9572C" w:rsidRDefault="004E1FC7" w:rsidP="00D9572C">
            <w:pPr>
              <w:pStyle w:val="TableText"/>
            </w:pPr>
            <w:r>
              <w:t xml:space="preserve"> </w:t>
            </w:r>
            <w:r w:rsidR="00107155">
              <w:t>Modify</w:t>
            </w:r>
            <w:r w:rsidR="00D9572C">
              <w:t xml:space="preserve"> the code </w:t>
            </w:r>
            <w:r w:rsidR="00107155">
              <w:t>as follows</w:t>
            </w:r>
            <w:r w:rsidR="00D9572C">
              <w:t xml:space="preserve"> and test.</w:t>
            </w:r>
          </w:p>
          <w:p w14:paraId="08C17AE2" w14:textId="77777777" w:rsidR="00D9572C" w:rsidRDefault="00D9572C" w:rsidP="00D9572C">
            <w:pPr>
              <w:pStyle w:val="CodeAbove"/>
            </w:pPr>
            <w:r>
              <w:lastRenderedPageBreak/>
              <w:t>setTimeout( function () {</w:t>
            </w:r>
          </w:p>
          <w:p w14:paraId="0193DBB7" w14:textId="77777777" w:rsidR="00D9572C" w:rsidRDefault="00D9572C" w:rsidP="00D9572C">
            <w:pPr>
              <w:pStyle w:val="Code"/>
            </w:pPr>
            <w:r>
              <w:t xml:space="preserve">   let aside = document.querySelector('aside');</w:t>
            </w:r>
          </w:p>
          <w:p w14:paraId="2060A405" w14:textId="77777777" w:rsidR="00D9572C" w:rsidRDefault="00D9572C" w:rsidP="00D9572C">
            <w:pPr>
              <w:pStyle w:val="CodeBold"/>
            </w:pPr>
            <w:r>
              <w:t xml:space="preserve">   aside.classList.remove('hidden');</w:t>
            </w:r>
          </w:p>
          <w:p w14:paraId="3681118F" w14:textId="77777777" w:rsidR="00D9572C" w:rsidRDefault="00D9572C" w:rsidP="00D9572C">
            <w:pPr>
              <w:pStyle w:val="CodeBold"/>
            </w:pPr>
            <w:r>
              <w:t xml:space="preserve">   aside.classList.add('visible');</w:t>
            </w:r>
          </w:p>
          <w:p w14:paraId="108B73B4" w14:textId="77777777" w:rsidR="00D9572C" w:rsidRDefault="00D9572C" w:rsidP="00D9572C">
            <w:pPr>
              <w:pStyle w:val="Code"/>
            </w:pPr>
            <w:r>
              <w:t>}, 3000);</w:t>
            </w:r>
          </w:p>
          <w:p w14:paraId="6BC374BF" w14:textId="5E1982C0" w:rsidR="000A7467" w:rsidRDefault="00D9572C" w:rsidP="00D9572C">
            <w:pPr>
              <w:pStyle w:val="TableComment"/>
            </w:pPr>
            <w:r>
              <w:t xml:space="preserve">The </w:t>
            </w:r>
            <w:r w:rsidRPr="00D9572C">
              <w:rPr>
                <w:rStyle w:val="CodeChar"/>
              </w:rPr>
              <w:t>classList()</w:t>
            </w:r>
            <w:r>
              <w:t xml:space="preserve"> method allows you to specify multiple classes (</w:t>
            </w:r>
            <w:r w:rsidRPr="00D9572C">
              <w:rPr>
                <w:rStyle w:val="CodeChar"/>
              </w:rPr>
              <w:t>className</w:t>
            </w:r>
            <w:r>
              <w:t xml:space="preserve"> only allows one).</w:t>
            </w:r>
          </w:p>
        </w:tc>
      </w:tr>
      <w:tr w:rsidR="00FF4D5B" w14:paraId="2288FD30" w14:textId="77777777" w:rsidTr="000A7467">
        <w:tc>
          <w:tcPr>
            <w:tcW w:w="450" w:type="dxa"/>
            <w:tcBorders>
              <w:right w:val="nil"/>
            </w:tcBorders>
          </w:tcPr>
          <w:p w14:paraId="0CF29F12" w14:textId="7C65EE0E" w:rsidR="00FF4D5B" w:rsidRDefault="00FF4D5B" w:rsidP="000A7467">
            <w:pPr>
              <w:pStyle w:val="TableNumber"/>
            </w:pPr>
            <w:r>
              <w:lastRenderedPageBreak/>
              <w:t>6</w:t>
            </w:r>
          </w:p>
        </w:tc>
        <w:tc>
          <w:tcPr>
            <w:tcW w:w="7650" w:type="dxa"/>
            <w:tcBorders>
              <w:top w:val="nil"/>
              <w:left w:val="nil"/>
              <w:bottom w:val="nil"/>
            </w:tcBorders>
          </w:tcPr>
          <w:p w14:paraId="3360F923" w14:textId="77777777" w:rsidR="00D9572C" w:rsidRDefault="00D9572C" w:rsidP="00D9572C">
            <w:pPr>
              <w:pStyle w:val="TableText"/>
            </w:pPr>
            <w:r>
              <w:t>As an alternate approach, simplify the code using the toggle method as follows and then test.</w:t>
            </w:r>
          </w:p>
          <w:p w14:paraId="2A42907A" w14:textId="77777777" w:rsidR="00D9572C" w:rsidRDefault="00D9572C" w:rsidP="00D9572C">
            <w:pPr>
              <w:pStyle w:val="CodeAbove"/>
            </w:pPr>
            <w:r>
              <w:t>setTimeout( function () {</w:t>
            </w:r>
          </w:p>
          <w:p w14:paraId="56AD6D37" w14:textId="77777777" w:rsidR="00D9572C" w:rsidRDefault="00D9572C" w:rsidP="00D9572C">
            <w:pPr>
              <w:pStyle w:val="Code"/>
            </w:pPr>
            <w:r>
              <w:t xml:space="preserve">   let aside = document.querySelector('aside');</w:t>
            </w:r>
          </w:p>
          <w:p w14:paraId="5643A91A" w14:textId="77777777" w:rsidR="00D9572C" w:rsidRDefault="00D9572C" w:rsidP="00D9572C">
            <w:pPr>
              <w:pStyle w:val="CodeBold"/>
            </w:pPr>
            <w:r>
              <w:t xml:space="preserve">   aside.classList.toggle('hidden');</w:t>
            </w:r>
          </w:p>
          <w:p w14:paraId="7CBB2747" w14:textId="77777777" w:rsidR="00D9572C" w:rsidRDefault="00D9572C" w:rsidP="00D9572C">
            <w:pPr>
              <w:pStyle w:val="Code"/>
            </w:pPr>
            <w:r>
              <w:t>}, 3000);</w:t>
            </w:r>
          </w:p>
          <w:p w14:paraId="52CD2172" w14:textId="32DED105" w:rsidR="00FF4D5B" w:rsidRDefault="00D9572C" w:rsidP="00D9572C">
            <w:pPr>
              <w:pStyle w:val="TableComment"/>
            </w:pPr>
            <w:r>
              <w:t xml:space="preserve">Each call to </w:t>
            </w:r>
            <w:r w:rsidRPr="004E1FC7">
              <w:rPr>
                <w:rStyle w:val="CodeChar"/>
              </w:rPr>
              <w:t>toggle()</w:t>
            </w:r>
            <w:r>
              <w:t xml:space="preserve"> either adds or removes the class from the element.</w:t>
            </w:r>
          </w:p>
        </w:tc>
      </w:tr>
    </w:tbl>
    <w:p w14:paraId="1FAEF5DC" w14:textId="77777777" w:rsidR="003C6591" w:rsidRDefault="003C6591" w:rsidP="00154DE1">
      <w:pPr>
        <w:pStyle w:val="Code"/>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154DE1" w14:paraId="4CEB2C3D" w14:textId="77777777" w:rsidTr="000A7467">
        <w:trPr>
          <w:gridBefore w:val="1"/>
          <w:wBefore w:w="450" w:type="dxa"/>
        </w:trPr>
        <w:tc>
          <w:tcPr>
            <w:tcW w:w="7650" w:type="dxa"/>
            <w:tcBorders>
              <w:bottom w:val="single" w:sz="4" w:space="0" w:color="000080"/>
            </w:tcBorders>
            <w:shd w:val="clear" w:color="auto" w:fill="404040"/>
          </w:tcPr>
          <w:p w14:paraId="40C12668" w14:textId="62B85697" w:rsidR="00154DE1" w:rsidRDefault="00154DE1" w:rsidP="000A7467">
            <w:pPr>
              <w:pStyle w:val="TableStepHead"/>
            </w:pPr>
            <w:r>
              <w:br w:type="page"/>
              <w:t xml:space="preserve"> Test Your Knowledge #</w:t>
            </w:r>
            <w:r w:rsidR="00633816">
              <w:t>2</w:t>
            </w:r>
          </w:p>
        </w:tc>
      </w:tr>
      <w:tr w:rsidR="00154DE1" w14:paraId="5FCDF8BD" w14:textId="77777777" w:rsidTr="000A7467">
        <w:tc>
          <w:tcPr>
            <w:tcW w:w="450" w:type="dxa"/>
            <w:tcBorders>
              <w:right w:val="nil"/>
            </w:tcBorders>
          </w:tcPr>
          <w:p w14:paraId="750CEC6F" w14:textId="77777777" w:rsidR="00154DE1" w:rsidRDefault="00154DE1" w:rsidP="000A7467">
            <w:pPr>
              <w:pStyle w:val="TableNumber"/>
            </w:pPr>
          </w:p>
        </w:tc>
        <w:tc>
          <w:tcPr>
            <w:tcW w:w="7650" w:type="dxa"/>
            <w:tcBorders>
              <w:top w:val="nil"/>
              <w:left w:val="nil"/>
              <w:bottom w:val="nil"/>
            </w:tcBorders>
          </w:tcPr>
          <w:p w14:paraId="0BD75B15" w14:textId="12BB0229" w:rsidR="006F4233" w:rsidRDefault="00633816" w:rsidP="000A7467">
            <w:pPr>
              <w:pStyle w:val="TableText"/>
            </w:pPr>
            <w:r>
              <w:t xml:space="preserve">In Chapter 8, in the fourth Test Your Knowledge, you used the </w:t>
            </w:r>
            <w:r w:rsidRPr="00633816">
              <w:rPr>
                <w:rStyle w:val="CodeChar"/>
              </w:rPr>
              <w:t>document.write()</w:t>
            </w:r>
            <w:r>
              <w:t xml:space="preserve"> method to output structured markup content based on object. In this exercise, you will use DOM methods to dynamically add </w:t>
            </w:r>
            <w:r w:rsidR="006F4233">
              <w:t xml:space="preserve">similarly structured </w:t>
            </w:r>
            <w:r>
              <w:t>content instead</w:t>
            </w:r>
            <w:r w:rsidR="006F4233">
              <w:t xml:space="preserve"> so that your output looks similar too that shown in Figure 9.</w:t>
            </w:r>
            <w:r w:rsidR="00F6089F">
              <w:t>2</w:t>
            </w:r>
            <w:r w:rsidR="006F4233">
              <w:t>.</w:t>
            </w:r>
          </w:p>
        </w:tc>
      </w:tr>
      <w:tr w:rsidR="00633816" w14:paraId="29529770" w14:textId="77777777" w:rsidTr="000A7467">
        <w:tc>
          <w:tcPr>
            <w:tcW w:w="450" w:type="dxa"/>
            <w:tcBorders>
              <w:right w:val="nil"/>
            </w:tcBorders>
          </w:tcPr>
          <w:p w14:paraId="34B7C1A8" w14:textId="60885B22" w:rsidR="00633816" w:rsidRDefault="00633816" w:rsidP="000A7467">
            <w:pPr>
              <w:pStyle w:val="TableNumber"/>
            </w:pPr>
            <w:r>
              <w:t>1</w:t>
            </w:r>
          </w:p>
        </w:tc>
        <w:tc>
          <w:tcPr>
            <w:tcW w:w="7650" w:type="dxa"/>
            <w:tcBorders>
              <w:top w:val="nil"/>
              <w:left w:val="nil"/>
              <w:bottom w:val="nil"/>
            </w:tcBorders>
          </w:tcPr>
          <w:p w14:paraId="088D21B3" w14:textId="60890B6E" w:rsidR="00633816" w:rsidRPr="006F4233" w:rsidRDefault="006F4233" w:rsidP="000A7467">
            <w:pPr>
              <w:pStyle w:val="TableText"/>
              <w:rPr>
                <w:i/>
              </w:rPr>
            </w:pPr>
            <w:r>
              <w:t>Examine</w:t>
            </w:r>
            <w:r w:rsidRPr="00273762">
              <w:t xml:space="preserve"> </w:t>
            </w:r>
            <w:r w:rsidRPr="00A07641">
              <w:rPr>
                <w:rStyle w:val="CodeFile"/>
              </w:rPr>
              <w:t>lab09-test02.html</w:t>
            </w:r>
            <w:r>
              <w:t xml:space="preserve">. It provides </w:t>
            </w:r>
            <w:r w:rsidR="000F0516">
              <w:t>the sample markup for a single photo. You will replace that markup with JavaScript in the following steps. For now, either comment out the markup or cut it and paste into a temporary file for referencing later.</w:t>
            </w:r>
          </w:p>
        </w:tc>
      </w:tr>
      <w:tr w:rsidR="006F4233" w14:paraId="2D385532" w14:textId="77777777" w:rsidTr="000A7467">
        <w:tc>
          <w:tcPr>
            <w:tcW w:w="450" w:type="dxa"/>
            <w:tcBorders>
              <w:right w:val="nil"/>
            </w:tcBorders>
          </w:tcPr>
          <w:p w14:paraId="49EFF430" w14:textId="65293854" w:rsidR="006F4233" w:rsidRDefault="006F4233" w:rsidP="000A7467">
            <w:pPr>
              <w:pStyle w:val="TableNumber"/>
            </w:pPr>
            <w:r>
              <w:t>2</w:t>
            </w:r>
          </w:p>
        </w:tc>
        <w:tc>
          <w:tcPr>
            <w:tcW w:w="7650" w:type="dxa"/>
            <w:tcBorders>
              <w:top w:val="nil"/>
              <w:left w:val="nil"/>
              <w:bottom w:val="nil"/>
            </w:tcBorders>
          </w:tcPr>
          <w:p w14:paraId="1577BA72" w14:textId="7DBE7B0C" w:rsidR="006F4233" w:rsidRDefault="006F4233" w:rsidP="000A7467">
            <w:pPr>
              <w:pStyle w:val="TableText"/>
            </w:pPr>
            <w:r>
              <w:t xml:space="preserve">Modify </w:t>
            </w:r>
            <w:r w:rsidR="000F0516" w:rsidRPr="00A07641">
              <w:rPr>
                <w:rStyle w:val="CodeFile"/>
              </w:rPr>
              <w:t>lab09-test02.js</w:t>
            </w:r>
            <w:r w:rsidR="000F0516">
              <w:t xml:space="preserve"> in your editor. </w:t>
            </w:r>
            <w:r>
              <w:t xml:space="preserve">You will need to </w:t>
            </w:r>
            <w:r w:rsidR="000F0516">
              <w:t xml:space="preserve">select the </w:t>
            </w:r>
            <w:r w:rsidR="000F0516" w:rsidRPr="000F0516">
              <w:rPr>
                <w:rStyle w:val="CodeChar"/>
              </w:rPr>
              <w:t>&lt;section&gt;</w:t>
            </w:r>
            <w:r w:rsidR="000F0516">
              <w:t xml:space="preserve"> element that has an </w:t>
            </w:r>
            <w:r w:rsidR="000F0516" w:rsidRPr="000F0516">
              <w:rPr>
                <w:rStyle w:val="CodeChar"/>
              </w:rPr>
              <w:t>id=parent</w:t>
            </w:r>
            <w:r w:rsidR="000F0516">
              <w:t>.  L</w:t>
            </w:r>
            <w:r>
              <w:t xml:space="preserve">oop through the </w:t>
            </w:r>
            <w:r w:rsidRPr="006F4233">
              <w:rPr>
                <w:rStyle w:val="CodeChar"/>
              </w:rPr>
              <w:t>photos</w:t>
            </w:r>
            <w:r>
              <w:t xml:space="preserve"> array and create</w:t>
            </w:r>
            <w:r w:rsidR="000F0516">
              <w:t xml:space="preserve"> a </w:t>
            </w:r>
            <w:r w:rsidR="000F0516">
              <w:rPr>
                <w:rStyle w:val="CodeChar"/>
              </w:rPr>
              <w:t>&lt;f</w:t>
            </w:r>
            <w:r w:rsidR="000F0516" w:rsidRPr="000F0516">
              <w:rPr>
                <w:rStyle w:val="CodeChar"/>
              </w:rPr>
              <w:t>igur</w:t>
            </w:r>
            <w:r w:rsidR="000F0516">
              <w:rPr>
                <w:rStyle w:val="CodeChar"/>
              </w:rPr>
              <w:t>e&gt;</w:t>
            </w:r>
            <w:r w:rsidR="000F0516">
              <w:t xml:space="preserve"> element that will get appended to the parent element.</w:t>
            </w:r>
            <w:r w:rsidR="00A07641">
              <w:t xml:space="preserve"> You may want to examine </w:t>
            </w:r>
            <w:r w:rsidR="00A07641" w:rsidRPr="00A07641">
              <w:rPr>
                <w:rStyle w:val="CodeFile"/>
              </w:rPr>
              <w:t>photos.json</w:t>
            </w:r>
            <w:r w:rsidR="00A07641">
              <w:t xml:space="preserve"> again to reacquaint  yourself with it s structure.</w:t>
            </w:r>
          </w:p>
        </w:tc>
      </w:tr>
      <w:tr w:rsidR="000F0516" w14:paraId="36420E58" w14:textId="77777777" w:rsidTr="000A7467">
        <w:tc>
          <w:tcPr>
            <w:tcW w:w="450" w:type="dxa"/>
            <w:tcBorders>
              <w:right w:val="nil"/>
            </w:tcBorders>
          </w:tcPr>
          <w:p w14:paraId="0EDA9A14" w14:textId="1F2D1F5C" w:rsidR="000F0516" w:rsidRDefault="000F0516" w:rsidP="000A7467">
            <w:pPr>
              <w:pStyle w:val="TableNumber"/>
            </w:pPr>
            <w:r>
              <w:t>3</w:t>
            </w:r>
          </w:p>
        </w:tc>
        <w:tc>
          <w:tcPr>
            <w:tcW w:w="7650" w:type="dxa"/>
            <w:tcBorders>
              <w:top w:val="nil"/>
              <w:left w:val="nil"/>
              <w:bottom w:val="nil"/>
            </w:tcBorders>
          </w:tcPr>
          <w:p w14:paraId="73559BAC" w14:textId="1880C566" w:rsidR="000F0516" w:rsidRDefault="000F0516" w:rsidP="000A7467">
            <w:pPr>
              <w:pStyle w:val="TableText"/>
            </w:pPr>
            <w:r>
              <w:t xml:space="preserve">Within that loop, you will need to dynamically create the </w:t>
            </w:r>
            <w:r w:rsidR="00A07641" w:rsidRPr="000F0516">
              <w:rPr>
                <w:rStyle w:val="CodeChar"/>
              </w:rPr>
              <w:t>&lt;img&gt;</w:t>
            </w:r>
            <w:r w:rsidR="00A07641">
              <w:t xml:space="preserve"> </w:t>
            </w:r>
            <w:r>
              <w:t>element using the appropriate DOM methods</w:t>
            </w:r>
            <w:r w:rsidR="00A07641">
              <w:t xml:space="preserve">. Populate its </w:t>
            </w:r>
            <w:r w:rsidR="00A07641" w:rsidRPr="00A07641">
              <w:rPr>
                <w:rStyle w:val="CodeChar"/>
              </w:rPr>
              <w:t>src</w:t>
            </w:r>
            <w:r w:rsidR="00A07641">
              <w:t xml:space="preserve"> and </w:t>
            </w:r>
            <w:r w:rsidR="00A07641" w:rsidRPr="00A07641">
              <w:rPr>
                <w:rStyle w:val="CodeChar"/>
              </w:rPr>
              <w:t>alt</w:t>
            </w:r>
            <w:r w:rsidR="00A07641">
              <w:t xml:space="preserve"> attributes from the </w:t>
            </w:r>
            <w:r w:rsidR="00A07641" w:rsidRPr="00A07641">
              <w:rPr>
                <w:rStyle w:val="CodeChar"/>
              </w:rPr>
              <w:t>photo</w:t>
            </w:r>
            <w:r w:rsidR="00A07641">
              <w:t xml:space="preserve"> data.</w:t>
            </w:r>
            <w:r>
              <w:t xml:space="preserve"> </w:t>
            </w:r>
          </w:p>
        </w:tc>
      </w:tr>
      <w:tr w:rsidR="00A07641" w14:paraId="305BC94B" w14:textId="77777777" w:rsidTr="000A7467">
        <w:tc>
          <w:tcPr>
            <w:tcW w:w="450" w:type="dxa"/>
            <w:tcBorders>
              <w:right w:val="nil"/>
            </w:tcBorders>
          </w:tcPr>
          <w:p w14:paraId="69FC396A" w14:textId="7E10AB8E" w:rsidR="00A07641" w:rsidRDefault="00A07641" w:rsidP="000A7467">
            <w:pPr>
              <w:pStyle w:val="TableNumber"/>
            </w:pPr>
            <w:r>
              <w:t>4</w:t>
            </w:r>
          </w:p>
        </w:tc>
        <w:tc>
          <w:tcPr>
            <w:tcW w:w="7650" w:type="dxa"/>
            <w:tcBorders>
              <w:top w:val="nil"/>
              <w:left w:val="nil"/>
              <w:bottom w:val="nil"/>
            </w:tcBorders>
          </w:tcPr>
          <w:p w14:paraId="0C338AAD" w14:textId="10E8C791" w:rsidR="00A07641" w:rsidRDefault="00A07641" w:rsidP="000A7467">
            <w:pPr>
              <w:pStyle w:val="TableText"/>
            </w:pPr>
            <w:r>
              <w:t xml:space="preserve">After the image is created, you will need to create the </w:t>
            </w:r>
            <w:r w:rsidRPr="000F0516">
              <w:rPr>
                <w:rStyle w:val="CodeChar"/>
              </w:rPr>
              <w:t>&lt;</w:t>
            </w:r>
            <w:r>
              <w:rPr>
                <w:rStyle w:val="CodeChar"/>
              </w:rPr>
              <w:t>figcaption</w:t>
            </w:r>
            <w:r w:rsidRPr="000F0516">
              <w:rPr>
                <w:rStyle w:val="CodeChar"/>
              </w:rPr>
              <w:t>&gt;</w:t>
            </w:r>
            <w:r>
              <w:t xml:space="preserve"> element. This element will contain the following child elements which will also be dynamically generated from the photo data: </w:t>
            </w:r>
            <w:r w:rsidRPr="00A07641">
              <w:rPr>
                <w:rStyle w:val="CodeChar"/>
              </w:rPr>
              <w:t>&lt;h2&gt;</w:t>
            </w:r>
            <w:r>
              <w:t xml:space="preserve">, </w:t>
            </w:r>
            <w:r w:rsidRPr="00A07641">
              <w:rPr>
                <w:rStyle w:val="CodeChar"/>
              </w:rPr>
              <w:t>&lt;p&gt;</w:t>
            </w:r>
            <w:r>
              <w:t xml:space="preserve">, and </w:t>
            </w:r>
            <w:r w:rsidRPr="00A07641">
              <w:rPr>
                <w:rStyle w:val="CodeChar"/>
              </w:rPr>
              <w:t>&lt;span&gt;</w:t>
            </w:r>
            <w:r>
              <w:t xml:space="preserve"> elements. For the </w:t>
            </w:r>
            <w:r w:rsidRPr="00A07641">
              <w:rPr>
                <w:rStyle w:val="CodeChar"/>
              </w:rPr>
              <w:t>&lt;span&gt;</w:t>
            </w:r>
            <w:r>
              <w:t xml:space="preserve"> elements, you will need to loop through the </w:t>
            </w:r>
            <w:r w:rsidRPr="00A07641">
              <w:rPr>
                <w:rStyle w:val="CodeChar"/>
              </w:rPr>
              <w:t>colors</w:t>
            </w:r>
            <w:r>
              <w:t xml:space="preserve"> array inside each </w:t>
            </w:r>
            <w:r w:rsidRPr="00A07641">
              <w:rPr>
                <w:rStyle w:val="CodeChar"/>
              </w:rPr>
              <w:t>photo</w:t>
            </w:r>
            <w:r>
              <w:t xml:space="preserve"> object and set the </w:t>
            </w:r>
            <w:r w:rsidRPr="00A07641">
              <w:rPr>
                <w:rStyle w:val="CodeChar"/>
              </w:rPr>
              <w:t>backgroundColor</w:t>
            </w:r>
            <w:r>
              <w:t xml:space="preserve"> property of the </w:t>
            </w:r>
            <w:r w:rsidRPr="00A07641">
              <w:rPr>
                <w:rStyle w:val="CodeChar"/>
              </w:rPr>
              <w:t>&lt;span&gt;</w:t>
            </w:r>
            <w:r>
              <w:t xml:space="preserve"> to the </w:t>
            </w:r>
            <w:r w:rsidRPr="00A07641">
              <w:rPr>
                <w:rStyle w:val="CodeChar"/>
              </w:rPr>
              <w:t>hex</w:t>
            </w:r>
            <w:r>
              <w:t xml:space="preserve"> value. Append the </w:t>
            </w:r>
            <w:r w:rsidRPr="008070A5">
              <w:rPr>
                <w:rStyle w:val="CodeChar"/>
              </w:rPr>
              <w:t>&lt;figcaption&gt;</w:t>
            </w:r>
            <w:r>
              <w:t xml:space="preserve"> to the </w:t>
            </w:r>
            <w:r w:rsidRPr="008070A5">
              <w:rPr>
                <w:rStyle w:val="CodeChar"/>
              </w:rPr>
              <w:t>&lt;figure&gt;</w:t>
            </w:r>
            <w:r>
              <w:t>.</w:t>
            </w:r>
          </w:p>
        </w:tc>
      </w:tr>
      <w:tr w:rsidR="00A07641" w14:paraId="0A701760" w14:textId="77777777" w:rsidTr="000A7467">
        <w:tc>
          <w:tcPr>
            <w:tcW w:w="450" w:type="dxa"/>
            <w:tcBorders>
              <w:right w:val="nil"/>
            </w:tcBorders>
          </w:tcPr>
          <w:p w14:paraId="24A55262" w14:textId="093D70E8" w:rsidR="00A07641" w:rsidRDefault="00A07641" w:rsidP="000A7467">
            <w:pPr>
              <w:pStyle w:val="TableNumber"/>
            </w:pPr>
            <w:r>
              <w:t>5</w:t>
            </w:r>
          </w:p>
        </w:tc>
        <w:tc>
          <w:tcPr>
            <w:tcW w:w="7650" w:type="dxa"/>
            <w:tcBorders>
              <w:top w:val="nil"/>
              <w:left w:val="nil"/>
              <w:bottom w:val="nil"/>
            </w:tcBorders>
          </w:tcPr>
          <w:p w14:paraId="75564A5F" w14:textId="1A2DB44C" w:rsidR="00A07641" w:rsidRDefault="00A07641" w:rsidP="000A7467">
            <w:pPr>
              <w:pStyle w:val="TableText"/>
            </w:pPr>
            <w:r>
              <w:t>Be sure to append the created elements to the appropriate parent. Because of all the nested elements, this code can get pretty messy. Be sure to make use of your own functions to keep your code more manageable.</w:t>
            </w:r>
          </w:p>
        </w:tc>
      </w:tr>
    </w:tbl>
    <w:p w14:paraId="75CBD3F4" w14:textId="029F5DAD" w:rsidR="008070A5" w:rsidRPr="002D0E06" w:rsidRDefault="00F6089F" w:rsidP="008070A5">
      <w:pPr>
        <w:pStyle w:val="FigureImage"/>
      </w:pPr>
      <w:r>
        <w:rPr>
          <w:noProof/>
        </w:rPr>
        <w:lastRenderedPageBreak/>
        <w:drawing>
          <wp:inline distT="0" distB="0" distL="0" distR="0" wp14:anchorId="36D9680D" wp14:editId="73F85667">
            <wp:extent cx="4591050" cy="258944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09-a-screen.tif"/>
                    <pic:cNvPicPr/>
                  </pic:nvPicPr>
                  <pic:blipFill>
                    <a:blip r:embed="rId9"/>
                    <a:stretch>
                      <a:fillRect/>
                    </a:stretch>
                  </pic:blipFill>
                  <pic:spPr>
                    <a:xfrm>
                      <a:off x="0" y="0"/>
                      <a:ext cx="4598711" cy="2593770"/>
                    </a:xfrm>
                    <a:prstGeom prst="rect">
                      <a:avLst/>
                    </a:prstGeom>
                  </pic:spPr>
                </pic:pic>
              </a:graphicData>
            </a:graphic>
          </wp:inline>
        </w:drawing>
      </w:r>
    </w:p>
    <w:p w14:paraId="278F3AEB" w14:textId="21D4F179" w:rsidR="008070A5" w:rsidRDefault="008070A5" w:rsidP="008070A5">
      <w:pPr>
        <w:pStyle w:val="Caption"/>
      </w:pPr>
      <w:r>
        <w:t>Figure 9</w:t>
      </w:r>
      <w:r w:rsidRPr="002D0E06">
        <w:t>.</w:t>
      </w:r>
      <w:r>
        <w:fldChar w:fldCharType="begin"/>
      </w:r>
      <w:r>
        <w:instrText xml:space="preserve"> SEQ Figure \* ARABIC </w:instrText>
      </w:r>
      <w:r>
        <w:fldChar w:fldCharType="separate"/>
      </w:r>
      <w:r w:rsidR="00173B96">
        <w:rPr>
          <w:noProof/>
        </w:rPr>
        <w:t>2</w:t>
      </w:r>
      <w:r>
        <w:rPr>
          <w:noProof/>
        </w:rPr>
        <w:fldChar w:fldCharType="end"/>
      </w:r>
      <w:r w:rsidRPr="002D0E06">
        <w:t xml:space="preserve"> – </w:t>
      </w:r>
      <w:r>
        <w:t>Finished Test Your Knowledge #2</w:t>
      </w:r>
    </w:p>
    <w:p w14:paraId="10040576" w14:textId="5E3626CE" w:rsidR="0050081B" w:rsidRDefault="0050081B" w:rsidP="0050081B">
      <w:pPr>
        <w:pStyle w:val="Heading2"/>
      </w:pPr>
      <w:r>
        <w:t>Event Handling</w:t>
      </w:r>
      <w:r>
        <w:tab/>
      </w:r>
    </w:p>
    <w:p w14:paraId="055238AB" w14:textId="36F4F171" w:rsidR="00CE2A53" w:rsidRDefault="002734CB" w:rsidP="002734CB">
      <w:pPr>
        <w:pStyle w:val="BodyMainSpaceAbove"/>
      </w:pPr>
      <w:r>
        <w:t xml:space="preserve">One of the most common uses of JavaScript is to use it to respond to different user-initiated actions. These are generally referred to as </w:t>
      </w:r>
      <w:r w:rsidRPr="002734CB">
        <w:rPr>
          <w:rStyle w:val="Strong"/>
        </w:rPr>
        <w:t>events</w:t>
      </w:r>
      <w:r>
        <w:t xml:space="preserve"> and the JavaScript that responds to these events are called </w:t>
      </w:r>
      <w:r w:rsidRPr="002734CB">
        <w:rPr>
          <w:rStyle w:val="Strong"/>
        </w:rPr>
        <w:t>event handlers</w:t>
      </w:r>
      <w:r>
        <w:t xml:space="preserve">. As the textbook indicates, the </w:t>
      </w:r>
      <w:r w:rsidR="00A34199">
        <w:t xml:space="preserve">preferred </w:t>
      </w:r>
      <w:r w:rsidR="007523A0">
        <w:t xml:space="preserve">approach is to use </w:t>
      </w:r>
      <w:r w:rsidR="00A34199">
        <w:t>event listener</w:t>
      </w:r>
      <w:r w:rsidR="007523A0">
        <w:t>s.</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A34199" w14:paraId="4F763334" w14:textId="77777777" w:rsidTr="008841F1">
        <w:trPr>
          <w:gridBefore w:val="1"/>
          <w:wBefore w:w="450" w:type="dxa"/>
        </w:trPr>
        <w:tc>
          <w:tcPr>
            <w:tcW w:w="7650" w:type="dxa"/>
            <w:tcBorders>
              <w:bottom w:val="single" w:sz="4" w:space="0" w:color="000080"/>
            </w:tcBorders>
            <w:shd w:val="clear" w:color="auto" w:fill="404040"/>
          </w:tcPr>
          <w:p w14:paraId="3E549F75" w14:textId="77777777" w:rsidR="00A34199" w:rsidRDefault="00A34199" w:rsidP="00A34199">
            <w:pPr>
              <w:pStyle w:val="TableStepHead"/>
            </w:pPr>
            <w:r>
              <w:br w:type="page"/>
            </w:r>
            <w:r w:rsidR="00122C99">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Simple Event Handling </w:t>
            </w:r>
          </w:p>
        </w:tc>
      </w:tr>
      <w:tr w:rsidR="00A34199" w14:paraId="55871088" w14:textId="77777777" w:rsidTr="008841F1">
        <w:tc>
          <w:tcPr>
            <w:tcW w:w="450" w:type="dxa"/>
            <w:tcBorders>
              <w:right w:val="nil"/>
            </w:tcBorders>
          </w:tcPr>
          <w:p w14:paraId="6A0AD6CE" w14:textId="62683CAF" w:rsidR="00A34199" w:rsidRDefault="00312706" w:rsidP="008841F1">
            <w:pPr>
              <w:pStyle w:val="TableNumber"/>
            </w:pPr>
            <w:r>
              <w:t>1</w:t>
            </w:r>
          </w:p>
        </w:tc>
        <w:tc>
          <w:tcPr>
            <w:tcW w:w="7650" w:type="dxa"/>
            <w:tcBorders>
              <w:top w:val="nil"/>
              <w:left w:val="nil"/>
              <w:bottom w:val="nil"/>
            </w:tcBorders>
          </w:tcPr>
          <w:p w14:paraId="3CDF812A" w14:textId="079999B0" w:rsidR="00A34199" w:rsidRDefault="00312706" w:rsidP="008841F1">
            <w:pPr>
              <w:pStyle w:val="TableText"/>
            </w:pPr>
            <w:r>
              <w:t>Examine</w:t>
            </w:r>
            <w:r w:rsidRPr="0024150E">
              <w:t xml:space="preserve"> </w:t>
            </w:r>
            <w:r w:rsidRPr="00CD7EF8">
              <w:rPr>
                <w:rStyle w:val="CodeFile"/>
              </w:rPr>
              <w:t>lab09-ex0</w:t>
            </w:r>
            <w:r w:rsidR="0093561C" w:rsidRPr="00CD7EF8">
              <w:rPr>
                <w:rStyle w:val="CodeFile"/>
              </w:rPr>
              <w:t>5</w:t>
            </w:r>
            <w:r w:rsidRPr="00CD7EF8">
              <w:rPr>
                <w:rStyle w:val="CodeFile"/>
              </w:rPr>
              <w:t>.html</w:t>
            </w:r>
            <w:r w:rsidRPr="0024150E">
              <w:t xml:space="preserve"> in your </w:t>
            </w:r>
            <w:r>
              <w:t xml:space="preserve">browser. Open </w:t>
            </w:r>
            <w:r w:rsidRPr="00CD7EF8">
              <w:rPr>
                <w:rStyle w:val="CodeFile"/>
              </w:rPr>
              <w:t>lab09-ex0</w:t>
            </w:r>
            <w:r w:rsidR="0093561C" w:rsidRPr="00CD7EF8">
              <w:rPr>
                <w:rStyle w:val="CodeFile"/>
              </w:rPr>
              <w:t>5</w:t>
            </w:r>
            <w:r w:rsidRPr="00CD7EF8">
              <w:rPr>
                <w:rStyle w:val="CodeFile"/>
              </w:rPr>
              <w:t>.js</w:t>
            </w:r>
            <w:r>
              <w:t xml:space="preserve">  then add the following and </w:t>
            </w:r>
            <w:r w:rsidR="00A34199">
              <w:t>test.</w:t>
            </w:r>
          </w:p>
          <w:p w14:paraId="567B5C66" w14:textId="77777777" w:rsidR="00A34199" w:rsidRDefault="00A34199" w:rsidP="00312706">
            <w:pPr>
              <w:pStyle w:val="CodeAboveBold"/>
            </w:pPr>
            <w:r>
              <w:t>function simpleHandler(event) {</w:t>
            </w:r>
          </w:p>
          <w:p w14:paraId="5594915E" w14:textId="77777777" w:rsidR="00A34199" w:rsidRDefault="00A34199" w:rsidP="00A34199">
            <w:pPr>
              <w:pStyle w:val="CodeBold"/>
            </w:pPr>
            <w:r>
              <w:t xml:space="preserve">    alert("button was clicked");</w:t>
            </w:r>
          </w:p>
          <w:p w14:paraId="01E67612" w14:textId="66B75487" w:rsidR="00A34199" w:rsidRDefault="00A34199" w:rsidP="00A34199">
            <w:pPr>
              <w:pStyle w:val="CodeBold"/>
            </w:pPr>
            <w:r>
              <w:t>}</w:t>
            </w:r>
          </w:p>
          <w:p w14:paraId="014C44C5" w14:textId="3892C8C4" w:rsidR="00A34199" w:rsidRDefault="00A34199" w:rsidP="00A34199">
            <w:pPr>
              <w:pStyle w:val="CodeBold"/>
            </w:pPr>
            <w:r>
              <w:t>var btn = document.getElementById("</w:t>
            </w:r>
            <w:r w:rsidR="009B5E2D">
              <w:t>firstButton</w:t>
            </w:r>
            <w:r>
              <w:t>");</w:t>
            </w:r>
          </w:p>
          <w:p w14:paraId="65F6DDD5" w14:textId="77777777" w:rsidR="00A34199" w:rsidRDefault="00A34199" w:rsidP="00A34199">
            <w:pPr>
              <w:pStyle w:val="CodeBold"/>
            </w:pPr>
            <w:r>
              <w:t xml:space="preserve">btn.addEventListener("click", simpleHandler); </w:t>
            </w:r>
          </w:p>
          <w:p w14:paraId="4AA921EB" w14:textId="0766715C" w:rsidR="00A34199" w:rsidRPr="00647BC0" w:rsidRDefault="00A34199" w:rsidP="006E326C">
            <w:pPr>
              <w:pStyle w:val="TableComment"/>
            </w:pPr>
            <w:r>
              <w:t xml:space="preserve">This defines an event handler function and assigns it to the click event of the </w:t>
            </w:r>
            <w:r w:rsidR="00312706">
              <w:t xml:space="preserve">first </w:t>
            </w:r>
            <w:r>
              <w:t xml:space="preserve">button. It is quite common to instead use an anonymous function for the event handler, as shown in the next </w:t>
            </w:r>
            <w:r w:rsidR="006E326C">
              <w:t>steps</w:t>
            </w:r>
            <w:r>
              <w:t>.</w:t>
            </w:r>
          </w:p>
        </w:tc>
      </w:tr>
      <w:tr w:rsidR="00A34199" w14:paraId="43F017C8" w14:textId="77777777" w:rsidTr="008841F1">
        <w:tc>
          <w:tcPr>
            <w:tcW w:w="450" w:type="dxa"/>
            <w:tcBorders>
              <w:right w:val="nil"/>
            </w:tcBorders>
          </w:tcPr>
          <w:p w14:paraId="39921B48" w14:textId="32C1B771" w:rsidR="00A34199" w:rsidRDefault="002712FF" w:rsidP="008841F1">
            <w:pPr>
              <w:pStyle w:val="TableNumber"/>
            </w:pPr>
            <w:r>
              <w:t>2</w:t>
            </w:r>
          </w:p>
        </w:tc>
        <w:tc>
          <w:tcPr>
            <w:tcW w:w="7650" w:type="dxa"/>
            <w:tcBorders>
              <w:top w:val="nil"/>
              <w:left w:val="nil"/>
              <w:bottom w:val="nil"/>
            </w:tcBorders>
          </w:tcPr>
          <w:p w14:paraId="352D65E2" w14:textId="77777777" w:rsidR="00A34199" w:rsidRDefault="00A34199" w:rsidP="00A34199">
            <w:pPr>
              <w:pStyle w:val="TableText"/>
            </w:pPr>
            <w:r>
              <w:t>Add the following code and test.</w:t>
            </w:r>
          </w:p>
          <w:p w14:paraId="4D4B8DF8" w14:textId="77777777" w:rsidR="00312706" w:rsidRDefault="00312706" w:rsidP="00312706">
            <w:pPr>
              <w:pStyle w:val="CodeAbove"/>
            </w:pPr>
            <w:bookmarkStart w:id="1" w:name="_Hlk6742710"/>
            <w:r>
              <w:t>const btn = document.getElementById("firstButton");</w:t>
            </w:r>
          </w:p>
          <w:p w14:paraId="6692300B" w14:textId="77777777" w:rsidR="00312706" w:rsidRPr="00312706" w:rsidRDefault="00312706" w:rsidP="00312706">
            <w:pPr>
              <w:pStyle w:val="Code"/>
              <w:rPr>
                <w:rStyle w:val="CodeBoldChar"/>
              </w:rPr>
            </w:pPr>
            <w:r>
              <w:t xml:space="preserve">btn.addEventListener('click', </w:t>
            </w:r>
            <w:r w:rsidRPr="00312706">
              <w:rPr>
                <w:rStyle w:val="CodeBoldChar"/>
              </w:rPr>
              <w:t>function () {</w:t>
            </w:r>
          </w:p>
          <w:p w14:paraId="114A04BE" w14:textId="77777777" w:rsidR="00312706" w:rsidRDefault="00312706" w:rsidP="00312706">
            <w:pPr>
              <w:pStyle w:val="CodeBold"/>
            </w:pPr>
            <w:r>
              <w:t xml:space="preserve">    alert("a different approach but same result");</w:t>
            </w:r>
          </w:p>
          <w:p w14:paraId="634CF273" w14:textId="5FA4B255" w:rsidR="006E326C" w:rsidRDefault="00312706" w:rsidP="00312706">
            <w:pPr>
              <w:pStyle w:val="Code"/>
            </w:pPr>
            <w:r w:rsidRPr="00312706">
              <w:rPr>
                <w:rStyle w:val="CodeBoldChar"/>
              </w:rPr>
              <w:t>}</w:t>
            </w:r>
            <w:r>
              <w:t xml:space="preserve">); </w:t>
            </w:r>
          </w:p>
          <w:bookmarkEnd w:id="1"/>
          <w:p w14:paraId="19FE181F" w14:textId="03ED227C" w:rsidR="006E326C" w:rsidRDefault="00312706" w:rsidP="006E326C">
            <w:pPr>
              <w:pStyle w:val="TableComment"/>
            </w:pPr>
            <w:r>
              <w:t>While this takes a bit of getting used to, it is an extremely common way of doing JavaScript event coding</w:t>
            </w:r>
            <w:r w:rsidR="006E326C">
              <w:t>.</w:t>
            </w:r>
          </w:p>
        </w:tc>
      </w:tr>
      <w:tr w:rsidR="006E326C" w14:paraId="3BAE360D" w14:textId="77777777" w:rsidTr="008841F1">
        <w:tc>
          <w:tcPr>
            <w:tcW w:w="450" w:type="dxa"/>
            <w:tcBorders>
              <w:right w:val="nil"/>
            </w:tcBorders>
          </w:tcPr>
          <w:p w14:paraId="6CCD282C" w14:textId="1E15FDD5" w:rsidR="006E326C" w:rsidRDefault="002712FF" w:rsidP="008841F1">
            <w:pPr>
              <w:pStyle w:val="TableNumber"/>
            </w:pPr>
            <w:r>
              <w:lastRenderedPageBreak/>
              <w:t>3</w:t>
            </w:r>
          </w:p>
        </w:tc>
        <w:tc>
          <w:tcPr>
            <w:tcW w:w="7650" w:type="dxa"/>
            <w:tcBorders>
              <w:top w:val="nil"/>
              <w:left w:val="nil"/>
              <w:bottom w:val="nil"/>
            </w:tcBorders>
          </w:tcPr>
          <w:p w14:paraId="158B1BFE" w14:textId="527A0F26" w:rsidR="006E326C" w:rsidRDefault="00312706" w:rsidP="00A34199">
            <w:pPr>
              <w:pStyle w:val="TableText"/>
            </w:pPr>
            <w:r>
              <w:t xml:space="preserve">What if we wanted the same event handler for all three buttons? </w:t>
            </w:r>
            <w:r w:rsidR="006E326C">
              <w:t>Add the following code and test.</w:t>
            </w:r>
          </w:p>
          <w:p w14:paraId="2FA40098" w14:textId="57114218" w:rsidR="00312706" w:rsidRDefault="00312706" w:rsidP="00312706">
            <w:pPr>
              <w:pStyle w:val="CodeCommentAbove"/>
            </w:pPr>
            <w:r w:rsidRPr="00312706">
              <w:t>// illustrates one event handler for multiple events</w:t>
            </w:r>
          </w:p>
          <w:p w14:paraId="3F94FB8D" w14:textId="77777777" w:rsidR="00312706" w:rsidRDefault="00312706" w:rsidP="00312706">
            <w:pPr>
              <w:pStyle w:val="CodeBold"/>
            </w:pPr>
            <w:r>
              <w:t>const buttons = document.querySelectorAll(".card button");</w:t>
            </w:r>
          </w:p>
          <w:p w14:paraId="518318FA" w14:textId="77777777" w:rsidR="00312706" w:rsidRDefault="00312706" w:rsidP="00312706">
            <w:pPr>
              <w:pStyle w:val="CodeBold"/>
            </w:pPr>
            <w:r>
              <w:t>for (let btn of buttons) {</w:t>
            </w:r>
          </w:p>
          <w:p w14:paraId="2D6216F9" w14:textId="77777777" w:rsidR="00312706" w:rsidRDefault="00312706" w:rsidP="00312706">
            <w:pPr>
              <w:pStyle w:val="CodeBold"/>
            </w:pPr>
            <w:r>
              <w:t xml:space="preserve">    btn.addEventListener('click', function () {</w:t>
            </w:r>
          </w:p>
          <w:p w14:paraId="2718145E" w14:textId="77777777" w:rsidR="00312706" w:rsidRDefault="00312706" w:rsidP="00312706">
            <w:pPr>
              <w:pStyle w:val="CodeBold"/>
            </w:pPr>
            <w:r>
              <w:t xml:space="preserve">        alert("now just one handler");</w:t>
            </w:r>
          </w:p>
          <w:p w14:paraId="61D21FAE" w14:textId="77777777" w:rsidR="00312706" w:rsidRDefault="00312706" w:rsidP="00312706">
            <w:pPr>
              <w:pStyle w:val="CodeBold"/>
            </w:pPr>
            <w:r>
              <w:t xml:space="preserve">    });</w:t>
            </w:r>
          </w:p>
          <w:p w14:paraId="3AB8AB54" w14:textId="77777777" w:rsidR="006E326C" w:rsidRDefault="00312706" w:rsidP="00312706">
            <w:pPr>
              <w:pStyle w:val="CodeBold"/>
            </w:pPr>
            <w:r>
              <w:t>}</w:t>
            </w:r>
          </w:p>
          <w:p w14:paraId="5EFA196C" w14:textId="460D8052" w:rsidR="00312706" w:rsidRDefault="00312706" w:rsidP="00312706">
            <w:pPr>
              <w:pStyle w:val="TableComment"/>
            </w:pPr>
            <w:r>
              <w:t xml:space="preserve">Notice how this selects a collection of elements and then loops through them to assign event handlers. But what if we wanted to know more about the element that generated the event? </w:t>
            </w:r>
          </w:p>
        </w:tc>
      </w:tr>
      <w:tr w:rsidR="006E326C" w14:paraId="026C02FA" w14:textId="77777777" w:rsidTr="008841F1">
        <w:tc>
          <w:tcPr>
            <w:tcW w:w="450" w:type="dxa"/>
            <w:tcBorders>
              <w:right w:val="nil"/>
            </w:tcBorders>
          </w:tcPr>
          <w:p w14:paraId="255C6731" w14:textId="11BE6512" w:rsidR="006E326C" w:rsidRDefault="002712FF" w:rsidP="008841F1">
            <w:pPr>
              <w:pStyle w:val="TableNumber"/>
            </w:pPr>
            <w:r>
              <w:t>4</w:t>
            </w:r>
          </w:p>
        </w:tc>
        <w:tc>
          <w:tcPr>
            <w:tcW w:w="7650" w:type="dxa"/>
            <w:tcBorders>
              <w:top w:val="nil"/>
              <w:left w:val="nil"/>
              <w:bottom w:val="nil"/>
            </w:tcBorders>
          </w:tcPr>
          <w:p w14:paraId="56D89F64" w14:textId="77777777" w:rsidR="007E3239" w:rsidRDefault="00DF59D8" w:rsidP="00DF59D8">
            <w:pPr>
              <w:pStyle w:val="TableText"/>
            </w:pPr>
            <w:r>
              <w:t>Modify the code as follows and test.</w:t>
            </w:r>
          </w:p>
          <w:p w14:paraId="31CB6079" w14:textId="77777777" w:rsidR="00DF59D8" w:rsidRDefault="00DF59D8" w:rsidP="00DF59D8">
            <w:pPr>
              <w:pStyle w:val="CodeAbove"/>
            </w:pPr>
            <w:r>
              <w:t>for (let btn of buttons) {</w:t>
            </w:r>
          </w:p>
          <w:p w14:paraId="6240BF06" w14:textId="77777777" w:rsidR="00DF59D8" w:rsidRDefault="00DF59D8" w:rsidP="00DF59D8">
            <w:pPr>
              <w:pStyle w:val="Code"/>
            </w:pPr>
            <w:r>
              <w:t xml:space="preserve">    btn.addEventListener('click', function (</w:t>
            </w:r>
            <w:r w:rsidRPr="00DF59D8">
              <w:rPr>
                <w:rStyle w:val="CodeBoldChar"/>
              </w:rPr>
              <w:t>e</w:t>
            </w:r>
            <w:r>
              <w:t>) {</w:t>
            </w:r>
          </w:p>
          <w:p w14:paraId="68ED2471" w14:textId="77777777" w:rsidR="00DF59D8" w:rsidRDefault="00DF59D8" w:rsidP="00DF59D8">
            <w:pPr>
              <w:pStyle w:val="CodeBold"/>
            </w:pPr>
            <w:r>
              <w:t xml:space="preserve">        let para = e.target.previousElementSibling;</w:t>
            </w:r>
          </w:p>
          <w:p w14:paraId="6C9BE607" w14:textId="77777777" w:rsidR="00DF59D8" w:rsidRDefault="00DF59D8" w:rsidP="00DF59D8">
            <w:pPr>
              <w:pStyle w:val="Code"/>
            </w:pPr>
            <w:r>
              <w:t xml:space="preserve">        alert(</w:t>
            </w:r>
            <w:r w:rsidRPr="00DF59D8">
              <w:rPr>
                <w:rStyle w:val="CodeBoldChar"/>
              </w:rPr>
              <w:t>para.textContent</w:t>
            </w:r>
            <w:r>
              <w:t>);</w:t>
            </w:r>
          </w:p>
          <w:p w14:paraId="33D498B9" w14:textId="77777777" w:rsidR="00DF59D8" w:rsidRDefault="00DF59D8" w:rsidP="00DF59D8">
            <w:pPr>
              <w:pStyle w:val="Code"/>
            </w:pPr>
            <w:r>
              <w:t xml:space="preserve">    });</w:t>
            </w:r>
          </w:p>
          <w:p w14:paraId="189A0402" w14:textId="77777777" w:rsidR="00DF59D8" w:rsidRDefault="00DF59D8" w:rsidP="00DF59D8">
            <w:pPr>
              <w:pStyle w:val="Code"/>
            </w:pPr>
            <w:r>
              <w:t>}</w:t>
            </w:r>
          </w:p>
          <w:p w14:paraId="2275207C" w14:textId="6540D416" w:rsidR="00DF59D8" w:rsidRDefault="00DF59D8" w:rsidP="00DF59D8">
            <w:pPr>
              <w:pStyle w:val="TableComment"/>
            </w:pPr>
            <w:r>
              <w:t xml:space="preserve">Notice the use of the event object parameter (the variable named </w:t>
            </w:r>
            <w:r w:rsidRPr="00687FDB">
              <w:rPr>
                <w:rStyle w:val="CodeBoldChar"/>
              </w:rPr>
              <w:t>e</w:t>
            </w:r>
            <w:r>
              <w:t>)</w:t>
            </w:r>
            <w:r w:rsidR="00687FDB">
              <w:t>.</w:t>
            </w:r>
            <w:r>
              <w:t xml:space="preserve"> It provides us with information about the generating event.</w:t>
            </w:r>
          </w:p>
        </w:tc>
      </w:tr>
      <w:tr w:rsidR="003F5CE8" w14:paraId="64F5619E" w14:textId="77777777" w:rsidTr="008841F1">
        <w:tc>
          <w:tcPr>
            <w:tcW w:w="450" w:type="dxa"/>
            <w:tcBorders>
              <w:right w:val="nil"/>
            </w:tcBorders>
          </w:tcPr>
          <w:p w14:paraId="04BAE0B4" w14:textId="0ABEAAC6" w:rsidR="003F5CE8" w:rsidRDefault="002712FF" w:rsidP="008841F1">
            <w:pPr>
              <w:pStyle w:val="TableNumber"/>
            </w:pPr>
            <w:r>
              <w:t>5</w:t>
            </w:r>
          </w:p>
        </w:tc>
        <w:tc>
          <w:tcPr>
            <w:tcW w:w="7650" w:type="dxa"/>
            <w:tcBorders>
              <w:top w:val="nil"/>
              <w:left w:val="nil"/>
              <w:bottom w:val="nil"/>
            </w:tcBorders>
          </w:tcPr>
          <w:p w14:paraId="27A0BCA3" w14:textId="77777777" w:rsidR="003F5CE8" w:rsidRDefault="00687FDB" w:rsidP="00687FDB">
            <w:pPr>
              <w:pStyle w:val="TableText"/>
            </w:pPr>
            <w:r>
              <w:t>Add the following code and test by moving mouse in and out of the images.</w:t>
            </w:r>
          </w:p>
          <w:p w14:paraId="06213FFC" w14:textId="77777777" w:rsidR="00687FDB" w:rsidRDefault="00687FDB" w:rsidP="00687FDB">
            <w:pPr>
              <w:pStyle w:val="CodeCommentAbove"/>
            </w:pPr>
            <w:r>
              <w:t>// illustrates the assigning of multiple handlers to the same object</w:t>
            </w:r>
          </w:p>
          <w:p w14:paraId="44A05C92" w14:textId="77777777" w:rsidR="00687FDB" w:rsidRDefault="00687FDB" w:rsidP="00687FDB">
            <w:pPr>
              <w:pStyle w:val="CodeBold"/>
            </w:pPr>
            <w:r>
              <w:t>const images = document.querySelectorAll(".card img");</w:t>
            </w:r>
          </w:p>
          <w:p w14:paraId="570C2574" w14:textId="77777777" w:rsidR="00687FDB" w:rsidRDefault="00687FDB" w:rsidP="00687FDB">
            <w:pPr>
              <w:pStyle w:val="CodeBold"/>
            </w:pPr>
            <w:r>
              <w:t>for (let img of images) {</w:t>
            </w:r>
          </w:p>
          <w:p w14:paraId="0805B9DF" w14:textId="77777777" w:rsidR="00687FDB" w:rsidRDefault="00687FDB" w:rsidP="00687FDB">
            <w:pPr>
              <w:pStyle w:val="CodeBold"/>
            </w:pPr>
            <w:r>
              <w:t xml:space="preserve">    img.addEventListener('mouseover', function (e) {</w:t>
            </w:r>
          </w:p>
          <w:p w14:paraId="5EB8549C" w14:textId="77777777" w:rsidR="00687FDB" w:rsidRDefault="00687FDB" w:rsidP="00687FDB">
            <w:pPr>
              <w:pStyle w:val="CodeBold"/>
            </w:pPr>
            <w:r>
              <w:t xml:space="preserve">        e.target.classList.add('sepia');</w:t>
            </w:r>
          </w:p>
          <w:p w14:paraId="6092D224" w14:textId="77777777" w:rsidR="00687FDB" w:rsidRDefault="00687FDB" w:rsidP="00687FDB">
            <w:pPr>
              <w:pStyle w:val="CodeBold"/>
            </w:pPr>
            <w:r>
              <w:t xml:space="preserve">    });</w:t>
            </w:r>
          </w:p>
          <w:p w14:paraId="7B949760" w14:textId="77777777" w:rsidR="00687FDB" w:rsidRDefault="00687FDB" w:rsidP="00687FDB">
            <w:pPr>
              <w:pStyle w:val="CodeBold"/>
            </w:pPr>
            <w:r>
              <w:t xml:space="preserve">    img.addEventListener('mouseout', function (e) {</w:t>
            </w:r>
          </w:p>
          <w:p w14:paraId="0E803816" w14:textId="77777777" w:rsidR="00687FDB" w:rsidRDefault="00687FDB" w:rsidP="00687FDB">
            <w:pPr>
              <w:pStyle w:val="CodeBold"/>
            </w:pPr>
            <w:r>
              <w:t xml:space="preserve">        e.target.classList.remove('sepia');</w:t>
            </w:r>
          </w:p>
          <w:p w14:paraId="67F4615B" w14:textId="77777777" w:rsidR="00687FDB" w:rsidRDefault="00687FDB" w:rsidP="00687FDB">
            <w:pPr>
              <w:pStyle w:val="CodeBold"/>
            </w:pPr>
            <w:r>
              <w:t xml:space="preserve">    });    </w:t>
            </w:r>
          </w:p>
          <w:p w14:paraId="23B2B5F4" w14:textId="77777777" w:rsidR="00687FDB" w:rsidRDefault="00687FDB" w:rsidP="00687FDB">
            <w:pPr>
              <w:pStyle w:val="CodeBold"/>
            </w:pPr>
            <w:r>
              <w:t>}</w:t>
            </w:r>
          </w:p>
          <w:p w14:paraId="2BB1F449" w14:textId="621ABB9C" w:rsidR="002A6941" w:rsidRDefault="002A6941" w:rsidP="002A6941">
            <w:pPr>
              <w:pStyle w:val="TableComment"/>
            </w:pPr>
            <w:r>
              <w:t>This applies a CSS filter dynamically to the card image when you mouse over the image, and removes the filter when the mouse is moved out of the image.</w:t>
            </w:r>
          </w:p>
        </w:tc>
      </w:tr>
    </w:tbl>
    <w:p w14:paraId="34AEE715" w14:textId="77777777" w:rsidR="00A34199" w:rsidRDefault="00A34199" w:rsidP="00CC759E">
      <w:pPr>
        <w:pStyle w:val="Code"/>
      </w:pPr>
    </w:p>
    <w:p w14:paraId="08CFD8F7" w14:textId="77777777" w:rsidR="002A6941" w:rsidRDefault="002A6941">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EF7227" w14:paraId="225700EE" w14:textId="77777777" w:rsidTr="008841F1">
        <w:trPr>
          <w:gridBefore w:val="1"/>
          <w:wBefore w:w="450" w:type="dxa"/>
        </w:trPr>
        <w:tc>
          <w:tcPr>
            <w:tcW w:w="7650" w:type="dxa"/>
            <w:tcBorders>
              <w:bottom w:val="single" w:sz="4" w:space="0" w:color="000080"/>
            </w:tcBorders>
            <w:shd w:val="clear" w:color="auto" w:fill="404040"/>
          </w:tcPr>
          <w:p w14:paraId="34E3CDB2" w14:textId="7EE3EB89" w:rsidR="00EF7227" w:rsidRDefault="00EF7227" w:rsidP="00BE75AD">
            <w:pPr>
              <w:pStyle w:val="TableStepHead"/>
            </w:pPr>
            <w:r>
              <w:lastRenderedPageBreak/>
              <w:br w:type="page"/>
            </w:r>
            <w:r w:rsidR="00122C99">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Responding to </w:t>
            </w:r>
            <w:r w:rsidR="00BE75AD">
              <w:t>Load</w:t>
            </w:r>
            <w:r>
              <w:t xml:space="preserve"> Events </w:t>
            </w:r>
          </w:p>
        </w:tc>
      </w:tr>
      <w:tr w:rsidR="00AF0B58" w14:paraId="1E5AC49B" w14:textId="77777777" w:rsidTr="008841F1">
        <w:tc>
          <w:tcPr>
            <w:tcW w:w="450" w:type="dxa"/>
            <w:tcBorders>
              <w:right w:val="nil"/>
            </w:tcBorders>
          </w:tcPr>
          <w:p w14:paraId="70B7CA06" w14:textId="1F70D996" w:rsidR="00AF0B58" w:rsidRDefault="00CC759E" w:rsidP="008841F1">
            <w:pPr>
              <w:pStyle w:val="TableNumber"/>
            </w:pPr>
            <w:r>
              <w:t>1</w:t>
            </w:r>
          </w:p>
        </w:tc>
        <w:tc>
          <w:tcPr>
            <w:tcW w:w="7650" w:type="dxa"/>
            <w:tcBorders>
              <w:top w:val="nil"/>
              <w:left w:val="nil"/>
              <w:bottom w:val="nil"/>
            </w:tcBorders>
          </w:tcPr>
          <w:p w14:paraId="7F98A765" w14:textId="78EE58A3" w:rsidR="00AF0B58" w:rsidRDefault="009D73AB" w:rsidP="009568F9">
            <w:pPr>
              <w:pStyle w:val="TableText"/>
            </w:pPr>
            <w:r>
              <w:t xml:space="preserve">You are going to continue working with the file from the previous exercise. In </w:t>
            </w:r>
            <w:r w:rsidRPr="00CD7EF8">
              <w:rPr>
                <w:rStyle w:val="CodeFile"/>
              </w:rPr>
              <w:t>lab09-ex0</w:t>
            </w:r>
            <w:r w:rsidR="009568F9" w:rsidRPr="00CD7EF8">
              <w:rPr>
                <w:rStyle w:val="CodeFile"/>
              </w:rPr>
              <w:t>5</w:t>
            </w:r>
            <w:r w:rsidRPr="00CD7EF8">
              <w:rPr>
                <w:rStyle w:val="CodeFile"/>
              </w:rPr>
              <w:t>.html</w:t>
            </w:r>
            <w:r w:rsidRPr="0024150E">
              <w:t xml:space="preserve"> </w:t>
            </w:r>
            <w:r>
              <w:t xml:space="preserve">move the </w:t>
            </w:r>
            <w:r w:rsidRPr="002A6941">
              <w:rPr>
                <w:rStyle w:val="CodeChar"/>
              </w:rPr>
              <w:t>&lt;script src="js/lab09-ex0</w:t>
            </w:r>
            <w:r w:rsidR="009568F9">
              <w:rPr>
                <w:rStyle w:val="CodeChar"/>
              </w:rPr>
              <w:t>5</w:t>
            </w:r>
            <w:r w:rsidRPr="002A6941">
              <w:rPr>
                <w:rStyle w:val="CodeChar"/>
              </w:rPr>
              <w:t>.js"&gt;&lt;/script&gt;</w:t>
            </w:r>
            <w:r w:rsidRPr="009D73AB">
              <w:t xml:space="preserve">  </w:t>
            </w:r>
            <w:r>
              <w:t xml:space="preserve">from the end of the document to </w:t>
            </w:r>
            <w:r w:rsidR="00CC759E">
              <w:t xml:space="preserve">within the </w:t>
            </w:r>
            <w:r w:rsidR="00CC759E" w:rsidRPr="009568F9">
              <w:rPr>
                <w:rStyle w:val="CodeChar"/>
              </w:rPr>
              <w:t>&lt;head&gt;</w:t>
            </w:r>
            <w:r w:rsidR="00CC759E">
              <w:t xml:space="preserve"> element instead.</w:t>
            </w:r>
          </w:p>
        </w:tc>
      </w:tr>
      <w:tr w:rsidR="00AF0B58" w14:paraId="65D1881A" w14:textId="77777777" w:rsidTr="008841F1">
        <w:tc>
          <w:tcPr>
            <w:tcW w:w="450" w:type="dxa"/>
            <w:tcBorders>
              <w:right w:val="nil"/>
            </w:tcBorders>
          </w:tcPr>
          <w:p w14:paraId="1B352BFA" w14:textId="66CFA7A3" w:rsidR="00AF0B58" w:rsidRDefault="002712FF" w:rsidP="008841F1">
            <w:pPr>
              <w:pStyle w:val="TableNumber"/>
            </w:pPr>
            <w:r>
              <w:t>2</w:t>
            </w:r>
          </w:p>
        </w:tc>
        <w:tc>
          <w:tcPr>
            <w:tcW w:w="7650" w:type="dxa"/>
            <w:tcBorders>
              <w:top w:val="nil"/>
              <w:left w:val="nil"/>
              <w:bottom w:val="nil"/>
            </w:tcBorders>
          </w:tcPr>
          <w:p w14:paraId="69F905B1" w14:textId="77777777" w:rsidR="00CC759E" w:rsidRDefault="00CC759E" w:rsidP="00CC759E">
            <w:pPr>
              <w:pStyle w:val="TableText"/>
            </w:pPr>
            <w:r>
              <w:t xml:space="preserve">Test. </w:t>
            </w:r>
            <w:r w:rsidR="00AF0B58">
              <w:t xml:space="preserve">Display the JavaScript console in your browser </w:t>
            </w:r>
          </w:p>
          <w:p w14:paraId="23DCB9D3" w14:textId="7868700D" w:rsidR="00AF0B58" w:rsidRDefault="00CC759E" w:rsidP="00CC759E">
            <w:pPr>
              <w:pStyle w:val="TableComment"/>
            </w:pPr>
            <w:r>
              <w:t>Depending on your browser and version, you may or may not get a console error. The code will likely no longer work. Why?</w:t>
            </w:r>
          </w:p>
        </w:tc>
      </w:tr>
      <w:tr w:rsidR="00AF0B58" w14:paraId="062219FD" w14:textId="77777777" w:rsidTr="008841F1">
        <w:tc>
          <w:tcPr>
            <w:tcW w:w="450" w:type="dxa"/>
            <w:tcBorders>
              <w:right w:val="nil"/>
            </w:tcBorders>
          </w:tcPr>
          <w:p w14:paraId="325F2CFB" w14:textId="17BCE399" w:rsidR="00AF0B58" w:rsidRDefault="002712FF" w:rsidP="008841F1">
            <w:pPr>
              <w:pStyle w:val="TableNumber"/>
            </w:pPr>
            <w:r>
              <w:t>3</w:t>
            </w:r>
          </w:p>
        </w:tc>
        <w:tc>
          <w:tcPr>
            <w:tcW w:w="7650" w:type="dxa"/>
            <w:tcBorders>
              <w:top w:val="nil"/>
              <w:left w:val="nil"/>
              <w:bottom w:val="nil"/>
            </w:tcBorders>
          </w:tcPr>
          <w:p w14:paraId="1BE9B9E2" w14:textId="03F6876F" w:rsidR="00CC759E" w:rsidRDefault="00AF0B58" w:rsidP="00CC759E">
            <w:pPr>
              <w:pStyle w:val="TableText"/>
            </w:pPr>
            <w:r w:rsidRPr="00AF0B58">
              <w:t xml:space="preserve">The reason </w:t>
            </w:r>
            <w:r w:rsidR="00CC759E">
              <w:t xml:space="preserve">it no longer works </w:t>
            </w:r>
            <w:r w:rsidRPr="00AF0B58">
              <w:t xml:space="preserve">is that the script is </w:t>
            </w:r>
            <w:r w:rsidR="00CC759E">
              <w:t xml:space="preserve">now </w:t>
            </w:r>
            <w:r w:rsidRPr="00AF0B58">
              <w:t xml:space="preserve">executed </w:t>
            </w:r>
            <w:r w:rsidRPr="00AF0B58">
              <w:rPr>
                <w:rStyle w:val="Strong"/>
              </w:rPr>
              <w:t>before</w:t>
            </w:r>
            <w:r w:rsidRPr="00AF0B58">
              <w:t xml:space="preserve"> the DOM is fully loaded. To make the script execute </w:t>
            </w:r>
            <w:r w:rsidRPr="00AF0B58">
              <w:rPr>
                <w:rStyle w:val="Strong"/>
              </w:rPr>
              <w:t>after</w:t>
            </w:r>
            <w:r w:rsidRPr="00AF0B58">
              <w:t xml:space="preserve"> the DOM is loaded we must make use of the </w:t>
            </w:r>
            <w:r w:rsidR="00F6431E">
              <w:t xml:space="preserve">page </w:t>
            </w:r>
            <w:r w:rsidRPr="00AF0B58">
              <w:rPr>
                <w:rStyle w:val="CodeChar"/>
              </w:rPr>
              <w:t>load</w:t>
            </w:r>
            <w:r>
              <w:t xml:space="preserve"> event</w:t>
            </w:r>
            <w:r w:rsidRPr="00AF0B58">
              <w:t xml:space="preserve">. </w:t>
            </w:r>
            <w:r>
              <w:t>Try this yourself by m</w:t>
            </w:r>
            <w:r w:rsidRPr="00AF0B58">
              <w:t xml:space="preserve">oving the </w:t>
            </w:r>
            <w:r w:rsidR="00CC759E">
              <w:t xml:space="preserve">event handling </w:t>
            </w:r>
            <w:r w:rsidRPr="00AF0B58">
              <w:t>code inside of a listener for the</w:t>
            </w:r>
            <w:r w:rsidR="00CC759E">
              <w:t xml:space="preserve"> </w:t>
            </w:r>
            <w:r w:rsidRPr="00AF0B58">
              <w:rPr>
                <w:rStyle w:val="CodeChar"/>
              </w:rPr>
              <w:t>load</w:t>
            </w:r>
            <w:r w:rsidRPr="00AF0B58">
              <w:t xml:space="preserve"> event as follows</w:t>
            </w:r>
            <w:r>
              <w:t xml:space="preserve"> (and then test)</w:t>
            </w:r>
            <w:r w:rsidRPr="00AF0B58">
              <w:t>:</w:t>
            </w:r>
          </w:p>
          <w:p w14:paraId="4FD41E6C" w14:textId="77777777" w:rsidR="00CC759E" w:rsidRDefault="00CC759E" w:rsidP="00CC759E">
            <w:pPr>
              <w:pStyle w:val="CodeCommentAbove"/>
            </w:pPr>
            <w:r>
              <w:t>// don't set up event handlers until DOM is loaded</w:t>
            </w:r>
          </w:p>
          <w:p w14:paraId="179FF2F9" w14:textId="59C3158F" w:rsidR="00CC759E" w:rsidRDefault="00CD7EF8" w:rsidP="00CC759E">
            <w:pPr>
              <w:pStyle w:val="CodeBold"/>
            </w:pPr>
            <w:r>
              <w:t>document.addEventListener('</w:t>
            </w:r>
            <w:r w:rsidRPr="00CD7EF8">
              <w:t>DOMContentLoaded</w:t>
            </w:r>
            <w:r w:rsidR="00CC759E">
              <w:t>', function () {</w:t>
            </w:r>
          </w:p>
          <w:p w14:paraId="6E38F6D9" w14:textId="77777777" w:rsidR="00CC759E" w:rsidRDefault="00CC759E" w:rsidP="00CC759E">
            <w:pPr>
              <w:pStyle w:val="Code"/>
            </w:pPr>
            <w:r>
              <w:t xml:space="preserve">    </w:t>
            </w:r>
          </w:p>
          <w:p w14:paraId="1A62CC1C" w14:textId="77777777" w:rsidR="00CC759E" w:rsidRDefault="00CC759E" w:rsidP="002A6941">
            <w:pPr>
              <w:pStyle w:val="CodeComment"/>
            </w:pPr>
            <w:r>
              <w:t xml:space="preserve">    // illustrates one event handler for multiple events</w:t>
            </w:r>
          </w:p>
          <w:p w14:paraId="5B3D0997" w14:textId="77777777" w:rsidR="00CC759E" w:rsidRDefault="00CC759E" w:rsidP="00CC759E">
            <w:pPr>
              <w:pStyle w:val="Code"/>
            </w:pPr>
            <w:r>
              <w:t xml:space="preserve">    const buttons = document.querySelectorAll(".card button");</w:t>
            </w:r>
          </w:p>
          <w:p w14:paraId="4FA5C144" w14:textId="77777777" w:rsidR="00CC759E" w:rsidRDefault="00CC759E" w:rsidP="00CC759E">
            <w:pPr>
              <w:pStyle w:val="Code"/>
            </w:pPr>
            <w:r>
              <w:t xml:space="preserve">    for (let btn of buttons) {</w:t>
            </w:r>
          </w:p>
          <w:p w14:paraId="24F43E9F" w14:textId="77777777" w:rsidR="00CC759E" w:rsidRDefault="00CC759E" w:rsidP="00CC759E">
            <w:pPr>
              <w:pStyle w:val="Code"/>
            </w:pPr>
            <w:r>
              <w:t xml:space="preserve">        btn.addEventListener('click', function (e) {</w:t>
            </w:r>
          </w:p>
          <w:p w14:paraId="49132956" w14:textId="77777777" w:rsidR="00CC759E" w:rsidRDefault="00CC759E" w:rsidP="00CC759E">
            <w:pPr>
              <w:pStyle w:val="Code"/>
            </w:pPr>
            <w:r>
              <w:t xml:space="preserve">            let para = e.target.previousElementSibling;</w:t>
            </w:r>
          </w:p>
          <w:p w14:paraId="7F259E55" w14:textId="77777777" w:rsidR="00CC759E" w:rsidRDefault="00CC759E" w:rsidP="00CC759E">
            <w:pPr>
              <w:pStyle w:val="Code"/>
            </w:pPr>
            <w:r>
              <w:t xml:space="preserve">            alert(para.textContent);</w:t>
            </w:r>
          </w:p>
          <w:p w14:paraId="613817C4" w14:textId="77777777" w:rsidR="00CC759E" w:rsidRDefault="00CC759E" w:rsidP="00CC759E">
            <w:pPr>
              <w:pStyle w:val="Code"/>
            </w:pPr>
            <w:r>
              <w:t xml:space="preserve">        });</w:t>
            </w:r>
          </w:p>
          <w:p w14:paraId="3FF4A1D4" w14:textId="77777777" w:rsidR="00CC759E" w:rsidRDefault="00CC759E" w:rsidP="00CC759E">
            <w:pPr>
              <w:pStyle w:val="Code"/>
            </w:pPr>
            <w:r>
              <w:t xml:space="preserve">    }</w:t>
            </w:r>
          </w:p>
          <w:p w14:paraId="26F123E0" w14:textId="77777777" w:rsidR="00CC759E" w:rsidRDefault="00CC759E" w:rsidP="00CC759E">
            <w:pPr>
              <w:pStyle w:val="Code"/>
            </w:pPr>
          </w:p>
          <w:p w14:paraId="25FD8999" w14:textId="77777777" w:rsidR="00DE5C88" w:rsidRDefault="00CC759E" w:rsidP="002A6941">
            <w:pPr>
              <w:pStyle w:val="CodeComment"/>
            </w:pPr>
            <w:r>
              <w:t xml:space="preserve">    // illustrates the assigning of multiple handlers to </w:t>
            </w:r>
          </w:p>
          <w:p w14:paraId="0BFA0465" w14:textId="35AD6055" w:rsidR="00CC759E" w:rsidRDefault="00DE5C88" w:rsidP="002A6941">
            <w:pPr>
              <w:pStyle w:val="CodeComment"/>
            </w:pPr>
            <w:r>
              <w:t xml:space="preserve">   // </w:t>
            </w:r>
            <w:r w:rsidR="00CC759E">
              <w:t>the same object</w:t>
            </w:r>
          </w:p>
          <w:p w14:paraId="11875D21" w14:textId="77777777" w:rsidR="00CC759E" w:rsidRDefault="00CC759E" w:rsidP="00CC759E">
            <w:pPr>
              <w:pStyle w:val="Code"/>
            </w:pPr>
            <w:r>
              <w:t xml:space="preserve">    const images = document.querySelectorAll(".card img");</w:t>
            </w:r>
          </w:p>
          <w:p w14:paraId="110C6494" w14:textId="77777777" w:rsidR="00CC759E" w:rsidRDefault="00CC759E" w:rsidP="00CC759E">
            <w:pPr>
              <w:pStyle w:val="Code"/>
            </w:pPr>
            <w:r>
              <w:t xml:space="preserve">    for (let img of images) {</w:t>
            </w:r>
          </w:p>
          <w:p w14:paraId="237B2DFA" w14:textId="77777777" w:rsidR="00CC759E" w:rsidRDefault="00CC759E" w:rsidP="00CC759E">
            <w:pPr>
              <w:pStyle w:val="Code"/>
            </w:pPr>
            <w:r>
              <w:t xml:space="preserve">        img.addEventListener('mouseover', function (e) {</w:t>
            </w:r>
          </w:p>
          <w:p w14:paraId="479F89BD" w14:textId="77777777" w:rsidR="00CC759E" w:rsidRDefault="00CC759E" w:rsidP="00CC759E">
            <w:pPr>
              <w:pStyle w:val="Code"/>
            </w:pPr>
            <w:r>
              <w:t xml:space="preserve">            e.target.classList.add('sepia');</w:t>
            </w:r>
          </w:p>
          <w:p w14:paraId="4E740129" w14:textId="77777777" w:rsidR="00CC759E" w:rsidRDefault="00CC759E" w:rsidP="00CC759E">
            <w:pPr>
              <w:pStyle w:val="Code"/>
            </w:pPr>
            <w:r>
              <w:t xml:space="preserve">        });</w:t>
            </w:r>
          </w:p>
          <w:p w14:paraId="535D5224" w14:textId="77777777" w:rsidR="00CC759E" w:rsidRDefault="00CC759E" w:rsidP="00CC759E">
            <w:pPr>
              <w:pStyle w:val="Code"/>
            </w:pPr>
            <w:r>
              <w:t xml:space="preserve">        img.addEventListener('mouseout', function (e) {</w:t>
            </w:r>
          </w:p>
          <w:p w14:paraId="3E251D86" w14:textId="77777777" w:rsidR="00CC759E" w:rsidRDefault="00CC759E" w:rsidP="00CC759E">
            <w:pPr>
              <w:pStyle w:val="Code"/>
            </w:pPr>
            <w:r>
              <w:t xml:space="preserve">            e.target.classList.remove('sepia');</w:t>
            </w:r>
          </w:p>
          <w:p w14:paraId="30EA6D7B" w14:textId="77777777" w:rsidR="00CC759E" w:rsidRDefault="00CC759E" w:rsidP="00CC759E">
            <w:pPr>
              <w:pStyle w:val="Code"/>
            </w:pPr>
            <w:r>
              <w:t xml:space="preserve">        });    </w:t>
            </w:r>
          </w:p>
          <w:p w14:paraId="648927F3" w14:textId="6CA1D4E9" w:rsidR="00CC759E" w:rsidRDefault="00CC759E" w:rsidP="00CC759E">
            <w:pPr>
              <w:pStyle w:val="Code"/>
            </w:pPr>
            <w:r>
              <w:t xml:space="preserve">    }</w:t>
            </w:r>
            <w:r w:rsidR="00DE5C88">
              <w:t xml:space="preserve">    </w:t>
            </w:r>
            <w:r>
              <w:t xml:space="preserve">    </w:t>
            </w:r>
          </w:p>
          <w:p w14:paraId="1B46CC8E" w14:textId="7CCE7E06" w:rsidR="00AF0B58" w:rsidRDefault="00CC759E" w:rsidP="00CC759E">
            <w:pPr>
              <w:pStyle w:val="CodeBold"/>
            </w:pPr>
            <w:r>
              <w:t>});</w:t>
            </w:r>
          </w:p>
        </w:tc>
      </w:tr>
    </w:tbl>
    <w:p w14:paraId="7846D388" w14:textId="3E2D356B" w:rsidR="00CC759E" w:rsidRDefault="00CC759E">
      <w:pPr>
        <w:rPr>
          <w:smallCaps/>
        </w:rPr>
      </w:pPr>
    </w:p>
    <w:p w14:paraId="7B64AB45" w14:textId="77777777" w:rsidR="005530E0" w:rsidRDefault="005530E0">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7405F8" w14:paraId="0E295742" w14:textId="77777777" w:rsidTr="005530E0">
        <w:trPr>
          <w:gridBefore w:val="1"/>
          <w:wBefore w:w="450" w:type="dxa"/>
        </w:trPr>
        <w:tc>
          <w:tcPr>
            <w:tcW w:w="7650" w:type="dxa"/>
            <w:tcBorders>
              <w:bottom w:val="single" w:sz="4" w:space="0" w:color="000080"/>
            </w:tcBorders>
            <w:shd w:val="clear" w:color="auto" w:fill="404040"/>
          </w:tcPr>
          <w:p w14:paraId="3742865C" w14:textId="2917E916" w:rsidR="007405F8" w:rsidRDefault="007405F8" w:rsidP="00173B96">
            <w:pPr>
              <w:pStyle w:val="TableStepHead"/>
            </w:pPr>
            <w:r>
              <w:lastRenderedPageBreak/>
              <w:br w:type="page"/>
            </w:r>
            <w:r>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—Event </w:t>
            </w:r>
            <w:r w:rsidR="00173B96">
              <w:t>Propagation</w:t>
            </w:r>
          </w:p>
        </w:tc>
      </w:tr>
      <w:tr w:rsidR="007405F8" w14:paraId="0A8A3A22" w14:textId="77777777" w:rsidTr="005530E0">
        <w:tc>
          <w:tcPr>
            <w:tcW w:w="450" w:type="dxa"/>
            <w:tcBorders>
              <w:right w:val="nil"/>
            </w:tcBorders>
          </w:tcPr>
          <w:p w14:paraId="63053EAA" w14:textId="77777777" w:rsidR="007405F8" w:rsidRDefault="007405F8" w:rsidP="005530E0">
            <w:pPr>
              <w:pStyle w:val="TableNumber"/>
            </w:pPr>
            <w:r>
              <w:t>1</w:t>
            </w:r>
          </w:p>
        </w:tc>
        <w:tc>
          <w:tcPr>
            <w:tcW w:w="7650" w:type="dxa"/>
            <w:tcBorders>
              <w:top w:val="nil"/>
              <w:left w:val="nil"/>
              <w:bottom w:val="nil"/>
            </w:tcBorders>
          </w:tcPr>
          <w:p w14:paraId="282C16C8" w14:textId="3B419EFB" w:rsidR="007405F8" w:rsidRDefault="007405F8" w:rsidP="007405F8">
            <w:pPr>
              <w:pStyle w:val="TableText"/>
            </w:pPr>
            <w:r>
              <w:t>Examine</w:t>
            </w:r>
            <w:r w:rsidRPr="0024150E">
              <w:t xml:space="preserve"> </w:t>
            </w:r>
            <w:r w:rsidRPr="00CD7EF8">
              <w:rPr>
                <w:rStyle w:val="CodeFile"/>
              </w:rPr>
              <w:t>lab09-ex0</w:t>
            </w:r>
            <w:r w:rsidR="005530E0">
              <w:rPr>
                <w:rStyle w:val="CodeFile"/>
              </w:rPr>
              <w:t>7</w:t>
            </w:r>
            <w:r w:rsidRPr="00CD7EF8">
              <w:rPr>
                <w:rStyle w:val="CodeFile"/>
              </w:rPr>
              <w:t>.html</w:t>
            </w:r>
            <w:r w:rsidRPr="0024150E">
              <w:t xml:space="preserve"> in your </w:t>
            </w:r>
            <w:r>
              <w:t xml:space="preserve">browser. Open </w:t>
            </w:r>
            <w:r w:rsidRPr="00CD7EF8">
              <w:rPr>
                <w:rStyle w:val="CodeFile"/>
              </w:rPr>
              <w:t>lab09-ex0</w:t>
            </w:r>
            <w:r w:rsidR="005530E0">
              <w:rPr>
                <w:rStyle w:val="CodeFile"/>
              </w:rPr>
              <w:t>7</w:t>
            </w:r>
            <w:r w:rsidRPr="00CD7EF8">
              <w:rPr>
                <w:rStyle w:val="CodeFile"/>
              </w:rPr>
              <w:t>.js</w:t>
            </w:r>
            <w:r>
              <w:t xml:space="preserve">  then add the following.</w:t>
            </w:r>
          </w:p>
          <w:p w14:paraId="121A4AA7" w14:textId="77777777" w:rsidR="007405F8" w:rsidRDefault="007405F8" w:rsidP="007405F8">
            <w:pPr>
              <w:pStyle w:val="CodeAbove"/>
            </w:pPr>
            <w:r>
              <w:t xml:space="preserve">document.addEventListener("DOMContentLoaded", function() { </w:t>
            </w:r>
          </w:p>
          <w:p w14:paraId="15AEA896" w14:textId="77777777" w:rsidR="007405F8" w:rsidRDefault="007405F8" w:rsidP="007405F8">
            <w:pPr>
              <w:pStyle w:val="Code"/>
            </w:pPr>
          </w:p>
          <w:p w14:paraId="688633A5" w14:textId="77777777" w:rsidR="007405F8" w:rsidRDefault="007405F8" w:rsidP="007405F8">
            <w:pPr>
              <w:pStyle w:val="Code"/>
            </w:pPr>
            <w:r>
              <w:t xml:space="preserve">   const containers = document.querySelectorAll('.container');</w:t>
            </w:r>
          </w:p>
          <w:p w14:paraId="7F7820C5" w14:textId="77777777" w:rsidR="007405F8" w:rsidRDefault="007405F8" w:rsidP="007405F8">
            <w:pPr>
              <w:pStyle w:val="Code"/>
            </w:pPr>
            <w:r>
              <w:t xml:space="preserve">   for (cont of containers) {</w:t>
            </w:r>
          </w:p>
          <w:p w14:paraId="3E8E31FC" w14:textId="77777777" w:rsidR="007405F8" w:rsidRDefault="007405F8" w:rsidP="007405F8">
            <w:pPr>
              <w:pStyle w:val="Code"/>
            </w:pPr>
            <w:r>
              <w:t xml:space="preserve">      cont.addEventListener('click', function(e) {</w:t>
            </w:r>
          </w:p>
          <w:p w14:paraId="10B59B11" w14:textId="4AC3F8AC" w:rsidR="007405F8" w:rsidRDefault="007405F8" w:rsidP="007405F8">
            <w:pPr>
              <w:pStyle w:val="CodeBold"/>
            </w:pPr>
            <w:r>
              <w:t xml:space="preserve">         console.log(`${e.target.nodeName} was clicked – </w:t>
            </w:r>
          </w:p>
          <w:p w14:paraId="7020534E" w14:textId="2FAFF4FC" w:rsidR="007405F8" w:rsidRDefault="007405F8" w:rsidP="007405F8">
            <w:pPr>
              <w:pStyle w:val="CodeBold"/>
            </w:pPr>
            <w:r>
              <w:t xml:space="preserve">            Propogated to ${e.currentTarget.nodeName}`);</w:t>
            </w:r>
          </w:p>
          <w:p w14:paraId="2328D179" w14:textId="1500FF9B" w:rsidR="007405F8" w:rsidRDefault="007405F8" w:rsidP="007405F8">
            <w:pPr>
              <w:pStyle w:val="Code"/>
            </w:pPr>
            <w:r>
              <w:t xml:space="preserve">      });</w:t>
            </w:r>
          </w:p>
          <w:p w14:paraId="7E61C823" w14:textId="77777777" w:rsidR="007405F8" w:rsidRDefault="007405F8" w:rsidP="007405F8">
            <w:pPr>
              <w:pStyle w:val="Code"/>
            </w:pPr>
            <w:r>
              <w:t xml:space="preserve">   }</w:t>
            </w:r>
          </w:p>
          <w:p w14:paraId="16CEE35D" w14:textId="77777777" w:rsidR="007405F8" w:rsidRDefault="007405F8" w:rsidP="007405F8">
            <w:pPr>
              <w:pStyle w:val="Code"/>
            </w:pPr>
            <w:r>
              <w:t>}</w:t>
            </w:r>
          </w:p>
          <w:p w14:paraId="5B41E8BB" w14:textId="40E21368" w:rsidR="007405F8" w:rsidRDefault="007405F8" w:rsidP="007405F8">
            <w:pPr>
              <w:pStyle w:val="TableComment"/>
            </w:pPr>
            <w:r>
              <w:t>This adds this event handler to every element in the document.</w:t>
            </w:r>
          </w:p>
        </w:tc>
      </w:tr>
      <w:tr w:rsidR="007405F8" w14:paraId="2D15CCE4" w14:textId="77777777" w:rsidTr="005530E0">
        <w:tc>
          <w:tcPr>
            <w:tcW w:w="450" w:type="dxa"/>
            <w:tcBorders>
              <w:right w:val="nil"/>
            </w:tcBorders>
          </w:tcPr>
          <w:p w14:paraId="3DD150CC" w14:textId="4D2B82FD" w:rsidR="007405F8" w:rsidRDefault="007405F8" w:rsidP="005530E0">
            <w:pPr>
              <w:pStyle w:val="TableNumber"/>
            </w:pPr>
            <w:r>
              <w:t>2</w:t>
            </w:r>
          </w:p>
        </w:tc>
        <w:tc>
          <w:tcPr>
            <w:tcW w:w="7650" w:type="dxa"/>
            <w:tcBorders>
              <w:top w:val="nil"/>
              <w:left w:val="nil"/>
              <w:bottom w:val="nil"/>
            </w:tcBorders>
          </w:tcPr>
          <w:p w14:paraId="3D609914" w14:textId="2869F443" w:rsidR="007405F8" w:rsidRDefault="00AB2902" w:rsidP="007405F8">
            <w:pPr>
              <w:pStyle w:val="TableText"/>
            </w:pPr>
            <w:r>
              <w:t xml:space="preserve">Test by clicking on one of the </w:t>
            </w:r>
            <w:r w:rsidRPr="00AB2902">
              <w:rPr>
                <w:rStyle w:val="CodeChar"/>
              </w:rPr>
              <w:t>&lt;span&gt;</w:t>
            </w:r>
            <w:r>
              <w:t xml:space="preserve"> elements and examine the output in the console. Experiment by clicking on other elements.</w:t>
            </w:r>
          </w:p>
          <w:p w14:paraId="22157AD4" w14:textId="0ABBF37C" w:rsidR="00AB2902" w:rsidRDefault="00AB2902" w:rsidP="00AB2902">
            <w:pPr>
              <w:pStyle w:val="TableComment"/>
            </w:pPr>
            <w:r>
              <w:t>Notice how the click event propagates up the DOM tree to the different ancestors of the element that was clicked.</w:t>
            </w:r>
          </w:p>
        </w:tc>
      </w:tr>
      <w:tr w:rsidR="00AA43C5" w14:paraId="06A6D579" w14:textId="77777777" w:rsidTr="005530E0">
        <w:tc>
          <w:tcPr>
            <w:tcW w:w="450" w:type="dxa"/>
            <w:tcBorders>
              <w:right w:val="nil"/>
            </w:tcBorders>
          </w:tcPr>
          <w:p w14:paraId="00DD4909" w14:textId="683122F7" w:rsidR="00AA43C5" w:rsidRDefault="00AA43C5" w:rsidP="00AA43C5">
            <w:pPr>
              <w:pStyle w:val="TableNumber"/>
            </w:pPr>
            <w:r>
              <w:t>3</w:t>
            </w:r>
          </w:p>
        </w:tc>
        <w:tc>
          <w:tcPr>
            <w:tcW w:w="7650" w:type="dxa"/>
            <w:tcBorders>
              <w:top w:val="nil"/>
              <w:left w:val="nil"/>
              <w:bottom w:val="nil"/>
            </w:tcBorders>
          </w:tcPr>
          <w:p w14:paraId="40EBB2B1" w14:textId="77777777" w:rsidR="00AA43C5" w:rsidRDefault="00AA43C5" w:rsidP="00AA43C5">
            <w:pPr>
              <w:pStyle w:val="TableText"/>
            </w:pPr>
            <w:r>
              <w:t xml:space="preserve">Add the following code then test by clicking one of the </w:t>
            </w:r>
            <w:r w:rsidRPr="00AB2902">
              <w:rPr>
                <w:rStyle w:val="CodeChar"/>
              </w:rPr>
              <w:t>&lt;span&gt;</w:t>
            </w:r>
            <w:r>
              <w:t xml:space="preserve"> elements.</w:t>
            </w:r>
          </w:p>
          <w:p w14:paraId="2D33051F" w14:textId="77777777" w:rsidR="00AA43C5" w:rsidRDefault="00AA43C5" w:rsidP="00AA43C5">
            <w:pPr>
              <w:pStyle w:val="CodeAboveBold"/>
            </w:pPr>
            <w:r>
              <w:t>const spans = document.querySelectorAll('span');</w:t>
            </w:r>
          </w:p>
          <w:p w14:paraId="1958416B" w14:textId="77777777" w:rsidR="00AA43C5" w:rsidRDefault="00AA43C5" w:rsidP="00AA43C5">
            <w:pPr>
              <w:pStyle w:val="CodeBold"/>
            </w:pPr>
            <w:r>
              <w:t>for (s of spans) {</w:t>
            </w:r>
          </w:p>
          <w:p w14:paraId="69D26076" w14:textId="77777777" w:rsidR="00AA43C5" w:rsidRDefault="00AA43C5" w:rsidP="00AA43C5">
            <w:pPr>
              <w:pStyle w:val="CodeBold"/>
            </w:pPr>
            <w:r>
              <w:t xml:space="preserve">   s.addEventListener('click', function (e) {</w:t>
            </w:r>
          </w:p>
          <w:p w14:paraId="46CB90B8" w14:textId="77777777" w:rsidR="00AA43C5" w:rsidRDefault="00AA43C5" w:rsidP="00AA43C5">
            <w:pPr>
              <w:pStyle w:val="CodeBold"/>
            </w:pPr>
            <w:r>
              <w:t xml:space="preserve">      console.log('special extra handler for span');</w:t>
            </w:r>
          </w:p>
          <w:p w14:paraId="0A7BB45F" w14:textId="77777777" w:rsidR="00AA43C5" w:rsidRDefault="00AA43C5" w:rsidP="00AA43C5">
            <w:pPr>
              <w:pStyle w:val="CodeBold"/>
            </w:pPr>
            <w:r>
              <w:t xml:space="preserve">      e.stopPropagation();</w:t>
            </w:r>
          </w:p>
          <w:p w14:paraId="46C3459A" w14:textId="77777777" w:rsidR="00AA43C5" w:rsidRDefault="00AA43C5" w:rsidP="00AA43C5">
            <w:pPr>
              <w:pStyle w:val="CodeBold"/>
            </w:pPr>
            <w:r>
              <w:t xml:space="preserve">   });</w:t>
            </w:r>
          </w:p>
          <w:p w14:paraId="4C51FB6A" w14:textId="77777777" w:rsidR="00AA43C5" w:rsidRDefault="00AA43C5" w:rsidP="00AA43C5">
            <w:pPr>
              <w:pStyle w:val="CodeBold"/>
            </w:pPr>
            <w:r>
              <w:t>}</w:t>
            </w:r>
          </w:p>
          <w:p w14:paraId="4447842F" w14:textId="6812B0AA" w:rsidR="00AA43C5" w:rsidRDefault="00AA43C5" w:rsidP="00AA43C5">
            <w:pPr>
              <w:pStyle w:val="TableComment"/>
            </w:pPr>
            <w:r>
              <w:t>This stops the event from propagating up the ancestor chain.</w:t>
            </w:r>
          </w:p>
        </w:tc>
      </w:tr>
      <w:tr w:rsidR="00AA43C5" w14:paraId="603FB157" w14:textId="77777777" w:rsidTr="005530E0">
        <w:tc>
          <w:tcPr>
            <w:tcW w:w="450" w:type="dxa"/>
            <w:tcBorders>
              <w:right w:val="nil"/>
            </w:tcBorders>
          </w:tcPr>
          <w:p w14:paraId="21018DBF" w14:textId="26595FB9" w:rsidR="00AA43C5" w:rsidRDefault="00AA43C5" w:rsidP="00AA43C5">
            <w:pPr>
              <w:pStyle w:val="TableNumber"/>
            </w:pPr>
            <w:r>
              <w:t>4</w:t>
            </w:r>
          </w:p>
        </w:tc>
        <w:tc>
          <w:tcPr>
            <w:tcW w:w="7650" w:type="dxa"/>
            <w:tcBorders>
              <w:top w:val="nil"/>
              <w:left w:val="nil"/>
              <w:bottom w:val="nil"/>
            </w:tcBorders>
          </w:tcPr>
          <w:p w14:paraId="1D2871BB" w14:textId="77777777" w:rsidR="00AA43C5" w:rsidRDefault="00AA43C5" w:rsidP="00AA43C5">
            <w:pPr>
              <w:pStyle w:val="TableText"/>
            </w:pPr>
            <w:r>
              <w:t>Modify the code as follows.</w:t>
            </w:r>
          </w:p>
          <w:p w14:paraId="2D2CEA46" w14:textId="77777777" w:rsidR="00AA43C5" w:rsidRDefault="00AA43C5" w:rsidP="00AA43C5">
            <w:pPr>
              <w:pStyle w:val="CodeAbove"/>
            </w:pPr>
            <w:r>
              <w:t xml:space="preserve">document.addEventListener("DOMContentLoaded", function() { </w:t>
            </w:r>
          </w:p>
          <w:p w14:paraId="2F245C6B" w14:textId="77777777" w:rsidR="00AA43C5" w:rsidRDefault="00AA43C5" w:rsidP="00AA43C5">
            <w:pPr>
              <w:pStyle w:val="Code"/>
            </w:pPr>
          </w:p>
          <w:p w14:paraId="20FA384F" w14:textId="77777777" w:rsidR="00AA43C5" w:rsidRDefault="00AA43C5" w:rsidP="00AA43C5">
            <w:pPr>
              <w:pStyle w:val="Code"/>
            </w:pPr>
            <w:r>
              <w:t xml:space="preserve">   const containers = document.querySelectorAll('.container');</w:t>
            </w:r>
          </w:p>
          <w:p w14:paraId="3A4EF475" w14:textId="77777777" w:rsidR="00AA43C5" w:rsidRDefault="00AA43C5" w:rsidP="00AA43C5">
            <w:pPr>
              <w:pStyle w:val="Code"/>
            </w:pPr>
            <w:r>
              <w:t xml:space="preserve">   for (cont of containers) {</w:t>
            </w:r>
          </w:p>
          <w:p w14:paraId="02050A78" w14:textId="77777777" w:rsidR="00AA43C5" w:rsidRDefault="00AA43C5" w:rsidP="00AA43C5">
            <w:pPr>
              <w:pStyle w:val="Code"/>
            </w:pPr>
            <w:r>
              <w:t xml:space="preserve">      cont.addEventListener('click', function(e) {</w:t>
            </w:r>
          </w:p>
          <w:p w14:paraId="166F4888" w14:textId="77777777" w:rsidR="00AA43C5" w:rsidRDefault="00AA43C5" w:rsidP="00AA43C5">
            <w:pPr>
              <w:pStyle w:val="Code"/>
            </w:pPr>
            <w:r>
              <w:t xml:space="preserve">         console.log(`${e.target.nodeName} was clicked – </w:t>
            </w:r>
          </w:p>
          <w:p w14:paraId="463E3FF5" w14:textId="77777777" w:rsidR="00AA43C5" w:rsidRDefault="00AA43C5" w:rsidP="00AA43C5">
            <w:pPr>
              <w:pStyle w:val="Code"/>
            </w:pPr>
            <w:r>
              <w:t xml:space="preserve">            Propogated to ${e.currentTarget.nodeName}`);</w:t>
            </w:r>
          </w:p>
          <w:p w14:paraId="5D286D79" w14:textId="47010BF3" w:rsidR="00AA43C5" w:rsidRDefault="00AA43C5" w:rsidP="00AA43C5">
            <w:pPr>
              <w:pStyle w:val="Code"/>
            </w:pPr>
            <w:r>
              <w:t xml:space="preserve">      }</w:t>
            </w:r>
            <w:r w:rsidRPr="00AB2902">
              <w:rPr>
                <w:rStyle w:val="CodeBoldChar"/>
              </w:rPr>
              <w:t>, { capture: true }</w:t>
            </w:r>
            <w:r>
              <w:t xml:space="preserve"> );</w:t>
            </w:r>
          </w:p>
          <w:p w14:paraId="72FCA221" w14:textId="77777777" w:rsidR="00AA43C5" w:rsidRDefault="00AA43C5" w:rsidP="00AA43C5">
            <w:pPr>
              <w:pStyle w:val="Code"/>
            </w:pPr>
            <w:r>
              <w:t xml:space="preserve">   }</w:t>
            </w:r>
          </w:p>
          <w:p w14:paraId="60E4D0C2" w14:textId="77777777" w:rsidR="00AA43C5" w:rsidRDefault="00AA43C5" w:rsidP="00AA43C5">
            <w:pPr>
              <w:pStyle w:val="Code"/>
            </w:pPr>
            <w:r>
              <w:t>}</w:t>
            </w:r>
          </w:p>
          <w:p w14:paraId="53A79D05" w14:textId="7C810AE2" w:rsidR="00AA43C5" w:rsidRDefault="00AA43C5" w:rsidP="00AA43C5">
            <w:pPr>
              <w:pStyle w:val="TableComment"/>
            </w:pPr>
            <w:r>
              <w:t>This changes the way this event “moves”. In the default mode, events propagate from the closest object “up” to its ancestors. By turning on capture, events move in the opposite direction, from the furthest ancestor “down” to the closest object.</w:t>
            </w:r>
          </w:p>
        </w:tc>
      </w:tr>
    </w:tbl>
    <w:p w14:paraId="2A186876" w14:textId="77777777" w:rsidR="005530E0" w:rsidRDefault="005530E0">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AA43C5" w14:paraId="0097B665" w14:textId="77777777" w:rsidTr="005530E0">
        <w:tc>
          <w:tcPr>
            <w:tcW w:w="450" w:type="dxa"/>
            <w:tcBorders>
              <w:right w:val="nil"/>
            </w:tcBorders>
          </w:tcPr>
          <w:p w14:paraId="4EC1DDC0" w14:textId="6A2F0D26" w:rsidR="00AA43C5" w:rsidRDefault="00AA43C5" w:rsidP="00AA43C5">
            <w:pPr>
              <w:pStyle w:val="TableNumber"/>
            </w:pPr>
            <w:r>
              <w:lastRenderedPageBreak/>
              <w:t>5</w:t>
            </w:r>
          </w:p>
        </w:tc>
        <w:tc>
          <w:tcPr>
            <w:tcW w:w="7650" w:type="dxa"/>
            <w:tcBorders>
              <w:top w:val="nil"/>
              <w:left w:val="nil"/>
              <w:bottom w:val="nil"/>
            </w:tcBorders>
          </w:tcPr>
          <w:p w14:paraId="7A96B2F9" w14:textId="3F08BBF0" w:rsidR="00AA43C5" w:rsidRDefault="00AA43C5" w:rsidP="00AA43C5">
            <w:pPr>
              <w:pStyle w:val="TableText"/>
            </w:pPr>
            <w:r>
              <w:t xml:space="preserve">Add the following code then test by clicking one of the </w:t>
            </w:r>
            <w:r w:rsidRPr="00AB2902">
              <w:rPr>
                <w:rStyle w:val="CodeChar"/>
              </w:rPr>
              <w:t>&lt;span&gt;</w:t>
            </w:r>
            <w:r>
              <w:t xml:space="preserve"> elements.</w:t>
            </w:r>
          </w:p>
          <w:p w14:paraId="47FF1830" w14:textId="77777777" w:rsidR="00AA43C5" w:rsidRDefault="00AA43C5" w:rsidP="00AA43C5">
            <w:pPr>
              <w:pStyle w:val="CodeAboveBold"/>
            </w:pPr>
            <w:r>
              <w:t>const section = document.querySelector('section');</w:t>
            </w:r>
          </w:p>
          <w:p w14:paraId="204FBE69" w14:textId="77777777" w:rsidR="00AA43C5" w:rsidRDefault="00AA43C5" w:rsidP="00AA43C5">
            <w:pPr>
              <w:pStyle w:val="CodeBold"/>
            </w:pPr>
            <w:r>
              <w:t>section.addEventListener('click', function (e) {</w:t>
            </w:r>
          </w:p>
          <w:p w14:paraId="2E4874DF" w14:textId="77777777" w:rsidR="00AA43C5" w:rsidRDefault="00AA43C5" w:rsidP="00AA43C5">
            <w:pPr>
              <w:pStyle w:val="CodeBold"/>
            </w:pPr>
            <w:r>
              <w:t xml:space="preserve">   e.stopPropagation();</w:t>
            </w:r>
          </w:p>
          <w:p w14:paraId="1878A1DB" w14:textId="77777777" w:rsidR="00AA43C5" w:rsidRDefault="00AA43C5" w:rsidP="00AA43C5">
            <w:pPr>
              <w:pStyle w:val="CodeBold"/>
            </w:pPr>
            <w:r>
              <w:t>}, {capture: true});</w:t>
            </w:r>
          </w:p>
          <w:p w14:paraId="7E64EAFC" w14:textId="301A5190" w:rsidR="00AA43C5" w:rsidRDefault="00AA43C5" w:rsidP="00AA43C5">
            <w:pPr>
              <w:pStyle w:val="TableComment"/>
            </w:pPr>
            <w:r>
              <w:t xml:space="preserve">Now the event “stops” when it reaches the </w:t>
            </w:r>
            <w:r w:rsidRPr="00AA43C5">
              <w:rPr>
                <w:rStyle w:val="CodeChar"/>
              </w:rPr>
              <w:t>&lt;section&gt;</w:t>
            </w:r>
            <w:r>
              <w:t xml:space="preserve"> element and never makes it to the “lower” event handler for the </w:t>
            </w:r>
            <w:r w:rsidRPr="00AA43C5">
              <w:rPr>
                <w:rStyle w:val="CodeChar"/>
              </w:rPr>
              <w:t>&lt;span&gt;</w:t>
            </w:r>
            <w:r>
              <w:t xml:space="preserve"> elements.</w:t>
            </w:r>
          </w:p>
        </w:tc>
      </w:tr>
    </w:tbl>
    <w:p w14:paraId="6095F753" w14:textId="2516070B" w:rsidR="00DE5C88" w:rsidRDefault="00DE5C88">
      <w:pPr>
        <w:rPr>
          <w:smallCaps/>
        </w:rPr>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5530E0" w14:paraId="16E3EC0B" w14:textId="77777777" w:rsidTr="005530E0">
        <w:trPr>
          <w:gridBefore w:val="1"/>
          <w:wBefore w:w="450" w:type="dxa"/>
        </w:trPr>
        <w:tc>
          <w:tcPr>
            <w:tcW w:w="7650" w:type="dxa"/>
            <w:tcBorders>
              <w:bottom w:val="single" w:sz="4" w:space="0" w:color="000080"/>
            </w:tcBorders>
            <w:shd w:val="clear" w:color="auto" w:fill="404040"/>
          </w:tcPr>
          <w:p w14:paraId="317CAC1F" w14:textId="77777777" w:rsidR="005530E0" w:rsidRDefault="005530E0" w:rsidP="005530E0">
            <w:pPr>
              <w:pStyle w:val="TableStepHead"/>
            </w:pPr>
            <w:r>
              <w:br w:type="page"/>
            </w:r>
            <w:r>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—Event Delegation</w:t>
            </w:r>
          </w:p>
        </w:tc>
      </w:tr>
      <w:tr w:rsidR="005530E0" w14:paraId="7C507A59" w14:textId="77777777" w:rsidTr="005530E0">
        <w:tc>
          <w:tcPr>
            <w:tcW w:w="450" w:type="dxa"/>
            <w:tcBorders>
              <w:right w:val="nil"/>
            </w:tcBorders>
          </w:tcPr>
          <w:p w14:paraId="40E3201D" w14:textId="77777777" w:rsidR="005530E0" w:rsidRDefault="005530E0" w:rsidP="005530E0">
            <w:pPr>
              <w:pStyle w:val="TableNumber"/>
            </w:pPr>
            <w:r>
              <w:t>1</w:t>
            </w:r>
          </w:p>
        </w:tc>
        <w:tc>
          <w:tcPr>
            <w:tcW w:w="7650" w:type="dxa"/>
            <w:tcBorders>
              <w:top w:val="nil"/>
              <w:left w:val="nil"/>
              <w:bottom w:val="nil"/>
            </w:tcBorders>
          </w:tcPr>
          <w:p w14:paraId="6453C243" w14:textId="05992D90" w:rsidR="005530E0" w:rsidRDefault="005530E0" w:rsidP="00283633">
            <w:pPr>
              <w:pStyle w:val="TableText"/>
            </w:pPr>
            <w:r>
              <w:t>Examine</w:t>
            </w:r>
            <w:r w:rsidRPr="0024150E">
              <w:t xml:space="preserve"> </w:t>
            </w:r>
            <w:r>
              <w:rPr>
                <w:rStyle w:val="CodeChar"/>
              </w:rPr>
              <w:t>js/stocks</w:t>
            </w:r>
            <w:r w:rsidRPr="0024150E">
              <w:rPr>
                <w:rStyle w:val="CodeChar"/>
              </w:rPr>
              <w:t>.</w:t>
            </w:r>
            <w:r>
              <w:rPr>
                <w:rStyle w:val="CodeChar"/>
              </w:rPr>
              <w:t>json</w:t>
            </w:r>
            <w:r>
              <w:t>. Recall from Chapter 8 that JSON format is often used to transport data for JavaScript consumption. Here we will simply be reading the JSON data from a file. Next chapter we will be receiving it from an external API.</w:t>
            </w:r>
          </w:p>
        </w:tc>
      </w:tr>
      <w:tr w:rsidR="005530E0" w14:paraId="05D3838E" w14:textId="77777777" w:rsidTr="005530E0">
        <w:tc>
          <w:tcPr>
            <w:tcW w:w="450" w:type="dxa"/>
            <w:tcBorders>
              <w:right w:val="nil"/>
            </w:tcBorders>
          </w:tcPr>
          <w:p w14:paraId="3672ABC2" w14:textId="77777777" w:rsidR="005530E0" w:rsidRDefault="005530E0" w:rsidP="005530E0">
            <w:pPr>
              <w:pStyle w:val="TableNumber"/>
            </w:pPr>
            <w:r>
              <w:t>2</w:t>
            </w:r>
          </w:p>
        </w:tc>
        <w:tc>
          <w:tcPr>
            <w:tcW w:w="7650" w:type="dxa"/>
            <w:tcBorders>
              <w:top w:val="nil"/>
              <w:left w:val="nil"/>
              <w:bottom w:val="nil"/>
            </w:tcBorders>
          </w:tcPr>
          <w:p w14:paraId="6833FC07" w14:textId="77777777" w:rsidR="005530E0" w:rsidRDefault="005530E0" w:rsidP="005530E0">
            <w:pPr>
              <w:pStyle w:val="TableText"/>
            </w:pPr>
            <w:r>
              <w:t xml:space="preserve">Add the following code to </w:t>
            </w:r>
            <w:r w:rsidRPr="005530E0">
              <w:rPr>
                <w:rStyle w:val="CodeFile"/>
              </w:rPr>
              <w:t>lab09-ex08.js</w:t>
            </w:r>
            <w:r>
              <w:t xml:space="preserve"> and then test by viewing </w:t>
            </w:r>
            <w:r w:rsidRPr="005530E0">
              <w:rPr>
                <w:rStyle w:val="CodeFile"/>
              </w:rPr>
              <w:t>lab09-ex08.html</w:t>
            </w:r>
            <w:r>
              <w:t xml:space="preserve"> in the browser.</w:t>
            </w:r>
          </w:p>
          <w:p w14:paraId="2D588E7B" w14:textId="77777777" w:rsidR="005530E0" w:rsidRDefault="005530E0" w:rsidP="005530E0">
            <w:pPr>
              <w:pStyle w:val="CodeAboveBold"/>
            </w:pPr>
            <w:r>
              <w:t>const stocks = JSON.parse(stockData);</w:t>
            </w:r>
          </w:p>
          <w:p w14:paraId="395EDAC7" w14:textId="77777777" w:rsidR="005530E0" w:rsidRDefault="005530E0" w:rsidP="005530E0">
            <w:pPr>
              <w:pStyle w:val="CodeBold"/>
            </w:pPr>
            <w:r>
              <w:t>console.dir(stocks);</w:t>
            </w:r>
          </w:p>
          <w:p w14:paraId="06FBD2D2" w14:textId="77777777" w:rsidR="005530E0" w:rsidRDefault="005530E0" w:rsidP="005530E0">
            <w:pPr>
              <w:pStyle w:val="TableComment"/>
            </w:pPr>
            <w:r>
              <w:t>You should be able to see stocks is an array of objects, each one representing a single stock symbol.</w:t>
            </w:r>
          </w:p>
        </w:tc>
      </w:tr>
      <w:tr w:rsidR="005530E0" w14:paraId="26A5B5B3" w14:textId="77777777" w:rsidTr="005530E0">
        <w:tc>
          <w:tcPr>
            <w:tcW w:w="450" w:type="dxa"/>
            <w:tcBorders>
              <w:right w:val="nil"/>
            </w:tcBorders>
          </w:tcPr>
          <w:p w14:paraId="1E6A9A15" w14:textId="77777777" w:rsidR="005530E0" w:rsidRDefault="005530E0" w:rsidP="005530E0">
            <w:pPr>
              <w:pStyle w:val="TableNumber"/>
            </w:pPr>
            <w:r>
              <w:t>3</w:t>
            </w:r>
          </w:p>
        </w:tc>
        <w:tc>
          <w:tcPr>
            <w:tcW w:w="7650" w:type="dxa"/>
            <w:tcBorders>
              <w:top w:val="nil"/>
              <w:left w:val="nil"/>
              <w:bottom w:val="nil"/>
            </w:tcBorders>
          </w:tcPr>
          <w:p w14:paraId="7AA5D3A5" w14:textId="77777777" w:rsidR="005530E0" w:rsidRDefault="005530E0" w:rsidP="005530E0">
            <w:pPr>
              <w:pStyle w:val="TableText"/>
            </w:pPr>
            <w:r>
              <w:t>Add the following.</w:t>
            </w:r>
          </w:p>
          <w:p w14:paraId="46B54DBD" w14:textId="77777777" w:rsidR="005530E0" w:rsidRDefault="005530E0" w:rsidP="005530E0">
            <w:pPr>
              <w:pStyle w:val="CodeAboveBold"/>
            </w:pPr>
            <w:r w:rsidRPr="002D0CCA">
              <w:t>document.addEventListener("DOMContentLoaded",</w:t>
            </w:r>
            <w:r>
              <w:t xml:space="preserve"> function() {    </w:t>
            </w:r>
          </w:p>
          <w:p w14:paraId="34741B9C" w14:textId="77777777" w:rsidR="005530E0" w:rsidRDefault="005530E0" w:rsidP="005530E0">
            <w:pPr>
              <w:pStyle w:val="CodeAboveBold"/>
            </w:pPr>
            <w:r>
              <w:t xml:space="preserve">    const main = document.querySelector('main');   </w:t>
            </w:r>
          </w:p>
          <w:p w14:paraId="6554023E" w14:textId="77777777" w:rsidR="005530E0" w:rsidRDefault="005530E0" w:rsidP="005530E0">
            <w:pPr>
              <w:pStyle w:val="CodeCommentAbove"/>
            </w:pPr>
            <w:r>
              <w:t xml:space="preserve">    // loop through stock data and output each one in a div</w:t>
            </w:r>
          </w:p>
          <w:p w14:paraId="62E6E4CE" w14:textId="77777777" w:rsidR="005530E0" w:rsidRDefault="005530E0" w:rsidP="005530E0">
            <w:pPr>
              <w:pStyle w:val="CodeBold"/>
            </w:pPr>
            <w:r>
              <w:t xml:space="preserve">    for (let stock of stocks) {</w:t>
            </w:r>
          </w:p>
          <w:p w14:paraId="4EE49C56" w14:textId="77777777" w:rsidR="005530E0" w:rsidRDefault="005530E0" w:rsidP="005530E0">
            <w:pPr>
              <w:pStyle w:val="CodeComment"/>
            </w:pPr>
            <w:r>
              <w:t xml:space="preserve">        // create img and div container for img </w:t>
            </w:r>
          </w:p>
          <w:p w14:paraId="334E5F7E" w14:textId="77777777" w:rsidR="005530E0" w:rsidRDefault="005530E0" w:rsidP="005530E0">
            <w:pPr>
              <w:pStyle w:val="CodeBold"/>
            </w:pPr>
            <w:r>
              <w:t xml:space="preserve">        let img = document.createElement('img');</w:t>
            </w:r>
          </w:p>
          <w:p w14:paraId="60B22CDA" w14:textId="77777777" w:rsidR="005530E0" w:rsidRDefault="005530E0" w:rsidP="005530E0">
            <w:pPr>
              <w:pStyle w:val="CodeBold"/>
            </w:pPr>
            <w:r>
              <w:t xml:space="preserve">        img.setAttribute('src', </w:t>
            </w:r>
          </w:p>
          <w:p w14:paraId="2E6F9D5C" w14:textId="77777777" w:rsidR="005530E0" w:rsidRDefault="005530E0" w:rsidP="005530E0">
            <w:pPr>
              <w:pStyle w:val="CodeBold"/>
            </w:pPr>
            <w:r>
              <w:t xml:space="preserve">              `images/logos/${stock.symbol}.svg`);  </w:t>
            </w:r>
          </w:p>
          <w:p w14:paraId="0AF4970F" w14:textId="77777777" w:rsidR="005530E0" w:rsidRDefault="005530E0" w:rsidP="005530E0">
            <w:pPr>
              <w:pStyle w:val="CodeBold"/>
            </w:pPr>
            <w:r w:rsidRPr="003D29F2">
              <w:t xml:space="preserve">        img.setAttribute('title', stock.symbol);</w:t>
            </w:r>
            <w:r>
              <w:t xml:space="preserve">      </w:t>
            </w:r>
          </w:p>
          <w:p w14:paraId="6453DC9C" w14:textId="77777777" w:rsidR="005530E0" w:rsidRDefault="005530E0" w:rsidP="005530E0">
            <w:pPr>
              <w:pStyle w:val="CodeBold"/>
            </w:pPr>
            <w:r>
              <w:t xml:space="preserve">        let div = document.createElement('div');</w:t>
            </w:r>
          </w:p>
          <w:p w14:paraId="0043356D" w14:textId="77777777" w:rsidR="005530E0" w:rsidRDefault="005530E0" w:rsidP="005530E0">
            <w:pPr>
              <w:pStyle w:val="CodeBold"/>
            </w:pPr>
            <w:r>
              <w:t xml:space="preserve">        div.setAttribute('class','item');        </w:t>
            </w:r>
          </w:p>
          <w:p w14:paraId="2D654787" w14:textId="77777777" w:rsidR="005530E0" w:rsidRDefault="005530E0" w:rsidP="005530E0">
            <w:pPr>
              <w:pStyle w:val="CodeCommentAbove"/>
            </w:pPr>
            <w:r>
              <w:t xml:space="preserve">        // add img to div and div to &lt;main&gt;</w:t>
            </w:r>
          </w:p>
          <w:p w14:paraId="2175D0FA" w14:textId="77777777" w:rsidR="005530E0" w:rsidRDefault="005530E0" w:rsidP="005530E0">
            <w:pPr>
              <w:pStyle w:val="CodeBold"/>
            </w:pPr>
            <w:r>
              <w:t xml:space="preserve">        div.appendChild(img);        </w:t>
            </w:r>
          </w:p>
          <w:p w14:paraId="3FDEBAE5" w14:textId="77777777" w:rsidR="005530E0" w:rsidRDefault="005530E0" w:rsidP="005530E0">
            <w:pPr>
              <w:pStyle w:val="CodeBold"/>
            </w:pPr>
            <w:r>
              <w:t xml:space="preserve">        main.appendChild(div);</w:t>
            </w:r>
          </w:p>
          <w:p w14:paraId="5EB4C63F" w14:textId="77777777" w:rsidR="005530E0" w:rsidRDefault="005530E0" w:rsidP="005530E0">
            <w:pPr>
              <w:pStyle w:val="CodeBold"/>
            </w:pPr>
            <w:r>
              <w:t xml:space="preserve">    }</w:t>
            </w:r>
          </w:p>
          <w:p w14:paraId="58263DAB" w14:textId="77777777" w:rsidR="005530E0" w:rsidRDefault="005530E0" w:rsidP="005530E0">
            <w:pPr>
              <w:pStyle w:val="CodeBold"/>
            </w:pPr>
            <w:r>
              <w:t>});</w:t>
            </w:r>
          </w:p>
          <w:p w14:paraId="4E18C0B5" w14:textId="77777777" w:rsidR="005530E0" w:rsidRDefault="005530E0" w:rsidP="005530E0">
            <w:pPr>
              <w:pStyle w:val="TableComment"/>
            </w:pPr>
            <w:r>
              <w:t>You should now see about 70 company logos.</w:t>
            </w:r>
          </w:p>
        </w:tc>
      </w:tr>
    </w:tbl>
    <w:p w14:paraId="5B860051" w14:textId="77777777" w:rsidR="005530E0" w:rsidRDefault="005530E0">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5530E0" w14:paraId="777650CC" w14:textId="77777777" w:rsidTr="005530E0">
        <w:tc>
          <w:tcPr>
            <w:tcW w:w="450" w:type="dxa"/>
            <w:tcBorders>
              <w:right w:val="nil"/>
            </w:tcBorders>
          </w:tcPr>
          <w:p w14:paraId="3E38549E" w14:textId="1DA19962" w:rsidR="005530E0" w:rsidRDefault="005530E0" w:rsidP="005530E0">
            <w:pPr>
              <w:pStyle w:val="TableNumber"/>
            </w:pPr>
            <w:r>
              <w:lastRenderedPageBreak/>
              <w:t>4</w:t>
            </w:r>
          </w:p>
        </w:tc>
        <w:tc>
          <w:tcPr>
            <w:tcW w:w="7650" w:type="dxa"/>
            <w:tcBorders>
              <w:top w:val="nil"/>
              <w:left w:val="nil"/>
              <w:bottom w:val="nil"/>
            </w:tcBorders>
          </w:tcPr>
          <w:p w14:paraId="1212FAE8" w14:textId="77777777" w:rsidR="005530E0" w:rsidRDefault="005530E0" w:rsidP="005530E0">
            <w:pPr>
              <w:pStyle w:val="TableText"/>
            </w:pPr>
            <w:r>
              <w:t>When the user clicks on a logo, we want to display more information about that company. Instead of looping through each image and assign event handlers to each, we will instead use event delegation. Add the following after the code from previous step:</w:t>
            </w:r>
          </w:p>
          <w:p w14:paraId="7D305106" w14:textId="77777777" w:rsidR="005530E0" w:rsidRDefault="005530E0" w:rsidP="005530E0">
            <w:pPr>
              <w:pStyle w:val="CodeCommentAbove"/>
            </w:pPr>
            <w:r>
              <w:t>// use delegation to handle click events for all the images</w:t>
            </w:r>
          </w:p>
          <w:p w14:paraId="41A13C9B" w14:textId="77777777" w:rsidR="005530E0" w:rsidRDefault="005530E0" w:rsidP="005530E0">
            <w:pPr>
              <w:pStyle w:val="CodeBold"/>
            </w:pPr>
            <w:r>
              <w:t>document.querySelector('main')</w:t>
            </w:r>
          </w:p>
          <w:p w14:paraId="619ECFA9" w14:textId="77777777" w:rsidR="005530E0" w:rsidRDefault="005530E0" w:rsidP="005530E0">
            <w:pPr>
              <w:pStyle w:val="CodeBold"/>
            </w:pPr>
            <w:r>
              <w:t xml:space="preserve">   .addEventListener('click', function (e) {</w:t>
            </w:r>
          </w:p>
          <w:p w14:paraId="24917FEE" w14:textId="77777777" w:rsidR="005530E0" w:rsidRDefault="005530E0" w:rsidP="005530E0">
            <w:pPr>
              <w:pStyle w:val="CodeComment"/>
            </w:pPr>
            <w:r>
              <w:t xml:space="preserve">       </w:t>
            </w:r>
            <w:r w:rsidRPr="00D12D71">
              <w:t>// verify user has clicked on image within &lt;main&gt;</w:t>
            </w:r>
          </w:p>
          <w:p w14:paraId="7CE598C3" w14:textId="77777777" w:rsidR="005530E0" w:rsidRDefault="005530E0" w:rsidP="005530E0">
            <w:pPr>
              <w:pStyle w:val="CodeBold"/>
            </w:pPr>
            <w:r>
              <w:t xml:space="preserve">      if (e.target &amp;&amp; e.target.nodeName.toLowerCase() ==</w:t>
            </w:r>
          </w:p>
          <w:p w14:paraId="0F225FBD" w14:textId="77777777" w:rsidR="005530E0" w:rsidRDefault="005530E0" w:rsidP="005530E0">
            <w:pPr>
              <w:pStyle w:val="CodeBold"/>
            </w:pPr>
            <w:r>
              <w:t xml:space="preserve">           "img") {</w:t>
            </w:r>
          </w:p>
          <w:p w14:paraId="34BF828B" w14:textId="77777777" w:rsidR="005530E0" w:rsidRDefault="005530E0" w:rsidP="005530E0">
            <w:pPr>
              <w:pStyle w:val="CodeBold"/>
            </w:pPr>
            <w:r>
              <w:t xml:space="preserve">         populateAside(e);</w:t>
            </w:r>
          </w:p>
          <w:p w14:paraId="31FFE0C5" w14:textId="77777777" w:rsidR="005530E0" w:rsidRDefault="005530E0" w:rsidP="005530E0">
            <w:pPr>
              <w:pStyle w:val="CodeBold"/>
            </w:pPr>
            <w:r>
              <w:t xml:space="preserve">      }                                                    </w:t>
            </w:r>
          </w:p>
          <w:p w14:paraId="405EA9FA" w14:textId="77777777" w:rsidR="005530E0" w:rsidRDefault="005530E0" w:rsidP="005530E0">
            <w:pPr>
              <w:pStyle w:val="CodeBold"/>
            </w:pPr>
            <w:r>
              <w:t xml:space="preserve">   }</w:t>
            </w:r>
          </w:p>
          <w:p w14:paraId="0AABAF72" w14:textId="77777777" w:rsidR="005530E0" w:rsidRDefault="005530E0" w:rsidP="005530E0">
            <w:pPr>
              <w:pStyle w:val="CodeBold"/>
            </w:pPr>
            <w:r>
              <w:t>);</w:t>
            </w:r>
          </w:p>
        </w:tc>
      </w:tr>
      <w:tr w:rsidR="005530E0" w14:paraId="6C7099A5" w14:textId="77777777" w:rsidTr="005530E0">
        <w:tc>
          <w:tcPr>
            <w:tcW w:w="450" w:type="dxa"/>
            <w:tcBorders>
              <w:right w:val="nil"/>
            </w:tcBorders>
          </w:tcPr>
          <w:p w14:paraId="11069EA5" w14:textId="77777777" w:rsidR="005530E0" w:rsidRDefault="005530E0" w:rsidP="005530E0">
            <w:pPr>
              <w:pStyle w:val="TableNumber"/>
            </w:pPr>
            <w:r>
              <w:t>5</w:t>
            </w:r>
          </w:p>
        </w:tc>
        <w:tc>
          <w:tcPr>
            <w:tcW w:w="7650" w:type="dxa"/>
            <w:tcBorders>
              <w:top w:val="nil"/>
              <w:left w:val="nil"/>
              <w:bottom w:val="nil"/>
            </w:tcBorders>
          </w:tcPr>
          <w:p w14:paraId="4600CF39" w14:textId="77777777" w:rsidR="005530E0" w:rsidRDefault="005530E0" w:rsidP="005530E0">
            <w:pPr>
              <w:pStyle w:val="TableText"/>
            </w:pPr>
            <w:r>
              <w:t xml:space="preserve">Now write the action for the click. In our case, you are going to populate the table in the </w:t>
            </w:r>
            <w:r w:rsidRPr="00D12D71">
              <w:rPr>
                <w:rStyle w:val="CodeChar"/>
              </w:rPr>
              <w:t>&lt;aside&gt;</w:t>
            </w:r>
            <w:r>
              <w:t xml:space="preserve"> element with the relevant company data contained in our </w:t>
            </w:r>
            <w:r w:rsidRPr="00D12D71">
              <w:rPr>
                <w:rStyle w:val="CodeChar"/>
              </w:rPr>
              <w:t>stocks</w:t>
            </w:r>
            <w:r>
              <w:t xml:space="preserve"> array. Add the following and test.</w:t>
            </w:r>
          </w:p>
          <w:p w14:paraId="281A88C9" w14:textId="77777777" w:rsidR="005530E0" w:rsidRDefault="005530E0" w:rsidP="005530E0">
            <w:pPr>
              <w:pStyle w:val="CodeAboveBold"/>
            </w:pPr>
            <w:r>
              <w:t>function populateAside(e) {</w:t>
            </w:r>
          </w:p>
          <w:p w14:paraId="1CFE6103" w14:textId="77777777" w:rsidR="005530E0" w:rsidRDefault="005530E0" w:rsidP="005530E0">
            <w:pPr>
              <w:pStyle w:val="CodeComment"/>
            </w:pPr>
            <w:r>
              <w:t xml:space="preserve">   // determine the clicked symbol name from clicked image</w:t>
            </w:r>
          </w:p>
          <w:p w14:paraId="65DC6955" w14:textId="77777777" w:rsidR="005530E0" w:rsidRDefault="005530E0" w:rsidP="005530E0">
            <w:pPr>
              <w:pStyle w:val="CodeBold"/>
            </w:pPr>
            <w:r>
              <w:t xml:space="preserve">  let clickedSymbolName = e.target.getAttribute('title');</w:t>
            </w:r>
          </w:p>
          <w:p w14:paraId="53C1D963" w14:textId="77777777" w:rsidR="005530E0" w:rsidRDefault="005530E0" w:rsidP="005530E0">
            <w:pPr>
              <w:pStyle w:val="CodeCommentAbove"/>
            </w:pPr>
            <w:r>
              <w:t xml:space="preserve">   // search through stocks array looking for symbol that matches</w:t>
            </w:r>
          </w:p>
          <w:p w14:paraId="4EBDA04D" w14:textId="77777777" w:rsidR="005530E0" w:rsidRDefault="005530E0" w:rsidP="005530E0">
            <w:pPr>
              <w:pStyle w:val="CodeBold"/>
            </w:pPr>
            <w:r>
              <w:t xml:space="preserve">   const foundSymbol = stocks.find(function(element) {</w:t>
            </w:r>
          </w:p>
          <w:p w14:paraId="5BBB950B" w14:textId="77777777" w:rsidR="005530E0" w:rsidRDefault="005530E0" w:rsidP="005530E0">
            <w:pPr>
              <w:pStyle w:val="CodeBold"/>
            </w:pPr>
            <w:r>
              <w:t xml:space="preserve">          return element.symbol === clickedSymbolName;</w:t>
            </w:r>
          </w:p>
          <w:p w14:paraId="4651B67D" w14:textId="77777777" w:rsidR="005530E0" w:rsidRDefault="005530E0" w:rsidP="005530E0">
            <w:pPr>
              <w:pStyle w:val="CodeBold"/>
            </w:pPr>
            <w:r>
              <w:t xml:space="preserve">   });        </w:t>
            </w:r>
          </w:p>
          <w:p w14:paraId="47D2BE0A" w14:textId="77777777" w:rsidR="005530E0" w:rsidRDefault="005530E0" w:rsidP="005530E0">
            <w:pPr>
              <w:pStyle w:val="CodeComment"/>
            </w:pPr>
            <w:r>
              <w:t xml:space="preserve">   // display aside (hidden initially)</w:t>
            </w:r>
          </w:p>
          <w:p w14:paraId="7AD15D4C" w14:textId="77777777" w:rsidR="005530E0" w:rsidRDefault="005530E0" w:rsidP="005530E0">
            <w:pPr>
              <w:pStyle w:val="CodeBold"/>
            </w:pPr>
            <w:r>
              <w:t xml:space="preserve">   let aside = document.querySelector('aside');</w:t>
            </w:r>
          </w:p>
          <w:p w14:paraId="4CF51A61" w14:textId="77777777" w:rsidR="005530E0" w:rsidRDefault="005530E0" w:rsidP="005530E0">
            <w:pPr>
              <w:pStyle w:val="CodeBold"/>
            </w:pPr>
            <w:r>
              <w:t xml:space="preserve">   aside.style.display = "block";</w:t>
            </w:r>
          </w:p>
          <w:p w14:paraId="7201D91F" w14:textId="77777777" w:rsidR="005530E0" w:rsidRDefault="005530E0" w:rsidP="005530E0">
            <w:pPr>
              <w:pStyle w:val="CodeBold"/>
            </w:pPr>
            <w:r>
              <w:t xml:space="preserve">        </w:t>
            </w:r>
          </w:p>
          <w:p w14:paraId="4BF36AF4" w14:textId="77777777" w:rsidR="005530E0" w:rsidRDefault="005530E0" w:rsidP="005530E0">
            <w:pPr>
              <w:pStyle w:val="CodeBold"/>
            </w:pPr>
            <w:r>
              <w:t xml:space="preserve">   let logo = document.querySelector('#logo img');</w:t>
            </w:r>
          </w:p>
          <w:p w14:paraId="545AF3AC" w14:textId="77777777" w:rsidR="005530E0" w:rsidRDefault="005530E0" w:rsidP="005530E0">
            <w:pPr>
              <w:pStyle w:val="CodeBold"/>
            </w:pPr>
            <w:r>
              <w:t xml:space="preserve">   let symbol = document.querySelector('#symbol');</w:t>
            </w:r>
          </w:p>
          <w:p w14:paraId="4042EFF1" w14:textId="77777777" w:rsidR="005530E0" w:rsidRDefault="005530E0" w:rsidP="005530E0">
            <w:pPr>
              <w:pStyle w:val="CodeBold"/>
            </w:pPr>
            <w:r>
              <w:t xml:space="preserve">   let name = document.querySelector('#name');</w:t>
            </w:r>
          </w:p>
          <w:p w14:paraId="62FBBDF3" w14:textId="77777777" w:rsidR="005530E0" w:rsidRDefault="005530E0" w:rsidP="005530E0">
            <w:pPr>
              <w:pStyle w:val="CodeBold"/>
            </w:pPr>
            <w:r>
              <w:t xml:space="preserve">   let sector = document.querySelector('#sector');</w:t>
            </w:r>
          </w:p>
          <w:p w14:paraId="6EB30577" w14:textId="77777777" w:rsidR="005530E0" w:rsidRDefault="005530E0" w:rsidP="005530E0">
            <w:pPr>
              <w:pStyle w:val="CodeBold"/>
            </w:pPr>
            <w:r>
              <w:t xml:space="preserve">   let sub = document.querySelector('#sub');        </w:t>
            </w:r>
          </w:p>
          <w:p w14:paraId="64E59F8A" w14:textId="77777777" w:rsidR="005530E0" w:rsidRDefault="005530E0" w:rsidP="005530E0">
            <w:pPr>
              <w:pStyle w:val="CodeCommentAbove"/>
            </w:pPr>
            <w:r>
              <w:t xml:space="preserve">    // populate table with data</w:t>
            </w:r>
          </w:p>
          <w:p w14:paraId="58264DF8" w14:textId="77777777" w:rsidR="005530E0" w:rsidRDefault="005530E0" w:rsidP="005530E0">
            <w:pPr>
              <w:pStyle w:val="CodeBold"/>
            </w:pPr>
            <w:r>
              <w:t xml:space="preserve">   logo.setAttribute('src',</w:t>
            </w:r>
          </w:p>
          <w:p w14:paraId="5089FEF5" w14:textId="77777777" w:rsidR="005530E0" w:rsidRDefault="005530E0" w:rsidP="005530E0">
            <w:pPr>
              <w:pStyle w:val="CodeBold"/>
            </w:pPr>
            <w:r>
              <w:t xml:space="preserve">         `images/logos/${foundSymbol.symbol}.svg`);          </w:t>
            </w:r>
          </w:p>
          <w:p w14:paraId="5906CB01" w14:textId="77777777" w:rsidR="005530E0" w:rsidRDefault="005530E0" w:rsidP="005530E0">
            <w:pPr>
              <w:pStyle w:val="CodeBold"/>
            </w:pPr>
            <w:r>
              <w:t xml:space="preserve">   symbol.textContent = foundSymbol.symbol;</w:t>
            </w:r>
          </w:p>
          <w:p w14:paraId="74A6C292" w14:textId="77777777" w:rsidR="005530E0" w:rsidRDefault="005530E0" w:rsidP="005530E0">
            <w:pPr>
              <w:pStyle w:val="CodeBold"/>
            </w:pPr>
            <w:r>
              <w:t xml:space="preserve">   name.textContent = foundSymbol.name;</w:t>
            </w:r>
          </w:p>
          <w:p w14:paraId="3C8359BE" w14:textId="77777777" w:rsidR="005530E0" w:rsidRDefault="005530E0" w:rsidP="005530E0">
            <w:pPr>
              <w:pStyle w:val="CodeBold"/>
            </w:pPr>
            <w:r>
              <w:t xml:space="preserve">   sector.textContent = foundSymbol.sector;</w:t>
            </w:r>
          </w:p>
          <w:p w14:paraId="1616ADDC" w14:textId="77777777" w:rsidR="005530E0" w:rsidRDefault="005530E0" w:rsidP="005530E0">
            <w:pPr>
              <w:pStyle w:val="CodeBold"/>
            </w:pPr>
            <w:r>
              <w:t xml:space="preserve">   sub.textContent = foundSymbol.subIndustry;</w:t>
            </w:r>
          </w:p>
          <w:p w14:paraId="7F18909B" w14:textId="77777777" w:rsidR="005530E0" w:rsidRDefault="005530E0" w:rsidP="005530E0">
            <w:pPr>
              <w:pStyle w:val="CodeBold"/>
            </w:pPr>
            <w:r>
              <w:t>}</w:t>
            </w:r>
          </w:p>
        </w:tc>
      </w:tr>
    </w:tbl>
    <w:p w14:paraId="5918E9B7" w14:textId="53B1540F" w:rsidR="005530E0" w:rsidRDefault="005530E0">
      <w:pPr>
        <w:rPr>
          <w:smallCaps/>
        </w:rPr>
      </w:pPr>
    </w:p>
    <w:p w14:paraId="673275ED" w14:textId="77777777" w:rsidR="005530E0" w:rsidRDefault="005530E0" w:rsidP="005530E0">
      <w:pPr>
        <w:pStyle w:val="FigureImage"/>
      </w:pPr>
      <w:r w:rsidRPr="00D12D71">
        <w:rPr>
          <w:noProof/>
        </w:rPr>
        <w:lastRenderedPageBreak/>
        <w:drawing>
          <wp:inline distT="0" distB="0" distL="0" distR="0" wp14:anchorId="3D447235" wp14:editId="05DE1EFE">
            <wp:extent cx="4800600" cy="3611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00600" cy="3611880"/>
                    </a:xfrm>
                    <a:prstGeom prst="rect">
                      <a:avLst/>
                    </a:prstGeom>
                  </pic:spPr>
                </pic:pic>
              </a:graphicData>
            </a:graphic>
          </wp:inline>
        </w:drawing>
      </w:r>
    </w:p>
    <w:p w14:paraId="54F2956B" w14:textId="05405304" w:rsidR="005530E0" w:rsidRDefault="005530E0" w:rsidP="005530E0">
      <w:pPr>
        <w:pStyle w:val="Caption"/>
        <w:rPr>
          <w:smallCaps/>
        </w:rPr>
      </w:pPr>
      <w:r>
        <w:t>Figure 9</w:t>
      </w:r>
      <w:r w:rsidRPr="002D0E06">
        <w:t>.</w:t>
      </w:r>
      <w:r>
        <w:fldChar w:fldCharType="begin"/>
      </w:r>
      <w:r>
        <w:instrText xml:space="preserve"> SEQ Figure \* ARABIC </w:instrText>
      </w:r>
      <w:r>
        <w:fldChar w:fldCharType="separate"/>
      </w:r>
      <w:r w:rsidR="00173B96">
        <w:rPr>
          <w:noProof/>
        </w:rPr>
        <w:t>3</w:t>
      </w:r>
      <w:r>
        <w:rPr>
          <w:noProof/>
        </w:rPr>
        <w:fldChar w:fldCharType="end"/>
      </w:r>
      <w:r w:rsidRPr="002D0E06">
        <w:t xml:space="preserve"> – </w:t>
      </w:r>
      <w:r>
        <w:t>Finished Exercise 9.8</w:t>
      </w:r>
    </w:p>
    <w:p w14:paraId="78F07613" w14:textId="77777777" w:rsidR="005530E0" w:rsidRDefault="005530E0">
      <w:pPr>
        <w:rPr>
          <w:smallCaps/>
        </w:rPr>
      </w:pP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CC759E" w14:paraId="67E1BE20" w14:textId="77777777" w:rsidTr="002B248E">
        <w:trPr>
          <w:gridBefore w:val="1"/>
          <w:wBefore w:w="450" w:type="dxa"/>
        </w:trPr>
        <w:tc>
          <w:tcPr>
            <w:tcW w:w="7650" w:type="dxa"/>
            <w:tcBorders>
              <w:bottom w:val="single" w:sz="4" w:space="0" w:color="000080"/>
            </w:tcBorders>
            <w:shd w:val="clear" w:color="auto" w:fill="404040"/>
          </w:tcPr>
          <w:p w14:paraId="38EC9A21" w14:textId="5E831215" w:rsidR="00CC759E" w:rsidRDefault="00CC759E" w:rsidP="001474D6">
            <w:pPr>
              <w:pStyle w:val="TableStepHead"/>
            </w:pPr>
            <w:r>
              <w:br w:type="page"/>
              <w:t xml:space="preserve"> Test Your Knowledge #</w:t>
            </w:r>
            <w:r w:rsidR="001474D6">
              <w:t>3</w:t>
            </w:r>
          </w:p>
        </w:tc>
      </w:tr>
      <w:tr w:rsidR="00CC759E" w14:paraId="2CD0D18E" w14:textId="77777777" w:rsidTr="002B248E">
        <w:tc>
          <w:tcPr>
            <w:tcW w:w="450" w:type="dxa"/>
            <w:tcBorders>
              <w:right w:val="nil"/>
            </w:tcBorders>
          </w:tcPr>
          <w:p w14:paraId="5A47BF2B" w14:textId="77777777" w:rsidR="00CC759E" w:rsidRDefault="00CC759E" w:rsidP="002B248E">
            <w:pPr>
              <w:pStyle w:val="TableNumber"/>
            </w:pPr>
          </w:p>
        </w:tc>
        <w:tc>
          <w:tcPr>
            <w:tcW w:w="7650" w:type="dxa"/>
            <w:tcBorders>
              <w:top w:val="nil"/>
              <w:left w:val="nil"/>
              <w:bottom w:val="nil"/>
            </w:tcBorders>
          </w:tcPr>
          <w:p w14:paraId="0D7DC3E5" w14:textId="22C87713" w:rsidR="00CC759E" w:rsidRDefault="00CC759E" w:rsidP="001474D6">
            <w:pPr>
              <w:pStyle w:val="TableText"/>
            </w:pPr>
            <w:r>
              <w:t>Examine</w:t>
            </w:r>
            <w:r w:rsidRPr="00273762">
              <w:t xml:space="preserve"> </w:t>
            </w:r>
            <w:r w:rsidRPr="00CD7EF8">
              <w:rPr>
                <w:rStyle w:val="CodeFile"/>
              </w:rPr>
              <w:t>lab09-test0</w:t>
            </w:r>
            <w:r w:rsidR="001474D6" w:rsidRPr="00CD7EF8">
              <w:rPr>
                <w:rStyle w:val="CodeFile"/>
              </w:rPr>
              <w:t>3</w:t>
            </w:r>
            <w:r w:rsidRPr="00CD7EF8">
              <w:rPr>
                <w:rStyle w:val="CodeFile"/>
              </w:rPr>
              <w:t>.html</w:t>
            </w:r>
            <w:r w:rsidR="000908BE">
              <w:t>, view in</w:t>
            </w:r>
            <w:r w:rsidR="003704AF">
              <w:t xml:space="preserve"> </w:t>
            </w:r>
            <w:r w:rsidR="000908BE">
              <w:t>browser</w:t>
            </w:r>
            <w:r w:rsidR="003704AF">
              <w:t>, and</w:t>
            </w:r>
            <w:r>
              <w:t xml:space="preserve"> then open </w:t>
            </w:r>
            <w:r w:rsidRPr="00CD7EF8">
              <w:rPr>
                <w:rStyle w:val="CodeFile"/>
              </w:rPr>
              <w:t>lab09-test0</w:t>
            </w:r>
            <w:r w:rsidR="001474D6" w:rsidRPr="00CD7EF8">
              <w:rPr>
                <w:rStyle w:val="CodeFile"/>
              </w:rPr>
              <w:t>3</w:t>
            </w:r>
            <w:r w:rsidRPr="00CD7EF8">
              <w:rPr>
                <w:rStyle w:val="CodeFile"/>
              </w:rPr>
              <w:t>.js</w:t>
            </w:r>
            <w:r>
              <w:t xml:space="preserve"> in your editor. Modify the JavaScript file to implement the following functionality.</w:t>
            </w:r>
          </w:p>
        </w:tc>
      </w:tr>
      <w:tr w:rsidR="00CC759E" w14:paraId="3691D291" w14:textId="77777777" w:rsidTr="002B248E">
        <w:tc>
          <w:tcPr>
            <w:tcW w:w="450" w:type="dxa"/>
            <w:tcBorders>
              <w:right w:val="nil"/>
            </w:tcBorders>
          </w:tcPr>
          <w:p w14:paraId="6203F240" w14:textId="77777777" w:rsidR="00CC759E" w:rsidRDefault="00CC759E" w:rsidP="002B248E">
            <w:pPr>
              <w:pStyle w:val="TableNumber"/>
            </w:pPr>
            <w:r>
              <w:t>1</w:t>
            </w:r>
          </w:p>
        </w:tc>
        <w:tc>
          <w:tcPr>
            <w:tcW w:w="7650" w:type="dxa"/>
            <w:tcBorders>
              <w:top w:val="nil"/>
              <w:left w:val="nil"/>
              <w:bottom w:val="nil"/>
            </w:tcBorders>
          </w:tcPr>
          <w:p w14:paraId="6C7A1D12" w14:textId="76E3D815" w:rsidR="003704AF" w:rsidRDefault="003704AF" w:rsidP="003704AF">
            <w:pPr>
              <w:pStyle w:val="TableText"/>
            </w:pPr>
            <w:r>
              <w:t xml:space="preserve">Add an event handler for the click event of each </w:t>
            </w:r>
            <w:r w:rsidRPr="003704AF">
              <w:rPr>
                <w:rStyle w:val="CodeChar"/>
              </w:rPr>
              <w:t>&lt;div&gt;</w:t>
            </w:r>
            <w:r>
              <w:t xml:space="preserve"> with the </w:t>
            </w:r>
            <w:r w:rsidRPr="003704AF">
              <w:rPr>
                <w:rStyle w:val="CodeChar"/>
              </w:rPr>
              <w:t>panel</w:t>
            </w:r>
            <w:r>
              <w:t xml:space="preserve"> class. Be sure to </w:t>
            </w:r>
            <w:r w:rsidR="00465508">
              <w:t xml:space="preserve">assign this event handler after the DOM is loaded (i.e., after the </w:t>
            </w:r>
            <w:r w:rsidR="0038474F" w:rsidRPr="00173B96">
              <w:rPr>
                <w:rStyle w:val="CodeChar"/>
              </w:rPr>
              <w:t>DOMContentLoaded</w:t>
            </w:r>
            <w:r w:rsidR="0038474F">
              <w:t xml:space="preserve"> </w:t>
            </w:r>
            <w:r w:rsidR="00465508">
              <w:t>event).</w:t>
            </w:r>
          </w:p>
          <w:p w14:paraId="090D89E2" w14:textId="1570B1C2" w:rsidR="003704AF" w:rsidRDefault="003704AF" w:rsidP="0005388D">
            <w:pPr>
              <w:pStyle w:val="TableText"/>
            </w:pPr>
            <w:r>
              <w:t xml:space="preserve">In this event handler you are going to either add or remove the class </w:t>
            </w:r>
            <w:r w:rsidRPr="003704AF">
              <w:t>'</w:t>
            </w:r>
            <w:r>
              <w:t>open</w:t>
            </w:r>
            <w:r w:rsidRPr="003704AF">
              <w:t>'</w:t>
            </w:r>
            <w:r>
              <w:t xml:space="preserve"> from the clicked panel (this will either expand or shrink the panel back to its original size. This can be achieved easily using the </w:t>
            </w:r>
            <w:r w:rsidRPr="003704AF">
              <w:rPr>
                <w:rStyle w:val="CodeChar"/>
              </w:rPr>
              <w:t>toggle()</w:t>
            </w:r>
            <w:r>
              <w:t xml:space="preserve"> method of the </w:t>
            </w:r>
            <w:r w:rsidRPr="003704AF">
              <w:rPr>
                <w:rStyle w:val="CodeChar"/>
              </w:rPr>
              <w:t>classList</w:t>
            </w:r>
            <w:r w:rsidR="0005388D">
              <w:t xml:space="preserve"> property</w:t>
            </w:r>
            <w:r>
              <w:t>. The result should look similar to Figure 9.</w:t>
            </w:r>
            <w:r w:rsidR="00173B96">
              <w:t>4</w:t>
            </w:r>
            <w:r>
              <w:t xml:space="preserve"> when panel is opened with a click.</w:t>
            </w:r>
          </w:p>
          <w:p w14:paraId="4C716DE5" w14:textId="7CA7E553" w:rsidR="00283633" w:rsidRDefault="00283633" w:rsidP="00173B96">
            <w:pPr>
              <w:pStyle w:val="TableComment"/>
            </w:pPr>
            <w:r>
              <w:t>This exercise inspired from Wes Bos’s JavaScript 30 sample project (</w:t>
            </w:r>
            <w:r w:rsidRPr="00704850">
              <w:t>https://javascript30.com/</w:t>
            </w:r>
            <w:r>
              <w:t>), and is used with permission.</w:t>
            </w:r>
          </w:p>
        </w:tc>
      </w:tr>
    </w:tbl>
    <w:p w14:paraId="44B0424F" w14:textId="456A70BA" w:rsidR="00CC759E" w:rsidRDefault="003704AF" w:rsidP="003704AF">
      <w:pPr>
        <w:pStyle w:val="FigureImage"/>
      </w:pPr>
      <w:r w:rsidRPr="003704AF">
        <w:rPr>
          <w:noProof/>
        </w:rPr>
        <w:lastRenderedPageBreak/>
        <w:drawing>
          <wp:inline distT="0" distB="0" distL="0" distR="0" wp14:anchorId="1F7361C5" wp14:editId="2FD7A523">
            <wp:extent cx="4505325" cy="321689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13255" cy="3222559"/>
                    </a:xfrm>
                    <a:prstGeom prst="rect">
                      <a:avLst/>
                    </a:prstGeom>
                  </pic:spPr>
                </pic:pic>
              </a:graphicData>
            </a:graphic>
          </wp:inline>
        </w:drawing>
      </w:r>
    </w:p>
    <w:p w14:paraId="7CE635DC" w14:textId="00E3E17C" w:rsidR="003704AF" w:rsidRDefault="003704AF" w:rsidP="003704AF">
      <w:pPr>
        <w:pStyle w:val="Caption"/>
      </w:pPr>
      <w:r>
        <w:t>Figure 9</w:t>
      </w:r>
      <w:r w:rsidRPr="002D0E06">
        <w:t>.</w:t>
      </w:r>
      <w:r>
        <w:fldChar w:fldCharType="begin"/>
      </w:r>
      <w:r>
        <w:instrText xml:space="preserve"> SEQ Figure \* ARABIC </w:instrText>
      </w:r>
      <w:r>
        <w:fldChar w:fldCharType="separate"/>
      </w:r>
      <w:r w:rsidR="00173B96">
        <w:rPr>
          <w:noProof/>
        </w:rPr>
        <w:t>4</w:t>
      </w:r>
      <w:r>
        <w:rPr>
          <w:noProof/>
        </w:rPr>
        <w:fldChar w:fldCharType="end"/>
      </w:r>
      <w:r w:rsidRPr="002D0E06">
        <w:t xml:space="preserve"> – </w:t>
      </w:r>
      <w:r>
        <w:t>Finished Test Your Knowledge #</w:t>
      </w:r>
      <w:r w:rsidR="001474D6">
        <w:t>3</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465508" w14:paraId="0764C9F3" w14:textId="77777777" w:rsidTr="002B248E">
        <w:trPr>
          <w:gridBefore w:val="1"/>
          <w:wBefore w:w="450" w:type="dxa"/>
        </w:trPr>
        <w:tc>
          <w:tcPr>
            <w:tcW w:w="7650" w:type="dxa"/>
            <w:tcBorders>
              <w:bottom w:val="single" w:sz="4" w:space="0" w:color="000080"/>
            </w:tcBorders>
            <w:shd w:val="clear" w:color="auto" w:fill="404040"/>
          </w:tcPr>
          <w:p w14:paraId="29679FA8" w14:textId="5E6CE7CF" w:rsidR="00465508" w:rsidRDefault="00465508" w:rsidP="002B248E">
            <w:pPr>
              <w:pStyle w:val="TableStepHead"/>
            </w:pPr>
            <w:r>
              <w:br w:type="page"/>
            </w:r>
            <w:r>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Responding to Keyboard Events </w:t>
            </w:r>
          </w:p>
        </w:tc>
      </w:tr>
      <w:tr w:rsidR="00465508" w14:paraId="12F4B529" w14:textId="77777777" w:rsidTr="002B248E">
        <w:tc>
          <w:tcPr>
            <w:tcW w:w="450" w:type="dxa"/>
            <w:tcBorders>
              <w:right w:val="nil"/>
            </w:tcBorders>
          </w:tcPr>
          <w:p w14:paraId="40A4218E" w14:textId="77777777" w:rsidR="00465508" w:rsidRDefault="00465508" w:rsidP="002B248E">
            <w:pPr>
              <w:pStyle w:val="TableNumber"/>
            </w:pPr>
            <w:r>
              <w:t>1</w:t>
            </w:r>
          </w:p>
        </w:tc>
        <w:tc>
          <w:tcPr>
            <w:tcW w:w="7650" w:type="dxa"/>
            <w:tcBorders>
              <w:top w:val="nil"/>
              <w:left w:val="nil"/>
              <w:bottom w:val="nil"/>
            </w:tcBorders>
          </w:tcPr>
          <w:p w14:paraId="199EF67E" w14:textId="6A571E5C" w:rsidR="002A6941" w:rsidRDefault="002A6941" w:rsidP="002A6941">
            <w:pPr>
              <w:pStyle w:val="TableText"/>
            </w:pPr>
            <w:r>
              <w:t>Examine</w:t>
            </w:r>
            <w:r w:rsidRPr="0024150E">
              <w:t xml:space="preserve"> </w:t>
            </w:r>
            <w:r w:rsidRPr="00283633">
              <w:rPr>
                <w:rStyle w:val="CodeFile"/>
              </w:rPr>
              <w:t>lab09-ex0</w:t>
            </w:r>
            <w:r w:rsidR="00283633" w:rsidRPr="00283633">
              <w:rPr>
                <w:rStyle w:val="CodeFile"/>
              </w:rPr>
              <w:t>9</w:t>
            </w:r>
            <w:r w:rsidRPr="00283633">
              <w:rPr>
                <w:rStyle w:val="CodeFile"/>
              </w:rPr>
              <w:t>.html</w:t>
            </w:r>
            <w:r w:rsidRPr="0024150E">
              <w:t xml:space="preserve"> in your </w:t>
            </w:r>
            <w:r>
              <w:t xml:space="preserve">browser. </w:t>
            </w:r>
          </w:p>
          <w:p w14:paraId="73A819DA" w14:textId="0916008E" w:rsidR="008672C3" w:rsidRDefault="002A6941" w:rsidP="00EA6B91">
            <w:pPr>
              <w:pStyle w:val="TableComment"/>
            </w:pPr>
            <w:r>
              <w:t xml:space="preserve">Notice the series of </w:t>
            </w:r>
            <w:r w:rsidRPr="002A6941">
              <w:rPr>
                <w:rStyle w:val="CodeChar"/>
              </w:rPr>
              <w:t>&lt;</w:t>
            </w:r>
            <w:r w:rsidR="00EA6B91">
              <w:rPr>
                <w:rStyle w:val="CodeChar"/>
              </w:rPr>
              <w:t>audio</w:t>
            </w:r>
            <w:r w:rsidRPr="002A6941">
              <w:rPr>
                <w:rStyle w:val="CodeChar"/>
              </w:rPr>
              <w:t>&gt;</w:t>
            </w:r>
            <w:r>
              <w:t xml:space="preserve"> elements. Each of these elements contains a </w:t>
            </w:r>
            <w:r w:rsidRPr="002A6941">
              <w:rPr>
                <w:rStyle w:val="CodeChar"/>
              </w:rPr>
              <w:t>data-key</w:t>
            </w:r>
            <w:r>
              <w:t xml:space="preserve"> attribute. The </w:t>
            </w:r>
            <w:r w:rsidRPr="002A6941">
              <w:rPr>
                <w:rStyle w:val="CodeChar"/>
              </w:rPr>
              <w:t>data-*</w:t>
            </w:r>
            <w:r>
              <w:t xml:space="preserve"> attribute is a mechanism within HTML5 for adding custom information to an element. In this </w:t>
            </w:r>
            <w:r w:rsidR="008672C3">
              <w:t xml:space="preserve">example, it will be used </w:t>
            </w:r>
            <w:r w:rsidR="00EA6B91">
              <w:t xml:space="preserve">by our JavaScript </w:t>
            </w:r>
            <w:r w:rsidR="008672C3">
              <w:t>for looking up the appropriate sound to play.</w:t>
            </w:r>
            <w:r w:rsidR="00EA6B91">
              <w:t xml:space="preserve"> </w:t>
            </w:r>
          </w:p>
        </w:tc>
      </w:tr>
      <w:tr w:rsidR="002A6941" w14:paraId="2230F34E" w14:textId="77777777" w:rsidTr="002B248E">
        <w:tc>
          <w:tcPr>
            <w:tcW w:w="450" w:type="dxa"/>
            <w:tcBorders>
              <w:right w:val="nil"/>
            </w:tcBorders>
          </w:tcPr>
          <w:p w14:paraId="028DB360" w14:textId="49926D60" w:rsidR="002A6941" w:rsidRDefault="002A6941" w:rsidP="002B248E">
            <w:pPr>
              <w:pStyle w:val="TableNumber"/>
            </w:pPr>
            <w:r>
              <w:t>2</w:t>
            </w:r>
          </w:p>
        </w:tc>
        <w:tc>
          <w:tcPr>
            <w:tcW w:w="7650" w:type="dxa"/>
            <w:tcBorders>
              <w:top w:val="nil"/>
              <w:left w:val="nil"/>
              <w:bottom w:val="nil"/>
            </w:tcBorders>
          </w:tcPr>
          <w:p w14:paraId="66511099" w14:textId="3A1B4DE8" w:rsidR="002A6941" w:rsidRDefault="008B65BF" w:rsidP="008B65BF">
            <w:pPr>
              <w:pStyle w:val="TableText"/>
            </w:pPr>
            <w:r>
              <w:t xml:space="preserve">Open </w:t>
            </w:r>
            <w:r w:rsidRPr="00283633">
              <w:rPr>
                <w:rStyle w:val="CodeFile"/>
              </w:rPr>
              <w:t>lab09-ex0</w:t>
            </w:r>
            <w:r w:rsidR="00283633" w:rsidRPr="00283633">
              <w:rPr>
                <w:rStyle w:val="CodeFile"/>
              </w:rPr>
              <w:t>9</w:t>
            </w:r>
            <w:r w:rsidRPr="00283633">
              <w:rPr>
                <w:rStyle w:val="CodeFile"/>
              </w:rPr>
              <w:t>.js</w:t>
            </w:r>
            <w:r>
              <w:t xml:space="preserve"> and add the following code and test by pressing the ‘g’ key.</w:t>
            </w:r>
          </w:p>
          <w:p w14:paraId="78A6418B" w14:textId="0CC277EC" w:rsidR="008B65BF" w:rsidRDefault="009F3151" w:rsidP="008B65BF">
            <w:pPr>
              <w:pStyle w:val="CodeAboveBold"/>
            </w:pPr>
            <w:r w:rsidRPr="009F3151">
              <w:t xml:space="preserve">document.addEventListener("DOMContentLoaded", function() { </w:t>
            </w:r>
            <w:r w:rsidR="008B65BF">
              <w:t xml:space="preserve"> </w:t>
            </w:r>
          </w:p>
          <w:p w14:paraId="1D2D59F3" w14:textId="77777777" w:rsidR="008B65BF" w:rsidRDefault="008B65BF" w:rsidP="008B65BF">
            <w:pPr>
              <w:pStyle w:val="CodeCommentAbove"/>
            </w:pPr>
            <w:r>
              <w:t xml:space="preserve">    // when key is pressed play a sound if correct key</w:t>
            </w:r>
          </w:p>
          <w:p w14:paraId="653085EE" w14:textId="0F922D08" w:rsidR="008B65BF" w:rsidRDefault="008B65BF" w:rsidP="008B65BF">
            <w:pPr>
              <w:pStyle w:val="CodeBold"/>
            </w:pPr>
            <w:r>
              <w:t xml:space="preserve">    document.addEventListener('key</w:t>
            </w:r>
            <w:r w:rsidR="0046326C">
              <w:t>down</w:t>
            </w:r>
            <w:r>
              <w:t>', playSound);</w:t>
            </w:r>
          </w:p>
          <w:p w14:paraId="68C5494D" w14:textId="1454D427" w:rsidR="008B65BF" w:rsidRDefault="008B65BF" w:rsidP="008B65BF">
            <w:pPr>
              <w:pStyle w:val="CodeBold"/>
            </w:pPr>
          </w:p>
          <w:p w14:paraId="155BA513" w14:textId="0DF6EC78" w:rsidR="008B65BF" w:rsidRDefault="008B65BF" w:rsidP="008B65BF">
            <w:pPr>
              <w:pStyle w:val="CodeBold"/>
            </w:pPr>
            <w:r>
              <w:t xml:space="preserve">    </w:t>
            </w:r>
            <w:r w:rsidRPr="008B65BF">
              <w:t>function playSound(e) {</w:t>
            </w:r>
          </w:p>
          <w:p w14:paraId="5B1951FA" w14:textId="77777777" w:rsidR="008B65BF" w:rsidRDefault="008B65BF" w:rsidP="008B65BF">
            <w:pPr>
              <w:pStyle w:val="CodeComment"/>
            </w:pPr>
            <w:r>
              <w:t xml:space="preserve">        // initially let's just play the sound for data-key=g</w:t>
            </w:r>
          </w:p>
          <w:p w14:paraId="53E16DF9" w14:textId="77777777" w:rsidR="009F3151" w:rsidRDefault="008B65BF" w:rsidP="008B65BF">
            <w:pPr>
              <w:pStyle w:val="CodeBold"/>
            </w:pPr>
            <w:r>
              <w:t xml:space="preserve">        const audio = document.querySelector(</w:t>
            </w:r>
          </w:p>
          <w:p w14:paraId="1A9072DB" w14:textId="05332C78" w:rsidR="008B65BF" w:rsidRDefault="009F3151" w:rsidP="008B65BF">
            <w:pPr>
              <w:pStyle w:val="CodeBold"/>
            </w:pPr>
            <w:r>
              <w:t xml:space="preserve">           </w:t>
            </w:r>
            <w:r w:rsidR="008B65BF">
              <w:t xml:space="preserve">`audio[data-key="g"]`);                </w:t>
            </w:r>
          </w:p>
          <w:p w14:paraId="20E7C4B3" w14:textId="283C01A1" w:rsidR="008B65BF" w:rsidRDefault="008B65BF" w:rsidP="008B65BF">
            <w:pPr>
              <w:pStyle w:val="CodeCommentAbove"/>
            </w:pPr>
            <w:r>
              <w:t xml:space="preserve">       // since audio sound takes some time to play, we can reset </w:t>
            </w:r>
          </w:p>
          <w:p w14:paraId="588CE70A" w14:textId="20E7BD51" w:rsidR="008B65BF" w:rsidRDefault="008B65BF" w:rsidP="008B65BF">
            <w:pPr>
              <w:pStyle w:val="CodeComment"/>
            </w:pPr>
            <w:r>
              <w:t xml:space="preserve">       // </w:t>
            </w:r>
            <w:r w:rsidR="009F3151">
              <w:t xml:space="preserve">the </w:t>
            </w:r>
            <w:r>
              <w:t xml:space="preserve">current time to zero so that it is more responsive to </w:t>
            </w:r>
          </w:p>
          <w:p w14:paraId="49B54045" w14:textId="2A0ECDD5" w:rsidR="008B65BF" w:rsidRDefault="008B65BF" w:rsidP="008B65BF">
            <w:pPr>
              <w:pStyle w:val="CodeComment"/>
            </w:pPr>
            <w:r>
              <w:t xml:space="preserve">       // </w:t>
            </w:r>
            <w:r w:rsidR="009F3151">
              <w:t xml:space="preserve">multiple </w:t>
            </w:r>
            <w:r>
              <w:t>fast key presses</w:t>
            </w:r>
          </w:p>
          <w:p w14:paraId="52D84B20" w14:textId="2F73ED6D" w:rsidR="008B65BF" w:rsidRDefault="008B65BF" w:rsidP="008B65BF">
            <w:pPr>
              <w:pStyle w:val="CodeBold"/>
            </w:pPr>
            <w:r>
              <w:t xml:space="preserve">       audio.currentTime = 0;       </w:t>
            </w:r>
          </w:p>
          <w:p w14:paraId="4EC6EF67" w14:textId="77777777" w:rsidR="008B65BF" w:rsidRDefault="008B65BF" w:rsidP="008B65BF">
            <w:pPr>
              <w:pStyle w:val="CodeCommentAbove"/>
            </w:pPr>
            <w:r>
              <w:t xml:space="preserve">       // now play sound at beginning</w:t>
            </w:r>
          </w:p>
          <w:p w14:paraId="54DA6C6B" w14:textId="40DB2805" w:rsidR="008B65BF" w:rsidRDefault="008B65BF" w:rsidP="008B65BF">
            <w:pPr>
              <w:pStyle w:val="CodeBold"/>
            </w:pPr>
            <w:r>
              <w:t xml:space="preserve">       audio.play();   </w:t>
            </w:r>
          </w:p>
          <w:p w14:paraId="2479B87B" w14:textId="760C83F8" w:rsidR="008B65BF" w:rsidRDefault="008B65BF" w:rsidP="008B65BF">
            <w:pPr>
              <w:pStyle w:val="CodeBold"/>
            </w:pPr>
            <w:r>
              <w:t xml:space="preserve">    }</w:t>
            </w:r>
          </w:p>
          <w:p w14:paraId="4D2AFA5D" w14:textId="77777777" w:rsidR="008B65BF" w:rsidRDefault="008B65BF" w:rsidP="008B65BF">
            <w:pPr>
              <w:pStyle w:val="CodeBold"/>
            </w:pPr>
            <w:r>
              <w:t>}</w:t>
            </w:r>
          </w:p>
          <w:p w14:paraId="11270D2B" w14:textId="5A29D3DA" w:rsidR="008B65BF" w:rsidRDefault="008B65BF" w:rsidP="008B65BF">
            <w:pPr>
              <w:pStyle w:val="TableComment"/>
            </w:pPr>
            <w:r>
              <w:t>There is not a lot of keyboard handling here: instead the focus is on selecting</w:t>
            </w:r>
            <w:r w:rsidR="00EA6B91">
              <w:t xml:space="preserve"> an </w:t>
            </w:r>
            <w:r w:rsidR="00EA6B91" w:rsidRPr="00EA6B91">
              <w:rPr>
                <w:rStyle w:val="CodeChar"/>
              </w:rPr>
              <w:t>&lt;audio&gt;</w:t>
            </w:r>
            <w:r w:rsidR="00EA6B91">
              <w:t xml:space="preserve"> element and playing the sound file specified in the element.</w:t>
            </w:r>
          </w:p>
        </w:tc>
      </w:tr>
      <w:tr w:rsidR="008B65BF" w14:paraId="3A049907" w14:textId="77777777" w:rsidTr="002B248E">
        <w:tc>
          <w:tcPr>
            <w:tcW w:w="450" w:type="dxa"/>
            <w:tcBorders>
              <w:right w:val="nil"/>
            </w:tcBorders>
          </w:tcPr>
          <w:p w14:paraId="20DF9710" w14:textId="0B376D76" w:rsidR="008B65BF" w:rsidRDefault="00EA6B91" w:rsidP="002B248E">
            <w:pPr>
              <w:pStyle w:val="TableNumber"/>
            </w:pPr>
            <w:r>
              <w:lastRenderedPageBreak/>
              <w:t>3</w:t>
            </w:r>
          </w:p>
        </w:tc>
        <w:tc>
          <w:tcPr>
            <w:tcW w:w="7650" w:type="dxa"/>
            <w:tcBorders>
              <w:top w:val="nil"/>
              <w:left w:val="nil"/>
              <w:bottom w:val="nil"/>
            </w:tcBorders>
          </w:tcPr>
          <w:p w14:paraId="3A69EFF4" w14:textId="50A13A89" w:rsidR="008B65BF" w:rsidRDefault="00EA6B91" w:rsidP="002A6941">
            <w:pPr>
              <w:pStyle w:val="TableText"/>
            </w:pPr>
            <w:r>
              <w:t>Modify the code as follows and test by pressing the keys a, s, d, f, g, h, j, k, l</w:t>
            </w:r>
          </w:p>
          <w:p w14:paraId="00680CF6" w14:textId="77777777" w:rsidR="00EA6B91" w:rsidRDefault="00EA6B91" w:rsidP="00EA6B91">
            <w:pPr>
              <w:pStyle w:val="CodeAbove"/>
            </w:pPr>
            <w:r>
              <w:t xml:space="preserve">    function playSound(e) {   </w:t>
            </w:r>
          </w:p>
          <w:p w14:paraId="32C5E474" w14:textId="373D536B" w:rsidR="00EA6B91" w:rsidRDefault="00EA6B91" w:rsidP="00EA6B91">
            <w:pPr>
              <w:pStyle w:val="CodeComment"/>
            </w:pPr>
            <w:r>
              <w:t xml:space="preserve">        // first determine the key that was pressed from ev</w:t>
            </w:r>
            <w:r w:rsidR="009F3151">
              <w:t>ent</w:t>
            </w:r>
          </w:p>
          <w:p w14:paraId="6CD9FAA0" w14:textId="77777777" w:rsidR="00EA6B91" w:rsidRDefault="00EA6B91" w:rsidP="00EA6B91">
            <w:pPr>
              <w:pStyle w:val="CodeBold"/>
            </w:pPr>
            <w:r>
              <w:t xml:space="preserve">        const keyPressed = e.key;</w:t>
            </w:r>
          </w:p>
          <w:p w14:paraId="0170B51B" w14:textId="77777777" w:rsidR="00EA6B91" w:rsidRDefault="00EA6B91" w:rsidP="00EA6B91">
            <w:pPr>
              <w:pStyle w:val="Code"/>
            </w:pPr>
          </w:p>
          <w:p w14:paraId="5BE06C5A" w14:textId="40C29E20" w:rsidR="00EA6B91" w:rsidRDefault="00EA6B91" w:rsidP="00EA6B91">
            <w:pPr>
              <w:pStyle w:val="CodeComment"/>
            </w:pPr>
            <w:r>
              <w:t xml:space="preserve">        // select the &lt;audio&gt; element </w:t>
            </w:r>
            <w:r w:rsidR="009F3151">
              <w:t>for</w:t>
            </w:r>
            <w:r>
              <w:t xml:space="preserve"> the pressed key </w:t>
            </w:r>
          </w:p>
          <w:p w14:paraId="0929E32E" w14:textId="77777777" w:rsidR="00EA6B91" w:rsidRDefault="00EA6B91" w:rsidP="00EA6B91">
            <w:pPr>
              <w:pStyle w:val="Code"/>
            </w:pPr>
            <w:r>
              <w:t xml:space="preserve">        const audio = </w:t>
            </w:r>
          </w:p>
          <w:p w14:paraId="7E168D11" w14:textId="77777777" w:rsidR="009F3151" w:rsidRDefault="00EA6B91" w:rsidP="00EA6B91">
            <w:pPr>
              <w:pStyle w:val="Code"/>
            </w:pPr>
            <w:r>
              <w:t xml:space="preserve">           document.querySelector(</w:t>
            </w:r>
          </w:p>
          <w:p w14:paraId="4BA9A498" w14:textId="49B7F1AE" w:rsidR="00EA6B91" w:rsidRDefault="009F3151" w:rsidP="00EA6B91">
            <w:pPr>
              <w:pStyle w:val="Code"/>
            </w:pPr>
            <w:r>
              <w:t xml:space="preserve">              </w:t>
            </w:r>
            <w:r w:rsidR="00EA6B91">
              <w:t>`audio[data-key="</w:t>
            </w:r>
            <w:r w:rsidR="00EA6B91" w:rsidRPr="00EA6B91">
              <w:rPr>
                <w:rStyle w:val="CodeBoldChar"/>
              </w:rPr>
              <w:t>${keyPressed}</w:t>
            </w:r>
            <w:r w:rsidR="00EA6B91">
              <w:t>"]`);</w:t>
            </w:r>
          </w:p>
          <w:p w14:paraId="461C2FBD" w14:textId="77777777" w:rsidR="00EA6B91" w:rsidRDefault="00EA6B91" w:rsidP="00EA6B91">
            <w:pPr>
              <w:pStyle w:val="Code"/>
            </w:pPr>
          </w:p>
          <w:p w14:paraId="42603B4E" w14:textId="77777777" w:rsidR="00EA6B91" w:rsidRDefault="00EA6B91" w:rsidP="00EA6B91">
            <w:pPr>
              <w:pStyle w:val="CodeComment"/>
            </w:pPr>
            <w:r>
              <w:t xml:space="preserve">        // if key doesn't have &lt;audio&gt; element then exit</w:t>
            </w:r>
          </w:p>
          <w:p w14:paraId="4360BE7F" w14:textId="70B29A5A" w:rsidR="00EA6B91" w:rsidRDefault="00EA6B91" w:rsidP="009F3151">
            <w:pPr>
              <w:pStyle w:val="CodeBold"/>
            </w:pPr>
            <w:r>
              <w:t xml:space="preserve">        if (!audio) return;</w:t>
            </w:r>
            <w:r w:rsidR="009F3151">
              <w:t xml:space="preserve">        </w:t>
            </w:r>
          </w:p>
          <w:p w14:paraId="4C9BFE3C" w14:textId="69914378" w:rsidR="00EA6B91" w:rsidRDefault="00EA6B91" w:rsidP="00EA6B91">
            <w:pPr>
              <w:pStyle w:val="Code"/>
            </w:pPr>
            <w:r>
              <w:t xml:space="preserve">        ...</w:t>
            </w:r>
          </w:p>
          <w:p w14:paraId="177526B4" w14:textId="77777777" w:rsidR="00EA6B91" w:rsidRDefault="00EA6B91" w:rsidP="00EA6B91">
            <w:pPr>
              <w:pStyle w:val="Code"/>
            </w:pPr>
            <w:r>
              <w:t xml:space="preserve">        audio.play();           </w:t>
            </w:r>
          </w:p>
          <w:p w14:paraId="7FCFD482" w14:textId="77777777" w:rsidR="00EA6B91" w:rsidRDefault="00EA6B91" w:rsidP="00EA6B91">
            <w:pPr>
              <w:pStyle w:val="Code"/>
            </w:pPr>
            <w:r>
              <w:t xml:space="preserve">    }</w:t>
            </w:r>
          </w:p>
          <w:p w14:paraId="3CB2FF9A" w14:textId="2E66E84E" w:rsidR="00EA6B91" w:rsidRDefault="00EA6B91" w:rsidP="00EA6B91">
            <w:pPr>
              <w:pStyle w:val="TableComment"/>
            </w:pPr>
            <w:r>
              <w:t>All nine sounds sound play when their associated key is pressed. Right now, there is no visual cue for the key being pressed. The next steps will make use of some already existing CSS classes to add some visual transition effects.</w:t>
            </w:r>
          </w:p>
        </w:tc>
      </w:tr>
      <w:tr w:rsidR="00EA6B91" w14:paraId="3DA69CBD" w14:textId="77777777" w:rsidTr="002B248E">
        <w:tc>
          <w:tcPr>
            <w:tcW w:w="450" w:type="dxa"/>
            <w:tcBorders>
              <w:right w:val="nil"/>
            </w:tcBorders>
          </w:tcPr>
          <w:p w14:paraId="632271C0" w14:textId="044981DA" w:rsidR="00EA6B91" w:rsidRDefault="002B248E" w:rsidP="002B248E">
            <w:pPr>
              <w:pStyle w:val="TableNumber"/>
            </w:pPr>
            <w:r>
              <w:t>4</w:t>
            </w:r>
          </w:p>
        </w:tc>
        <w:tc>
          <w:tcPr>
            <w:tcW w:w="7650" w:type="dxa"/>
            <w:tcBorders>
              <w:top w:val="nil"/>
              <w:left w:val="nil"/>
              <w:bottom w:val="nil"/>
            </w:tcBorders>
          </w:tcPr>
          <w:p w14:paraId="1A4AE74D" w14:textId="77777777" w:rsidR="00EA6B91" w:rsidRDefault="002B248E" w:rsidP="002A6941">
            <w:pPr>
              <w:pStyle w:val="TableText"/>
            </w:pPr>
            <w:r>
              <w:t>Modify the code as follows and test.</w:t>
            </w:r>
          </w:p>
          <w:p w14:paraId="66083841" w14:textId="77777777" w:rsidR="002B248E" w:rsidRDefault="002B248E" w:rsidP="002B248E">
            <w:pPr>
              <w:pStyle w:val="CodeCommentAbove"/>
            </w:pPr>
            <w:r>
              <w:t xml:space="preserve">       // if key doesn't have &lt;audio&gt; element then exit</w:t>
            </w:r>
          </w:p>
          <w:p w14:paraId="7868E120" w14:textId="4A70AC13" w:rsidR="002B248E" w:rsidRDefault="00D610E4" w:rsidP="002B248E">
            <w:pPr>
              <w:pStyle w:val="Code"/>
            </w:pPr>
            <w:r>
              <w:t xml:space="preserve">       if (!audio) return;</w:t>
            </w:r>
            <w:r w:rsidR="002B248E">
              <w:t xml:space="preserve">       </w:t>
            </w:r>
          </w:p>
          <w:p w14:paraId="0A3ECC97" w14:textId="7951B662" w:rsidR="002B248E" w:rsidRDefault="00D610E4" w:rsidP="00D610E4">
            <w:pPr>
              <w:pStyle w:val="CodeCommentAbove"/>
            </w:pPr>
            <w:r>
              <w:t xml:space="preserve">       </w:t>
            </w:r>
            <w:r w:rsidR="002B248E">
              <w:t xml:space="preserve">// select the &lt;div&gt; element corresponding to the pressed key </w:t>
            </w:r>
          </w:p>
          <w:p w14:paraId="5210D7D4" w14:textId="77777777" w:rsidR="00D610E4" w:rsidRDefault="002B248E" w:rsidP="00D610E4">
            <w:pPr>
              <w:pStyle w:val="CodeBold"/>
            </w:pPr>
            <w:r>
              <w:t xml:space="preserve">       const div = </w:t>
            </w:r>
          </w:p>
          <w:p w14:paraId="1578051E" w14:textId="77777777" w:rsidR="009F3151" w:rsidRDefault="00D610E4" w:rsidP="00D610E4">
            <w:pPr>
              <w:pStyle w:val="CodeBold"/>
            </w:pPr>
            <w:r>
              <w:t xml:space="preserve">          </w:t>
            </w:r>
            <w:r w:rsidR="002B248E">
              <w:t>document.querySelector(</w:t>
            </w:r>
          </w:p>
          <w:p w14:paraId="263B7547" w14:textId="1225AD30" w:rsidR="002B248E" w:rsidRDefault="009F3151" w:rsidP="00D610E4">
            <w:pPr>
              <w:pStyle w:val="CodeBold"/>
            </w:pPr>
            <w:r>
              <w:t xml:space="preserve">             </w:t>
            </w:r>
            <w:r w:rsidR="002B248E">
              <w:t xml:space="preserve">`div.key[data-key="${keyPressed}"]`);    </w:t>
            </w:r>
          </w:p>
          <w:p w14:paraId="520EF604" w14:textId="77777777" w:rsidR="002B248E" w:rsidRDefault="002B248E" w:rsidP="002B248E">
            <w:pPr>
              <w:pStyle w:val="Code"/>
            </w:pPr>
            <w:r>
              <w:t xml:space="preserve">        </w:t>
            </w:r>
          </w:p>
          <w:p w14:paraId="2300CD66" w14:textId="77777777" w:rsidR="002B248E" w:rsidRDefault="002B248E" w:rsidP="00D610E4">
            <w:pPr>
              <w:pStyle w:val="CodeComment"/>
            </w:pPr>
            <w:r>
              <w:t xml:space="preserve">       // add glowing box class to it</w:t>
            </w:r>
          </w:p>
          <w:p w14:paraId="04BBE10F" w14:textId="77777777" w:rsidR="002B248E" w:rsidRDefault="002B248E" w:rsidP="00D610E4">
            <w:pPr>
              <w:pStyle w:val="CodeBold"/>
            </w:pPr>
            <w:r>
              <w:t xml:space="preserve">       div.classList.add('playing');   </w:t>
            </w:r>
          </w:p>
          <w:p w14:paraId="3B72C970" w14:textId="721F8B6C" w:rsidR="00D610E4" w:rsidRDefault="00D610E4" w:rsidP="00D610E4">
            <w:pPr>
              <w:pStyle w:val="TableComment"/>
            </w:pPr>
            <w:r>
              <w:t xml:space="preserve">A glowing yellow box should now be showing up around the </w:t>
            </w:r>
            <w:r w:rsidRPr="0046326C">
              <w:rPr>
                <w:rStyle w:val="CodeChar"/>
              </w:rPr>
              <w:t>&lt;div&gt;</w:t>
            </w:r>
            <w:r>
              <w:t xml:space="preserve"> on screen associated with the pressed key. The </w:t>
            </w:r>
            <w:r w:rsidRPr="0046326C">
              <w:rPr>
                <w:rStyle w:val="CodeChar"/>
              </w:rPr>
              <w:t>&lt;div&gt;</w:t>
            </w:r>
            <w:r>
              <w:t xml:space="preserve"> also grows a bit in size. However the effects never goes away.</w:t>
            </w:r>
          </w:p>
        </w:tc>
      </w:tr>
      <w:tr w:rsidR="00D610E4" w14:paraId="49229576" w14:textId="77777777" w:rsidTr="002B248E">
        <w:tc>
          <w:tcPr>
            <w:tcW w:w="450" w:type="dxa"/>
            <w:tcBorders>
              <w:right w:val="nil"/>
            </w:tcBorders>
          </w:tcPr>
          <w:p w14:paraId="2DF96849" w14:textId="188BE6F8" w:rsidR="00D610E4" w:rsidRDefault="00D610E4" w:rsidP="002B248E">
            <w:pPr>
              <w:pStyle w:val="TableNumber"/>
            </w:pPr>
            <w:r>
              <w:t>5</w:t>
            </w:r>
          </w:p>
        </w:tc>
        <w:tc>
          <w:tcPr>
            <w:tcW w:w="7650" w:type="dxa"/>
            <w:tcBorders>
              <w:top w:val="nil"/>
              <w:left w:val="nil"/>
              <w:bottom w:val="nil"/>
            </w:tcBorders>
          </w:tcPr>
          <w:p w14:paraId="54227656" w14:textId="1ECFF7B4" w:rsidR="00D610E4" w:rsidRDefault="006F3EE8" w:rsidP="00A53D39">
            <w:pPr>
              <w:pStyle w:val="TableText"/>
            </w:pPr>
            <w:r>
              <w:t xml:space="preserve">You can make the yellow box go away by responding to another event. Before doing that, open </w:t>
            </w:r>
            <w:r w:rsidRPr="00A53D39">
              <w:rPr>
                <w:rStyle w:val="CodeFile"/>
              </w:rPr>
              <w:t>lab09-ex0</w:t>
            </w:r>
            <w:r w:rsidR="00A53D39" w:rsidRPr="00A53D39">
              <w:rPr>
                <w:rStyle w:val="CodeFile"/>
              </w:rPr>
              <w:t>9</w:t>
            </w:r>
            <w:r w:rsidRPr="00A53D39">
              <w:rPr>
                <w:rStyle w:val="CodeFile"/>
              </w:rPr>
              <w:t>.css</w:t>
            </w:r>
            <w:r>
              <w:t xml:space="preserve"> and look at the </w:t>
            </w:r>
            <w:r w:rsidRPr="006F3EE8">
              <w:rPr>
                <w:rStyle w:val="CodeChar"/>
              </w:rPr>
              <w:t>.key</w:t>
            </w:r>
            <w:r>
              <w:t xml:space="preserve"> and </w:t>
            </w:r>
            <w:r w:rsidRPr="006F3EE8">
              <w:rPr>
                <w:rStyle w:val="CodeChar"/>
              </w:rPr>
              <w:t>.playing</w:t>
            </w:r>
            <w:r>
              <w:t xml:space="preserve"> CSS classes. Notice the </w:t>
            </w:r>
            <w:r w:rsidRPr="006F3EE8">
              <w:rPr>
                <w:rStyle w:val="CodeChar"/>
              </w:rPr>
              <w:t>transition</w:t>
            </w:r>
            <w:r>
              <w:t xml:space="preserve"> </w:t>
            </w:r>
            <w:r w:rsidR="00A53D39">
              <w:t xml:space="preserve"> </w:t>
            </w:r>
            <w:r>
              <w:t xml:space="preserve">property? It specifies the length of time for all changes in visual state in the element assigned to this class. It is assigned to the </w:t>
            </w:r>
            <w:r w:rsidR="00330522" w:rsidRPr="00330522">
              <w:rPr>
                <w:rStyle w:val="CodeChar"/>
              </w:rPr>
              <w:t>&lt;div&gt;</w:t>
            </w:r>
            <w:r w:rsidR="00330522">
              <w:t xml:space="preserve"> elements with the key and sound name (e.g., </w:t>
            </w:r>
            <w:r w:rsidR="00330522" w:rsidRPr="00330522">
              <w:rPr>
                <w:rStyle w:val="CodeChar"/>
              </w:rPr>
              <w:t xml:space="preserve">&lt;div data-key="g" </w:t>
            </w:r>
            <w:r w:rsidR="00330522" w:rsidRPr="00330522">
              <w:rPr>
                <w:rStyle w:val="CodeBoldChar"/>
              </w:rPr>
              <w:t>class="key"</w:t>
            </w:r>
            <w:r w:rsidR="00330522" w:rsidRPr="00330522">
              <w:rPr>
                <w:rStyle w:val="CodeChar"/>
              </w:rPr>
              <w:t>&gt;</w:t>
            </w:r>
            <w:r w:rsidR="00330522">
              <w:t xml:space="preserve">). The code in the previous step dynamically assigned the </w:t>
            </w:r>
            <w:r w:rsidR="00330522" w:rsidRPr="00330522">
              <w:rPr>
                <w:rStyle w:val="CodeChar"/>
              </w:rPr>
              <w:t>.playing</w:t>
            </w:r>
            <w:r w:rsidR="00330522">
              <w:t xml:space="preserve"> class to the same </w:t>
            </w:r>
            <w:r w:rsidR="00330522" w:rsidRPr="00330522">
              <w:rPr>
                <w:rStyle w:val="CodeChar"/>
              </w:rPr>
              <w:t>&lt;div&gt;</w:t>
            </w:r>
            <w:r w:rsidR="00330522">
              <w:rPr>
                <w:rStyle w:val="CodeChar"/>
              </w:rPr>
              <w:t xml:space="preserve"> </w:t>
            </w:r>
            <w:r w:rsidR="00330522">
              <w:t xml:space="preserve">element, which means the </w:t>
            </w:r>
            <w:r w:rsidR="00330522" w:rsidRPr="00330522">
              <w:rPr>
                <w:rStyle w:val="CodeChar"/>
              </w:rPr>
              <w:t>scale</w:t>
            </w:r>
            <w:r w:rsidR="00330522">
              <w:t xml:space="preserve">, </w:t>
            </w:r>
            <w:r w:rsidR="00330522" w:rsidRPr="00330522">
              <w:rPr>
                <w:rStyle w:val="CodeChar"/>
              </w:rPr>
              <w:t>border-color</w:t>
            </w:r>
            <w:r w:rsidR="00330522">
              <w:t xml:space="preserve">, and </w:t>
            </w:r>
            <w:r w:rsidR="00330522" w:rsidRPr="00330522">
              <w:rPr>
                <w:rStyle w:val="CodeChar"/>
              </w:rPr>
              <w:t>box-shadow</w:t>
            </w:r>
            <w:r w:rsidR="00330522">
              <w:t xml:space="preserve"> properties transitioned across .07sec. The ending of that transition is an event that can be responded to in JavaScript.</w:t>
            </w:r>
          </w:p>
        </w:tc>
      </w:tr>
    </w:tbl>
    <w:p w14:paraId="073061B7" w14:textId="77777777" w:rsidR="00D53D8A" w:rsidRDefault="00D53D8A">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330522" w14:paraId="090EB990" w14:textId="77777777" w:rsidTr="002B248E">
        <w:tc>
          <w:tcPr>
            <w:tcW w:w="450" w:type="dxa"/>
            <w:tcBorders>
              <w:right w:val="nil"/>
            </w:tcBorders>
          </w:tcPr>
          <w:p w14:paraId="032F3594" w14:textId="49135F00" w:rsidR="00330522" w:rsidRDefault="00D53D8A" w:rsidP="002B248E">
            <w:pPr>
              <w:pStyle w:val="TableNumber"/>
            </w:pPr>
            <w:r>
              <w:lastRenderedPageBreak/>
              <w:t>6</w:t>
            </w:r>
          </w:p>
        </w:tc>
        <w:tc>
          <w:tcPr>
            <w:tcW w:w="7650" w:type="dxa"/>
            <w:tcBorders>
              <w:top w:val="nil"/>
              <w:left w:val="nil"/>
              <w:bottom w:val="nil"/>
            </w:tcBorders>
          </w:tcPr>
          <w:p w14:paraId="464F3248" w14:textId="1FDC7751" w:rsidR="00330522" w:rsidRDefault="00D53D8A" w:rsidP="00330522">
            <w:pPr>
              <w:pStyle w:val="TableText"/>
            </w:pPr>
            <w:r>
              <w:t>Modify the code as follows and test:</w:t>
            </w:r>
          </w:p>
          <w:p w14:paraId="2E2DFF3F" w14:textId="66DD3BE7" w:rsidR="00D53D8A" w:rsidRDefault="00D53D8A" w:rsidP="00D53D8A">
            <w:pPr>
              <w:pStyle w:val="CodeAbove"/>
            </w:pPr>
            <w:r>
              <w:t xml:space="preserve">window.addEventListener('load', function() {   </w:t>
            </w:r>
          </w:p>
          <w:p w14:paraId="35A5D3E0" w14:textId="77777777" w:rsidR="00D53D8A" w:rsidRDefault="00D53D8A" w:rsidP="00D53D8A">
            <w:pPr>
              <w:pStyle w:val="CodeComment"/>
            </w:pPr>
            <w:r>
              <w:t xml:space="preserve">    // when key is pressed play a sound if correct key</w:t>
            </w:r>
          </w:p>
          <w:p w14:paraId="35BE16DC" w14:textId="77777777" w:rsidR="00D53D8A" w:rsidRDefault="00D53D8A" w:rsidP="00D53D8A">
            <w:pPr>
              <w:pStyle w:val="Code"/>
            </w:pPr>
            <w:r>
              <w:t xml:space="preserve">    document.addEventListener('keypress', playSound);</w:t>
            </w:r>
          </w:p>
          <w:p w14:paraId="587FD1A2" w14:textId="77777777" w:rsidR="00D53D8A" w:rsidRDefault="00D53D8A" w:rsidP="00D53D8A">
            <w:pPr>
              <w:pStyle w:val="Code"/>
            </w:pPr>
            <w:r>
              <w:t xml:space="preserve">    </w:t>
            </w:r>
          </w:p>
          <w:p w14:paraId="7A54DE17" w14:textId="68882BD1" w:rsidR="00D53D8A" w:rsidRDefault="00D53D8A" w:rsidP="00D53D8A">
            <w:pPr>
              <w:pStyle w:val="CodeComment"/>
            </w:pPr>
            <w:r>
              <w:t xml:space="preserve">    // to remove the box around the div for the key, we will listen </w:t>
            </w:r>
          </w:p>
          <w:p w14:paraId="59A9FB7E" w14:textId="77777777" w:rsidR="00A53D39" w:rsidRDefault="00D53D8A" w:rsidP="00D53D8A">
            <w:pPr>
              <w:pStyle w:val="CodeComment"/>
            </w:pPr>
            <w:r>
              <w:t xml:space="preserve">    //</w:t>
            </w:r>
            <w:r w:rsidR="006039D7">
              <w:t xml:space="preserve"> </w:t>
            </w:r>
            <w:r w:rsidR="00A53D39">
              <w:t xml:space="preserve">for any </w:t>
            </w:r>
            <w:r w:rsidR="006039D7">
              <w:t>transition-</w:t>
            </w:r>
            <w:r>
              <w:t xml:space="preserve">end event (in this case, used by the .key </w:t>
            </w:r>
          </w:p>
          <w:p w14:paraId="44EEFB3F" w14:textId="3D7074A6" w:rsidR="00D53D8A" w:rsidRDefault="00A53D39" w:rsidP="00D53D8A">
            <w:pPr>
              <w:pStyle w:val="CodeComment"/>
            </w:pPr>
            <w:r>
              <w:t xml:space="preserve">    // </w:t>
            </w:r>
            <w:r w:rsidR="00D53D8A">
              <w:t xml:space="preserve">class elements) </w:t>
            </w:r>
          </w:p>
          <w:p w14:paraId="1F29777B" w14:textId="77777777" w:rsidR="00D53D8A" w:rsidRDefault="00D53D8A" w:rsidP="00D53D8A">
            <w:pPr>
              <w:pStyle w:val="CodeBold"/>
            </w:pPr>
            <w:r>
              <w:t xml:space="preserve">    const keys = document.querySelectorAll('.key');</w:t>
            </w:r>
          </w:p>
          <w:p w14:paraId="14D96A20" w14:textId="77777777" w:rsidR="00D53D8A" w:rsidRDefault="00D53D8A" w:rsidP="00D53D8A">
            <w:pPr>
              <w:pStyle w:val="CodeBold"/>
            </w:pPr>
            <w:r>
              <w:t xml:space="preserve">    for (let key of keys) {</w:t>
            </w:r>
          </w:p>
          <w:p w14:paraId="73C90931" w14:textId="77777777" w:rsidR="00D53D8A" w:rsidRDefault="00D53D8A" w:rsidP="00D53D8A">
            <w:pPr>
              <w:pStyle w:val="CodeBold"/>
            </w:pPr>
            <w:r>
              <w:t xml:space="preserve">       key.addEventListener('transitionend', removeTransition)</w:t>
            </w:r>
          </w:p>
          <w:p w14:paraId="4496B752" w14:textId="77777777" w:rsidR="00D53D8A" w:rsidRDefault="00D53D8A" w:rsidP="00D53D8A">
            <w:pPr>
              <w:pStyle w:val="CodeBold"/>
            </w:pPr>
            <w:r>
              <w:t xml:space="preserve">    }</w:t>
            </w:r>
          </w:p>
          <w:p w14:paraId="5BD30B81" w14:textId="77777777" w:rsidR="00D53D8A" w:rsidRDefault="00D53D8A" w:rsidP="00D53D8A">
            <w:pPr>
              <w:pStyle w:val="CodeBold"/>
            </w:pPr>
          </w:p>
          <w:p w14:paraId="43D241BD" w14:textId="4BD5CB0E" w:rsidR="00D53D8A" w:rsidRDefault="00D53D8A" w:rsidP="00D53D8A">
            <w:pPr>
              <w:pStyle w:val="CodeBold"/>
            </w:pPr>
            <w:r>
              <w:t xml:space="preserve">   function removeTransition(e) {      </w:t>
            </w:r>
          </w:p>
          <w:p w14:paraId="7430B7AA" w14:textId="77777777" w:rsidR="00D53D8A" w:rsidRDefault="00D53D8A" w:rsidP="00D53D8A">
            <w:pPr>
              <w:pStyle w:val="CodeComment"/>
            </w:pPr>
            <w:r>
              <w:t xml:space="preserve">      // skip if not a transform transition</w:t>
            </w:r>
          </w:p>
          <w:p w14:paraId="0C02E3F4" w14:textId="77777777" w:rsidR="00D53D8A" w:rsidRDefault="00D53D8A" w:rsidP="00D53D8A">
            <w:pPr>
              <w:pStyle w:val="CodeBold"/>
            </w:pPr>
            <w:r>
              <w:t xml:space="preserve">      if (e.propertyName !== 'transform') return; </w:t>
            </w:r>
          </w:p>
          <w:p w14:paraId="65EFD065" w14:textId="01CE8AEF" w:rsidR="00D53D8A" w:rsidRDefault="00D53D8A" w:rsidP="00D53D8A">
            <w:pPr>
              <w:pStyle w:val="CodeComment"/>
            </w:pPr>
            <w:r>
              <w:t xml:space="preserve">      // right transition so remove the .playing class from .key</w:t>
            </w:r>
          </w:p>
          <w:p w14:paraId="3C1A9AD8" w14:textId="77777777" w:rsidR="00D53D8A" w:rsidRDefault="00D53D8A" w:rsidP="00D53D8A">
            <w:pPr>
              <w:pStyle w:val="CodeBold"/>
            </w:pPr>
            <w:r>
              <w:t xml:space="preserve">      this.classList.remove('playing');</w:t>
            </w:r>
          </w:p>
          <w:p w14:paraId="4527204B" w14:textId="63B31660" w:rsidR="00D53D8A" w:rsidRDefault="00D53D8A" w:rsidP="00D53D8A">
            <w:pPr>
              <w:pStyle w:val="CodeBold"/>
            </w:pPr>
            <w:r>
              <w:t xml:space="preserve">   }   </w:t>
            </w:r>
          </w:p>
        </w:tc>
      </w:tr>
      <w:tr w:rsidR="00704850" w14:paraId="0FB25DE5" w14:textId="77777777" w:rsidTr="002B248E">
        <w:tc>
          <w:tcPr>
            <w:tcW w:w="450" w:type="dxa"/>
            <w:tcBorders>
              <w:right w:val="nil"/>
            </w:tcBorders>
          </w:tcPr>
          <w:p w14:paraId="1027BBBB" w14:textId="77777777" w:rsidR="00704850" w:rsidRDefault="00704850" w:rsidP="002B248E">
            <w:pPr>
              <w:pStyle w:val="TableNumber"/>
            </w:pPr>
          </w:p>
        </w:tc>
        <w:tc>
          <w:tcPr>
            <w:tcW w:w="7650" w:type="dxa"/>
            <w:tcBorders>
              <w:top w:val="nil"/>
              <w:left w:val="nil"/>
              <w:bottom w:val="nil"/>
            </w:tcBorders>
          </w:tcPr>
          <w:p w14:paraId="5F59B645" w14:textId="487C394E" w:rsidR="00704850" w:rsidRDefault="00704850" w:rsidP="00704850">
            <w:pPr>
              <w:pStyle w:val="TableComment"/>
            </w:pPr>
            <w:r>
              <w:t>This exercise inspired from Wes Bos’s JavaScript 30 sample project (</w:t>
            </w:r>
            <w:r w:rsidRPr="00704850">
              <w:t>https://javascript30.com/</w:t>
            </w:r>
            <w:r>
              <w:t>), and is used with permission.</w:t>
            </w:r>
          </w:p>
        </w:tc>
      </w:tr>
    </w:tbl>
    <w:p w14:paraId="7F9DC81F" w14:textId="0793F168" w:rsidR="008B65BF" w:rsidRDefault="00D53D8A" w:rsidP="00D53D8A">
      <w:pPr>
        <w:pStyle w:val="FigureImage"/>
      </w:pPr>
      <w:r w:rsidRPr="00D53D8A">
        <w:rPr>
          <w:noProof/>
        </w:rPr>
        <w:drawing>
          <wp:inline distT="0" distB="0" distL="0" distR="0" wp14:anchorId="51A0D8E1" wp14:editId="7C153A7E">
            <wp:extent cx="4800600" cy="2706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00600" cy="2706370"/>
                    </a:xfrm>
                    <a:prstGeom prst="rect">
                      <a:avLst/>
                    </a:prstGeom>
                  </pic:spPr>
                </pic:pic>
              </a:graphicData>
            </a:graphic>
          </wp:inline>
        </w:drawing>
      </w:r>
    </w:p>
    <w:p w14:paraId="34EBFF45" w14:textId="6EF1AC7F" w:rsidR="00D53D8A" w:rsidRDefault="00D53D8A" w:rsidP="00D53D8A">
      <w:pPr>
        <w:pStyle w:val="Caption"/>
      </w:pPr>
      <w:r>
        <w:t>Figure 9</w:t>
      </w:r>
      <w:r w:rsidRPr="002D0E06">
        <w:t>.</w:t>
      </w:r>
      <w:r>
        <w:fldChar w:fldCharType="begin"/>
      </w:r>
      <w:r>
        <w:instrText xml:space="preserve"> SEQ Figure \* ARABIC </w:instrText>
      </w:r>
      <w:r>
        <w:fldChar w:fldCharType="separate"/>
      </w:r>
      <w:r w:rsidR="00173B96">
        <w:rPr>
          <w:noProof/>
        </w:rPr>
        <w:t>5</w:t>
      </w:r>
      <w:r>
        <w:rPr>
          <w:noProof/>
        </w:rPr>
        <w:fldChar w:fldCharType="end"/>
      </w:r>
      <w:r w:rsidRPr="002D0E06">
        <w:t xml:space="preserve"> – </w:t>
      </w:r>
      <w:r>
        <w:t>Finished Exercise 9.6</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F2690B" w14:paraId="45F16227" w14:textId="77777777" w:rsidTr="008841F1">
        <w:trPr>
          <w:gridBefore w:val="1"/>
          <w:wBefore w:w="450" w:type="dxa"/>
        </w:trPr>
        <w:tc>
          <w:tcPr>
            <w:tcW w:w="7650" w:type="dxa"/>
            <w:tcBorders>
              <w:bottom w:val="single" w:sz="4" w:space="0" w:color="000080"/>
            </w:tcBorders>
            <w:shd w:val="clear" w:color="auto" w:fill="404040"/>
          </w:tcPr>
          <w:p w14:paraId="59AC66D2" w14:textId="54DAF755" w:rsidR="00F2690B" w:rsidRDefault="00F2690B" w:rsidP="00F2690B">
            <w:pPr>
              <w:pStyle w:val="TableStepHead"/>
            </w:pPr>
            <w:r>
              <w:br w:type="page"/>
            </w:r>
            <w:r w:rsidR="00122C99">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Debugging </w:t>
            </w:r>
            <w:r w:rsidR="00BE75AD">
              <w:t>Events</w:t>
            </w:r>
          </w:p>
        </w:tc>
      </w:tr>
      <w:tr w:rsidR="00F2690B" w14:paraId="673D59B8" w14:textId="77777777" w:rsidTr="008841F1">
        <w:tc>
          <w:tcPr>
            <w:tcW w:w="450" w:type="dxa"/>
            <w:tcBorders>
              <w:right w:val="nil"/>
            </w:tcBorders>
          </w:tcPr>
          <w:p w14:paraId="584F402B" w14:textId="77777777" w:rsidR="00F2690B" w:rsidRDefault="00F2690B" w:rsidP="008841F1">
            <w:pPr>
              <w:pStyle w:val="TableNumber"/>
            </w:pPr>
            <w:r>
              <w:t>1</w:t>
            </w:r>
          </w:p>
        </w:tc>
        <w:tc>
          <w:tcPr>
            <w:tcW w:w="7650" w:type="dxa"/>
            <w:tcBorders>
              <w:top w:val="nil"/>
              <w:left w:val="nil"/>
              <w:bottom w:val="nil"/>
            </w:tcBorders>
          </w:tcPr>
          <w:p w14:paraId="735D8ED4" w14:textId="4D298856" w:rsidR="00F2690B" w:rsidRDefault="006039D7" w:rsidP="00F2690B">
            <w:pPr>
              <w:pStyle w:val="TableText"/>
            </w:pPr>
            <w:r>
              <w:t>You are going to continue working with the file from the previous exercise.</w:t>
            </w:r>
          </w:p>
        </w:tc>
      </w:tr>
      <w:tr w:rsidR="00F2690B" w14:paraId="5ADACC3D" w14:textId="77777777" w:rsidTr="008841F1">
        <w:tc>
          <w:tcPr>
            <w:tcW w:w="450" w:type="dxa"/>
            <w:tcBorders>
              <w:right w:val="nil"/>
            </w:tcBorders>
          </w:tcPr>
          <w:p w14:paraId="37A7C7AE" w14:textId="77777777" w:rsidR="00F2690B" w:rsidRDefault="00F2690B" w:rsidP="008841F1">
            <w:pPr>
              <w:pStyle w:val="TableNumber"/>
            </w:pPr>
            <w:r>
              <w:t>2</w:t>
            </w:r>
          </w:p>
        </w:tc>
        <w:tc>
          <w:tcPr>
            <w:tcW w:w="7650" w:type="dxa"/>
            <w:tcBorders>
              <w:top w:val="nil"/>
              <w:left w:val="nil"/>
              <w:bottom w:val="nil"/>
            </w:tcBorders>
          </w:tcPr>
          <w:p w14:paraId="3AA41DE7" w14:textId="01393353" w:rsidR="00F2690B" w:rsidRDefault="00F2690B" w:rsidP="00F2690B">
            <w:pPr>
              <w:pStyle w:val="TableText"/>
            </w:pPr>
            <w:r>
              <w:t xml:space="preserve">In Chrome, to access the debugger, you have to click on the Sources tab within the Console and then open the JavaScript file </w:t>
            </w:r>
            <w:r w:rsidR="006039D7">
              <w:t>(</w:t>
            </w:r>
            <w:r w:rsidR="006039D7" w:rsidRPr="00A53D39">
              <w:rPr>
                <w:rStyle w:val="CodeFile"/>
              </w:rPr>
              <w:t>lab09-ex0</w:t>
            </w:r>
            <w:r w:rsidR="00A53D39" w:rsidRPr="00A53D39">
              <w:rPr>
                <w:rStyle w:val="CodeFile"/>
              </w:rPr>
              <w:t>9</w:t>
            </w:r>
            <w:r w:rsidR="006039D7" w:rsidRPr="00A53D39">
              <w:rPr>
                <w:rStyle w:val="CodeFile"/>
              </w:rPr>
              <w:t>.js</w:t>
            </w:r>
            <w:r w:rsidR="006039D7">
              <w:t xml:space="preserve">) </w:t>
            </w:r>
            <w:r>
              <w:t>that you wish to debug.</w:t>
            </w:r>
          </w:p>
          <w:p w14:paraId="451BE987" w14:textId="46313709" w:rsidR="00F2690B" w:rsidRDefault="00F2690B" w:rsidP="006039D7">
            <w:pPr>
              <w:pStyle w:val="TableText"/>
            </w:pPr>
            <w:r>
              <w:t>You</w:t>
            </w:r>
            <w:r w:rsidRPr="00F2690B">
              <w:t xml:space="preserve"> will now add a breakpoint </w:t>
            </w:r>
            <w:r>
              <w:t>to y</w:t>
            </w:r>
            <w:r w:rsidRPr="00F2690B">
              <w:t xml:space="preserve">our script by clicking to the left of </w:t>
            </w:r>
            <w:r>
              <w:t>the</w:t>
            </w:r>
            <w:r w:rsidR="006039D7">
              <w:t xml:space="preserve"> first non-comment </w:t>
            </w:r>
            <w:r>
              <w:t xml:space="preserve">line </w:t>
            </w:r>
            <w:r w:rsidR="006039D7">
              <w:t xml:space="preserve">within </w:t>
            </w:r>
            <w:r w:rsidR="006039D7" w:rsidRPr="006039D7">
              <w:rPr>
                <w:rStyle w:val="CodeChar"/>
              </w:rPr>
              <w:t>playSound()</w:t>
            </w:r>
            <w:r w:rsidR="006039D7">
              <w:t xml:space="preserve"> function</w:t>
            </w:r>
            <w:r w:rsidRPr="00F2690B">
              <w:t xml:space="preserve">. </w:t>
            </w:r>
          </w:p>
        </w:tc>
      </w:tr>
      <w:tr w:rsidR="00BF0A34" w14:paraId="72FA2EB0" w14:textId="77777777" w:rsidTr="008841F1">
        <w:tc>
          <w:tcPr>
            <w:tcW w:w="450" w:type="dxa"/>
            <w:tcBorders>
              <w:right w:val="nil"/>
            </w:tcBorders>
          </w:tcPr>
          <w:p w14:paraId="16DA2517" w14:textId="77777777" w:rsidR="00BF0A34" w:rsidRDefault="00BF0A34" w:rsidP="008841F1">
            <w:pPr>
              <w:pStyle w:val="TableNumber"/>
            </w:pPr>
            <w:r>
              <w:t>3</w:t>
            </w:r>
          </w:p>
        </w:tc>
        <w:tc>
          <w:tcPr>
            <w:tcW w:w="7650" w:type="dxa"/>
            <w:tcBorders>
              <w:top w:val="nil"/>
              <w:left w:val="nil"/>
              <w:bottom w:val="nil"/>
            </w:tcBorders>
          </w:tcPr>
          <w:p w14:paraId="49CDB088" w14:textId="789B8AEB" w:rsidR="00BF0A34" w:rsidRDefault="006039D7" w:rsidP="006039D7">
            <w:pPr>
              <w:pStyle w:val="TableText"/>
            </w:pPr>
            <w:r>
              <w:t>Try refreshing the page and then pressing the ‘g’ key.</w:t>
            </w:r>
            <w:r w:rsidR="00BF0A34">
              <w:t xml:space="preserve"> The line with the breakpoint will </w:t>
            </w:r>
            <w:r w:rsidR="00BF0A34">
              <w:lastRenderedPageBreak/>
              <w:t xml:space="preserve">be highlighted as shown in </w:t>
            </w:r>
            <w:r w:rsidR="00CD6FD5">
              <w:t>Figure 9</w:t>
            </w:r>
            <w:r w:rsidR="00BF0A34" w:rsidRPr="00F2690B">
              <w:t>.</w:t>
            </w:r>
            <w:r>
              <w:t>4</w:t>
            </w:r>
            <w:r w:rsidR="00BF0A34" w:rsidRPr="00F2690B">
              <w:t>.</w:t>
            </w:r>
            <w:r w:rsidR="00BF0A34">
              <w:t xml:space="preserve"> You can now examine the state of local and global variables.</w:t>
            </w:r>
          </w:p>
        </w:tc>
      </w:tr>
    </w:tbl>
    <w:p w14:paraId="02DE1B9D" w14:textId="1A09CFD2" w:rsidR="00647BC0" w:rsidRPr="002D0E06" w:rsidRDefault="006039D7" w:rsidP="00647BC0">
      <w:pPr>
        <w:pStyle w:val="FigureImage"/>
      </w:pPr>
      <w:r w:rsidRPr="006039D7">
        <w:rPr>
          <w:noProof/>
        </w:rPr>
        <w:lastRenderedPageBreak/>
        <w:drawing>
          <wp:inline distT="0" distB="0" distL="0" distR="0" wp14:anchorId="05766BA8" wp14:editId="44A93C2E">
            <wp:extent cx="4800600" cy="31889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00600" cy="3188970"/>
                    </a:xfrm>
                    <a:prstGeom prst="rect">
                      <a:avLst/>
                    </a:prstGeom>
                  </pic:spPr>
                </pic:pic>
              </a:graphicData>
            </a:graphic>
          </wp:inline>
        </w:drawing>
      </w:r>
    </w:p>
    <w:p w14:paraId="1DD60B50" w14:textId="7B6746D8" w:rsidR="00647BC0" w:rsidRPr="002D0E06" w:rsidRDefault="00CD6FD5" w:rsidP="00647BC0">
      <w:pPr>
        <w:pStyle w:val="Caption"/>
      </w:pPr>
      <w:bookmarkStart w:id="2" w:name="_Ref335227274"/>
      <w:r>
        <w:t>Figure 9</w:t>
      </w:r>
      <w:r w:rsidR="00647BC0" w:rsidRPr="002D0E06">
        <w:t>.</w:t>
      </w:r>
      <w:r w:rsidR="00BE75AD">
        <w:fldChar w:fldCharType="begin"/>
      </w:r>
      <w:r w:rsidR="00BE75AD">
        <w:instrText xml:space="preserve"> SEQ Figure \* ARABIC </w:instrText>
      </w:r>
      <w:r w:rsidR="00BE75AD">
        <w:fldChar w:fldCharType="separate"/>
      </w:r>
      <w:r w:rsidR="00173B96">
        <w:rPr>
          <w:noProof/>
        </w:rPr>
        <w:t>6</w:t>
      </w:r>
      <w:r w:rsidR="00BE75AD">
        <w:rPr>
          <w:noProof/>
        </w:rPr>
        <w:fldChar w:fldCharType="end"/>
      </w:r>
      <w:bookmarkEnd w:id="2"/>
      <w:r w:rsidR="00647BC0" w:rsidRPr="002D0E06">
        <w:t xml:space="preserve"> – </w:t>
      </w:r>
      <w:r w:rsidR="00BF0A34">
        <w:t>Chrome Debugging</w:t>
      </w:r>
      <w:r w:rsidR="00647BC0">
        <w:t xml:space="preserve"> </w:t>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BF0A34" w14:paraId="52253990" w14:textId="77777777" w:rsidTr="008841F1">
        <w:tc>
          <w:tcPr>
            <w:tcW w:w="450" w:type="dxa"/>
            <w:tcBorders>
              <w:right w:val="nil"/>
            </w:tcBorders>
          </w:tcPr>
          <w:p w14:paraId="0440FC77" w14:textId="45372C20" w:rsidR="00BF0A34" w:rsidRDefault="006039D7" w:rsidP="008841F1">
            <w:pPr>
              <w:pStyle w:val="TableNumber"/>
            </w:pPr>
            <w:r>
              <w:t>4</w:t>
            </w:r>
          </w:p>
        </w:tc>
        <w:tc>
          <w:tcPr>
            <w:tcW w:w="7650" w:type="dxa"/>
            <w:tcBorders>
              <w:top w:val="nil"/>
              <w:left w:val="nil"/>
              <w:bottom w:val="nil"/>
            </w:tcBorders>
          </w:tcPr>
          <w:p w14:paraId="757AAA59" w14:textId="77777777" w:rsidR="00BF0A34" w:rsidRDefault="00BF0A34" w:rsidP="00BF0A34">
            <w:pPr>
              <w:pStyle w:val="TableText"/>
            </w:pPr>
            <w:r>
              <w:t xml:space="preserve">Once you have set a breakpoint, you can resume execution of the script or continue execution line-by-line using the execution buttons: </w:t>
            </w:r>
          </w:p>
          <w:p w14:paraId="4C22124F" w14:textId="264D0B0B" w:rsidR="004F6D23" w:rsidRDefault="004F6D23" w:rsidP="00BF0A34">
            <w:pPr>
              <w:pStyle w:val="TableText"/>
            </w:pPr>
            <w:r w:rsidRPr="004F6D23">
              <w:rPr>
                <w:noProof/>
              </w:rPr>
              <w:drawing>
                <wp:inline distT="0" distB="0" distL="0" distR="0" wp14:anchorId="74AD6B33" wp14:editId="3BF68B4C">
                  <wp:extent cx="1314633" cy="19052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314633" cy="190527"/>
                          </a:xfrm>
                          <a:prstGeom prst="rect">
                            <a:avLst/>
                          </a:prstGeom>
                        </pic:spPr>
                      </pic:pic>
                    </a:graphicData>
                  </a:graphic>
                </wp:inline>
              </w:drawing>
            </w:r>
          </w:p>
        </w:tc>
      </w:tr>
      <w:tr w:rsidR="006039D7" w14:paraId="199454FA" w14:textId="77777777" w:rsidTr="008841F1">
        <w:tc>
          <w:tcPr>
            <w:tcW w:w="450" w:type="dxa"/>
            <w:tcBorders>
              <w:right w:val="nil"/>
            </w:tcBorders>
          </w:tcPr>
          <w:p w14:paraId="147BA550" w14:textId="30E7A6C5" w:rsidR="006039D7" w:rsidRDefault="006039D7" w:rsidP="008841F1">
            <w:pPr>
              <w:pStyle w:val="TableNumber"/>
            </w:pPr>
            <w:r>
              <w:t>5</w:t>
            </w:r>
          </w:p>
        </w:tc>
        <w:tc>
          <w:tcPr>
            <w:tcW w:w="7650" w:type="dxa"/>
            <w:tcBorders>
              <w:top w:val="nil"/>
              <w:left w:val="nil"/>
              <w:bottom w:val="nil"/>
            </w:tcBorders>
          </w:tcPr>
          <w:p w14:paraId="04F11F0A" w14:textId="77777777" w:rsidR="006039D7" w:rsidRDefault="004F6D23" w:rsidP="00E21A33">
            <w:pPr>
              <w:pStyle w:val="TableText"/>
            </w:pPr>
            <w:r>
              <w:t xml:space="preserve">Execute the next line of the code by pressing the Step button </w:t>
            </w:r>
            <w:r w:rsidRPr="004F6D23">
              <w:rPr>
                <w:noProof/>
              </w:rPr>
              <w:drawing>
                <wp:inline distT="0" distB="0" distL="0" distR="0" wp14:anchorId="4F6BAE3E" wp14:editId="710861DA">
                  <wp:extent cx="228632" cy="19052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28632" cy="190527"/>
                          </a:xfrm>
                          <a:prstGeom prst="rect">
                            <a:avLst/>
                          </a:prstGeom>
                        </pic:spPr>
                      </pic:pic>
                    </a:graphicData>
                  </a:graphic>
                </wp:inline>
              </w:drawing>
            </w:r>
            <w:r>
              <w:t xml:space="preserve"> (or pressing F11).</w:t>
            </w:r>
          </w:p>
          <w:p w14:paraId="6681B89D" w14:textId="05CB5933" w:rsidR="004F6D23" w:rsidRDefault="004F6D23" w:rsidP="004F6D23">
            <w:pPr>
              <w:pStyle w:val="TableComment"/>
            </w:pPr>
            <w:r>
              <w:t xml:space="preserve">Notice the </w:t>
            </w:r>
            <w:r w:rsidRPr="004F6D23">
              <w:rPr>
                <w:rStyle w:val="CodeChar"/>
              </w:rPr>
              <w:t>keyPressed</w:t>
            </w:r>
            <w:r>
              <w:t xml:space="preserve"> variable in the Scope panel now shows a value.</w:t>
            </w:r>
          </w:p>
        </w:tc>
      </w:tr>
      <w:tr w:rsidR="004F6D23" w14:paraId="2903FDCA" w14:textId="77777777" w:rsidTr="008841F1">
        <w:tc>
          <w:tcPr>
            <w:tcW w:w="450" w:type="dxa"/>
            <w:tcBorders>
              <w:right w:val="nil"/>
            </w:tcBorders>
          </w:tcPr>
          <w:p w14:paraId="0381095E" w14:textId="7FB067DF" w:rsidR="004F6D23" w:rsidRDefault="004F6D23" w:rsidP="008841F1">
            <w:pPr>
              <w:pStyle w:val="TableNumber"/>
            </w:pPr>
            <w:r>
              <w:t>6</w:t>
            </w:r>
          </w:p>
        </w:tc>
        <w:tc>
          <w:tcPr>
            <w:tcW w:w="7650" w:type="dxa"/>
            <w:tcBorders>
              <w:top w:val="nil"/>
              <w:left w:val="nil"/>
              <w:bottom w:val="nil"/>
            </w:tcBorders>
          </w:tcPr>
          <w:p w14:paraId="085110F3" w14:textId="26E2BC22" w:rsidR="004F6D23" w:rsidRDefault="004F6D23" w:rsidP="00E21A33">
            <w:pPr>
              <w:pStyle w:val="TableText"/>
            </w:pPr>
            <w:r>
              <w:t>Add another breakpoint on the last line of the function.</w:t>
            </w:r>
          </w:p>
        </w:tc>
      </w:tr>
      <w:tr w:rsidR="004F6D23" w14:paraId="3FFC6F3D" w14:textId="77777777" w:rsidTr="008841F1">
        <w:tc>
          <w:tcPr>
            <w:tcW w:w="450" w:type="dxa"/>
            <w:tcBorders>
              <w:right w:val="nil"/>
            </w:tcBorders>
          </w:tcPr>
          <w:p w14:paraId="7DEC6B76" w14:textId="47324D1B" w:rsidR="004F6D23" w:rsidRDefault="004F6D23" w:rsidP="008841F1">
            <w:pPr>
              <w:pStyle w:val="TableNumber"/>
            </w:pPr>
            <w:r>
              <w:t>7</w:t>
            </w:r>
          </w:p>
        </w:tc>
        <w:tc>
          <w:tcPr>
            <w:tcW w:w="7650" w:type="dxa"/>
            <w:tcBorders>
              <w:top w:val="nil"/>
              <w:left w:val="nil"/>
              <w:bottom w:val="nil"/>
            </w:tcBorders>
          </w:tcPr>
          <w:p w14:paraId="3088B434" w14:textId="77777777" w:rsidR="004F6D23" w:rsidRDefault="004F6D23" w:rsidP="00E21A33">
            <w:pPr>
              <w:pStyle w:val="TableText"/>
            </w:pPr>
            <w:r>
              <w:t xml:space="preserve">Press the Resume button </w:t>
            </w:r>
            <w:r w:rsidRPr="004F6D23">
              <w:rPr>
                <w:noProof/>
              </w:rPr>
              <w:drawing>
                <wp:inline distT="0" distB="0" distL="0" distR="0" wp14:anchorId="6421AD46" wp14:editId="7B013489">
                  <wp:extent cx="181000" cy="161948"/>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1000" cy="161948"/>
                          </a:xfrm>
                          <a:prstGeom prst="rect">
                            <a:avLst/>
                          </a:prstGeom>
                        </pic:spPr>
                      </pic:pic>
                    </a:graphicData>
                  </a:graphic>
                </wp:inline>
              </w:drawing>
            </w:r>
            <w:r>
              <w:t xml:space="preserve"> (or press F8).</w:t>
            </w:r>
          </w:p>
          <w:p w14:paraId="71E381EE" w14:textId="11F5C62E" w:rsidR="004F6D23" w:rsidRDefault="004F6D23" w:rsidP="004F6D23">
            <w:pPr>
              <w:pStyle w:val="TableComment"/>
            </w:pPr>
            <w:r>
              <w:t xml:space="preserve">The intervening lines will be executed and will stop at the new breakpoint. Notice how you can open up and examine the object variables </w:t>
            </w:r>
            <w:r w:rsidRPr="004F6D23">
              <w:rPr>
                <w:rStyle w:val="CodeChar"/>
              </w:rPr>
              <w:t>audio</w:t>
            </w:r>
            <w:r>
              <w:t xml:space="preserve"> and </w:t>
            </w:r>
            <w:r w:rsidRPr="004F6D23">
              <w:rPr>
                <w:rStyle w:val="CodeChar"/>
              </w:rPr>
              <w:t>div</w:t>
            </w:r>
            <w:r>
              <w:t>.</w:t>
            </w:r>
          </w:p>
        </w:tc>
      </w:tr>
      <w:tr w:rsidR="004F6D23" w14:paraId="052117C5" w14:textId="77777777" w:rsidTr="008841F1">
        <w:tc>
          <w:tcPr>
            <w:tcW w:w="450" w:type="dxa"/>
            <w:tcBorders>
              <w:right w:val="nil"/>
            </w:tcBorders>
          </w:tcPr>
          <w:p w14:paraId="6DC45F1C" w14:textId="35F3E867" w:rsidR="004F6D23" w:rsidRDefault="004F6D23" w:rsidP="008841F1">
            <w:pPr>
              <w:pStyle w:val="TableNumber"/>
            </w:pPr>
            <w:r>
              <w:t>8</w:t>
            </w:r>
          </w:p>
        </w:tc>
        <w:tc>
          <w:tcPr>
            <w:tcW w:w="7650" w:type="dxa"/>
            <w:tcBorders>
              <w:top w:val="nil"/>
              <w:left w:val="nil"/>
              <w:bottom w:val="nil"/>
            </w:tcBorders>
          </w:tcPr>
          <w:p w14:paraId="2181A198" w14:textId="3F7CA8B9" w:rsidR="004F6D23" w:rsidRDefault="004F6D23" w:rsidP="004F6D23">
            <w:pPr>
              <w:pStyle w:val="TableText"/>
            </w:pPr>
            <w:r>
              <w:t xml:space="preserve">Remove breakpoints by clicking on each of the blue breakpoint indicators and refresh the page. </w:t>
            </w:r>
          </w:p>
        </w:tc>
      </w:tr>
    </w:tbl>
    <w:p w14:paraId="2F921077" w14:textId="77777777" w:rsidR="00647BC0" w:rsidRDefault="00647BC0" w:rsidP="00647BC0"/>
    <w:p w14:paraId="118E740F" w14:textId="77777777" w:rsidR="007D1815" w:rsidRDefault="007D1815">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D80457" w14:paraId="5946FB4B" w14:textId="77777777" w:rsidTr="00BC2455">
        <w:trPr>
          <w:gridBefore w:val="1"/>
          <w:wBefore w:w="450" w:type="dxa"/>
        </w:trPr>
        <w:tc>
          <w:tcPr>
            <w:tcW w:w="7650" w:type="dxa"/>
            <w:tcBorders>
              <w:bottom w:val="single" w:sz="4" w:space="0" w:color="000080"/>
            </w:tcBorders>
            <w:shd w:val="clear" w:color="auto" w:fill="404040"/>
          </w:tcPr>
          <w:p w14:paraId="3F3116DD" w14:textId="59DB6A14" w:rsidR="00D80457" w:rsidRDefault="00D80457" w:rsidP="00D80457">
            <w:pPr>
              <w:pStyle w:val="TableStepHead"/>
            </w:pPr>
            <w:r>
              <w:lastRenderedPageBreak/>
              <w:br w:type="page"/>
            </w:r>
            <w:r>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Media Events</w:t>
            </w:r>
          </w:p>
        </w:tc>
      </w:tr>
      <w:tr w:rsidR="00D80457" w14:paraId="44CAA837" w14:textId="77777777" w:rsidTr="00BC2455">
        <w:tc>
          <w:tcPr>
            <w:tcW w:w="450" w:type="dxa"/>
            <w:tcBorders>
              <w:right w:val="nil"/>
            </w:tcBorders>
          </w:tcPr>
          <w:p w14:paraId="13235260" w14:textId="77777777" w:rsidR="00D80457" w:rsidRDefault="00D80457" w:rsidP="00BC2455">
            <w:pPr>
              <w:pStyle w:val="TableNumber"/>
            </w:pPr>
            <w:r>
              <w:t>1</w:t>
            </w:r>
          </w:p>
        </w:tc>
        <w:tc>
          <w:tcPr>
            <w:tcW w:w="7650" w:type="dxa"/>
            <w:tcBorders>
              <w:top w:val="nil"/>
              <w:left w:val="nil"/>
              <w:bottom w:val="nil"/>
            </w:tcBorders>
          </w:tcPr>
          <w:p w14:paraId="4D1BF674" w14:textId="6C7587B2" w:rsidR="00D80457" w:rsidRDefault="00D80457" w:rsidP="00BC2455">
            <w:pPr>
              <w:pStyle w:val="TableText"/>
            </w:pPr>
            <w:r>
              <w:t>Examine</w:t>
            </w:r>
            <w:r w:rsidRPr="0024150E">
              <w:t xml:space="preserve"> </w:t>
            </w:r>
            <w:r w:rsidRPr="00C611C8">
              <w:rPr>
                <w:rStyle w:val="CodeFile"/>
              </w:rPr>
              <w:t>lab09-ex1</w:t>
            </w:r>
            <w:r w:rsidR="00EC472D">
              <w:rPr>
                <w:rStyle w:val="CodeFile"/>
              </w:rPr>
              <w:t>1</w:t>
            </w:r>
            <w:r w:rsidRPr="00C611C8">
              <w:rPr>
                <w:rStyle w:val="CodeFile"/>
              </w:rPr>
              <w:t>.html</w:t>
            </w:r>
            <w:r w:rsidRPr="0024150E">
              <w:t xml:space="preserve"> in your </w:t>
            </w:r>
            <w:r>
              <w:t xml:space="preserve">browser. </w:t>
            </w:r>
            <w:r w:rsidR="005211A3">
              <w:t>You will be adding some event handlers to turn this into a functional video player.</w:t>
            </w:r>
          </w:p>
        </w:tc>
      </w:tr>
      <w:tr w:rsidR="00BC2455" w14:paraId="6D3437FC" w14:textId="77777777" w:rsidTr="00BC2455">
        <w:tc>
          <w:tcPr>
            <w:tcW w:w="450" w:type="dxa"/>
            <w:tcBorders>
              <w:right w:val="nil"/>
            </w:tcBorders>
          </w:tcPr>
          <w:p w14:paraId="22DABFD3" w14:textId="6DDCC145" w:rsidR="00BC2455" w:rsidRDefault="00BC2455" w:rsidP="00BC2455">
            <w:pPr>
              <w:pStyle w:val="TableNumber"/>
            </w:pPr>
            <w:r>
              <w:t>2</w:t>
            </w:r>
          </w:p>
        </w:tc>
        <w:tc>
          <w:tcPr>
            <w:tcW w:w="7650" w:type="dxa"/>
            <w:tcBorders>
              <w:top w:val="nil"/>
              <w:left w:val="nil"/>
              <w:bottom w:val="nil"/>
            </w:tcBorders>
          </w:tcPr>
          <w:p w14:paraId="02729A0F" w14:textId="0414EB5F" w:rsidR="00BC2455" w:rsidRDefault="005211A3" w:rsidP="005211A3">
            <w:pPr>
              <w:pStyle w:val="TableText"/>
            </w:pPr>
            <w:r>
              <w:t xml:space="preserve">Add the following to </w:t>
            </w:r>
            <w:r w:rsidRPr="00C611C8">
              <w:rPr>
                <w:rStyle w:val="CodeFile"/>
              </w:rPr>
              <w:t>lab09-ex1</w:t>
            </w:r>
            <w:r w:rsidR="00EC472D">
              <w:rPr>
                <w:rStyle w:val="CodeFile"/>
              </w:rPr>
              <w:t>1</w:t>
            </w:r>
            <w:r w:rsidRPr="00C611C8">
              <w:rPr>
                <w:rStyle w:val="CodeFile"/>
              </w:rPr>
              <w:t>.</w:t>
            </w:r>
            <w:r w:rsidR="00955468">
              <w:rPr>
                <w:rStyle w:val="CodeFile"/>
              </w:rPr>
              <w:t>js</w:t>
            </w:r>
            <w:r w:rsidRPr="0024150E">
              <w:t xml:space="preserve"> </w:t>
            </w:r>
            <w:r>
              <w:t xml:space="preserve">within the </w:t>
            </w:r>
            <w:r w:rsidRPr="005211A3">
              <w:rPr>
                <w:rStyle w:val="CodeChar"/>
              </w:rPr>
              <w:t>DOMContentLoaded</w:t>
            </w:r>
            <w:r>
              <w:t xml:space="preserve"> handler</w:t>
            </w:r>
            <w:r w:rsidR="00955468">
              <w:t xml:space="preserve"> and test</w:t>
            </w:r>
            <w:r>
              <w:t>.</w:t>
            </w:r>
          </w:p>
          <w:p w14:paraId="6A4B7027" w14:textId="77777777" w:rsidR="005211A3" w:rsidRDefault="005211A3" w:rsidP="005211A3">
            <w:pPr>
              <w:pStyle w:val="CodeAbove"/>
            </w:pPr>
            <w:r w:rsidRPr="005211A3">
              <w:t>document.addEventListener("DOMContentLoaded", function() {</w:t>
            </w:r>
          </w:p>
          <w:p w14:paraId="55C21E14" w14:textId="77777777" w:rsidR="005211A3" w:rsidRDefault="005211A3" w:rsidP="005211A3">
            <w:pPr>
              <w:pStyle w:val="CodeBold"/>
            </w:pPr>
            <w:r>
              <w:t xml:space="preserve">   const video = document.querySelector('#vidPlayer');</w:t>
            </w:r>
          </w:p>
          <w:p w14:paraId="0FDF3D02" w14:textId="1308B6CA" w:rsidR="005211A3" w:rsidRDefault="005211A3" w:rsidP="005211A3">
            <w:pPr>
              <w:pStyle w:val="CodeBold"/>
            </w:pPr>
            <w:r>
              <w:t xml:space="preserve">   const playBtn = document.querySelector('#play');</w:t>
            </w:r>
          </w:p>
          <w:p w14:paraId="2A1A1057" w14:textId="0A8C700C" w:rsidR="005211A3" w:rsidRDefault="005211A3" w:rsidP="005211A3">
            <w:pPr>
              <w:pStyle w:val="Code"/>
            </w:pPr>
          </w:p>
          <w:p w14:paraId="64223AA1" w14:textId="77777777" w:rsidR="005211A3" w:rsidRDefault="005211A3" w:rsidP="005211A3">
            <w:pPr>
              <w:pStyle w:val="CodeBold"/>
            </w:pPr>
            <w:r>
              <w:t xml:space="preserve">   playBtn.addEventListener('click', playOrPause);</w:t>
            </w:r>
          </w:p>
          <w:p w14:paraId="48B32D96" w14:textId="4F3EB95E" w:rsidR="005211A3" w:rsidRDefault="005211A3" w:rsidP="005211A3">
            <w:pPr>
              <w:pStyle w:val="CodeBold"/>
            </w:pPr>
            <w:r>
              <w:t xml:space="preserve">   video.addEventListener('click', playOrPause);</w:t>
            </w:r>
          </w:p>
          <w:p w14:paraId="345A236A" w14:textId="512AA947" w:rsidR="005211A3" w:rsidRDefault="005211A3" w:rsidP="005211A3">
            <w:pPr>
              <w:pStyle w:val="CodeBold"/>
            </w:pPr>
          </w:p>
          <w:p w14:paraId="10DE3BBF" w14:textId="77777777" w:rsidR="005211A3" w:rsidRDefault="005211A3" w:rsidP="005211A3">
            <w:pPr>
              <w:pStyle w:val="CodeBold"/>
            </w:pPr>
            <w:r>
              <w:t xml:space="preserve">   function playOrPause() {</w:t>
            </w:r>
          </w:p>
          <w:p w14:paraId="38A6CFA6" w14:textId="77777777" w:rsidR="005211A3" w:rsidRDefault="005211A3" w:rsidP="005211A3">
            <w:pPr>
              <w:pStyle w:val="CodeBold"/>
            </w:pPr>
            <w:r>
              <w:t xml:space="preserve">      if (video.paused) {</w:t>
            </w:r>
          </w:p>
          <w:p w14:paraId="7278F529" w14:textId="77777777" w:rsidR="005211A3" w:rsidRDefault="005211A3" w:rsidP="005211A3">
            <w:pPr>
              <w:pStyle w:val="CodeBold"/>
            </w:pPr>
            <w:r>
              <w:t xml:space="preserve">         video.play();</w:t>
            </w:r>
          </w:p>
          <w:p w14:paraId="25620847" w14:textId="77777777" w:rsidR="005211A3" w:rsidRDefault="005211A3" w:rsidP="005211A3">
            <w:pPr>
              <w:pStyle w:val="CodeBold"/>
            </w:pPr>
            <w:r>
              <w:t xml:space="preserve">      } else {</w:t>
            </w:r>
          </w:p>
          <w:p w14:paraId="3CE4524D" w14:textId="77777777" w:rsidR="005211A3" w:rsidRDefault="005211A3" w:rsidP="005211A3">
            <w:pPr>
              <w:pStyle w:val="CodeBold"/>
            </w:pPr>
            <w:r>
              <w:t xml:space="preserve">         video.pause();</w:t>
            </w:r>
          </w:p>
          <w:p w14:paraId="1E362AE4" w14:textId="77777777" w:rsidR="005211A3" w:rsidRDefault="005211A3" w:rsidP="005211A3">
            <w:pPr>
              <w:pStyle w:val="CodeBold"/>
            </w:pPr>
            <w:r>
              <w:t xml:space="preserve">      }</w:t>
            </w:r>
          </w:p>
          <w:p w14:paraId="6CACEBD9" w14:textId="1F183B48" w:rsidR="005211A3" w:rsidRDefault="005211A3" w:rsidP="005211A3">
            <w:pPr>
              <w:pStyle w:val="CodeBold"/>
            </w:pPr>
            <w:r>
              <w:t xml:space="preserve">   }</w:t>
            </w:r>
          </w:p>
          <w:p w14:paraId="676EBC31" w14:textId="77777777" w:rsidR="005211A3" w:rsidRDefault="005211A3" w:rsidP="005211A3">
            <w:pPr>
              <w:pStyle w:val="Code"/>
            </w:pPr>
            <w:r>
              <w:t>}</w:t>
            </w:r>
          </w:p>
          <w:p w14:paraId="3CFDBC79" w14:textId="73C5B57F" w:rsidR="00955468" w:rsidRDefault="00955468" w:rsidP="00955468">
            <w:pPr>
              <w:pStyle w:val="TableComment"/>
            </w:pPr>
            <w:r>
              <w:t>Notice that you are responding not only to the play/pause button clicks, but also to any click in the video itself.</w:t>
            </w:r>
          </w:p>
        </w:tc>
      </w:tr>
      <w:tr w:rsidR="00955468" w14:paraId="7F89CD1D" w14:textId="77777777" w:rsidTr="00BC2455">
        <w:tc>
          <w:tcPr>
            <w:tcW w:w="450" w:type="dxa"/>
            <w:tcBorders>
              <w:right w:val="nil"/>
            </w:tcBorders>
          </w:tcPr>
          <w:p w14:paraId="573E1012" w14:textId="7782994C" w:rsidR="00955468" w:rsidRDefault="00955468" w:rsidP="00BC2455">
            <w:pPr>
              <w:pStyle w:val="TableNumber"/>
            </w:pPr>
            <w:r>
              <w:t>3</w:t>
            </w:r>
          </w:p>
        </w:tc>
        <w:tc>
          <w:tcPr>
            <w:tcW w:w="7650" w:type="dxa"/>
            <w:tcBorders>
              <w:top w:val="nil"/>
              <w:left w:val="nil"/>
              <w:bottom w:val="nil"/>
            </w:tcBorders>
          </w:tcPr>
          <w:p w14:paraId="0937A2C8" w14:textId="1B7C6F67" w:rsidR="00955468" w:rsidRDefault="00955468" w:rsidP="00955468">
            <w:pPr>
              <w:pStyle w:val="TableText"/>
            </w:pPr>
            <w:r>
              <w:t>To make the play/pause button change depending on its state, add the following</w:t>
            </w:r>
            <w:r w:rsidR="008967FE">
              <w:t xml:space="preserve"> and test</w:t>
            </w:r>
            <w:r>
              <w:t>.</w:t>
            </w:r>
          </w:p>
          <w:p w14:paraId="3360E806" w14:textId="64415EE1" w:rsidR="00955468" w:rsidRDefault="00955468" w:rsidP="00955468">
            <w:pPr>
              <w:pStyle w:val="CodeAbove"/>
            </w:pPr>
            <w:r w:rsidRPr="005211A3">
              <w:t>document.addEventListener("DOMContentLoaded", function() {</w:t>
            </w:r>
          </w:p>
          <w:p w14:paraId="3AE1D062" w14:textId="2F2EC806" w:rsidR="00955468" w:rsidRDefault="00955468" w:rsidP="00955468">
            <w:pPr>
              <w:pStyle w:val="CodeAbove"/>
            </w:pPr>
            <w:r>
              <w:t xml:space="preserve">   ...</w:t>
            </w:r>
          </w:p>
          <w:p w14:paraId="3D7D6A78" w14:textId="77777777" w:rsidR="00955468" w:rsidRDefault="00955468" w:rsidP="00955468">
            <w:pPr>
              <w:pStyle w:val="CodeAboveBold"/>
            </w:pPr>
            <w:r>
              <w:t xml:space="preserve">   video.addEventListener('play', updateButton);</w:t>
            </w:r>
          </w:p>
          <w:p w14:paraId="2FC012AF" w14:textId="77777777" w:rsidR="00955468" w:rsidRDefault="00955468" w:rsidP="00955468">
            <w:pPr>
              <w:pStyle w:val="CodeBold"/>
            </w:pPr>
            <w:r>
              <w:t xml:space="preserve">   video.addEventListener('pause', updateButton);</w:t>
            </w:r>
          </w:p>
          <w:p w14:paraId="288E0DA3" w14:textId="77777777" w:rsidR="00955468" w:rsidRDefault="00955468" w:rsidP="00955468">
            <w:pPr>
              <w:pStyle w:val="CodeAboveBold"/>
            </w:pPr>
            <w:r>
              <w:t xml:space="preserve">   function updateButton() {</w:t>
            </w:r>
          </w:p>
          <w:p w14:paraId="6CAE00BA" w14:textId="23210BEF" w:rsidR="00955468" w:rsidRDefault="00955468" w:rsidP="00955468">
            <w:pPr>
              <w:pStyle w:val="CodeBold"/>
            </w:pPr>
            <w:r>
              <w:t xml:space="preserve">      const icon = video.paused ? symbolPlay : symbolPause;</w:t>
            </w:r>
          </w:p>
          <w:p w14:paraId="6A5EC997" w14:textId="77777777" w:rsidR="00955468" w:rsidRDefault="00955468" w:rsidP="00955468">
            <w:pPr>
              <w:pStyle w:val="CodeBold"/>
            </w:pPr>
            <w:r>
              <w:t xml:space="preserve">      playBtn.textContent = icon;</w:t>
            </w:r>
          </w:p>
          <w:p w14:paraId="02FB58C9" w14:textId="5168A6F5" w:rsidR="00955468" w:rsidRDefault="00955468" w:rsidP="00955468">
            <w:pPr>
              <w:pStyle w:val="CodeBold"/>
            </w:pPr>
            <w:r>
              <w:t xml:space="preserve">   }</w:t>
            </w:r>
          </w:p>
        </w:tc>
      </w:tr>
      <w:tr w:rsidR="00955468" w14:paraId="56E6F35F" w14:textId="77777777" w:rsidTr="00BC2455">
        <w:tc>
          <w:tcPr>
            <w:tcW w:w="450" w:type="dxa"/>
            <w:tcBorders>
              <w:right w:val="nil"/>
            </w:tcBorders>
          </w:tcPr>
          <w:p w14:paraId="2322A34D" w14:textId="633169EC" w:rsidR="00955468" w:rsidRDefault="00955468" w:rsidP="00BC2455">
            <w:pPr>
              <w:pStyle w:val="TableNumber"/>
            </w:pPr>
            <w:r>
              <w:t>4</w:t>
            </w:r>
          </w:p>
        </w:tc>
        <w:tc>
          <w:tcPr>
            <w:tcW w:w="7650" w:type="dxa"/>
            <w:tcBorders>
              <w:top w:val="nil"/>
              <w:left w:val="nil"/>
              <w:bottom w:val="nil"/>
            </w:tcBorders>
          </w:tcPr>
          <w:p w14:paraId="570A9981" w14:textId="77777777" w:rsidR="00955468" w:rsidRDefault="008967FE" w:rsidP="00955468">
            <w:pPr>
              <w:pStyle w:val="TableText"/>
            </w:pPr>
            <w:r>
              <w:t>To make the volume range slider work, add the following and test.</w:t>
            </w:r>
          </w:p>
          <w:p w14:paraId="28D95B70" w14:textId="511850DD" w:rsidR="008967FE" w:rsidRDefault="000F6EE5" w:rsidP="008967FE">
            <w:pPr>
              <w:pStyle w:val="CodeAboveBold"/>
            </w:pPr>
            <w:r>
              <w:t>const vol</w:t>
            </w:r>
            <w:r w:rsidR="008967FE" w:rsidRPr="008967FE">
              <w:t xml:space="preserve"> = document.querySelector('#volume');</w:t>
            </w:r>
          </w:p>
          <w:p w14:paraId="2B5581F8" w14:textId="77777777" w:rsidR="008967FE" w:rsidRDefault="008967FE" w:rsidP="008967FE">
            <w:pPr>
              <w:pStyle w:val="CodeBold"/>
            </w:pPr>
            <w:r w:rsidRPr="008967FE">
              <w:t>volume.addEventListener('input', changeVolume);</w:t>
            </w:r>
          </w:p>
          <w:p w14:paraId="4413CAAF" w14:textId="77777777" w:rsidR="008967FE" w:rsidRDefault="008967FE" w:rsidP="008967FE">
            <w:pPr>
              <w:pStyle w:val="CodeAboveBold"/>
            </w:pPr>
            <w:r>
              <w:t>function changeVolume() {</w:t>
            </w:r>
          </w:p>
          <w:p w14:paraId="46537EA1" w14:textId="78DD097C" w:rsidR="008967FE" w:rsidRDefault="000F6EE5" w:rsidP="008967FE">
            <w:pPr>
              <w:pStyle w:val="CodeBold"/>
            </w:pPr>
            <w:r>
              <w:t xml:space="preserve">   video.volume = vol</w:t>
            </w:r>
            <w:r w:rsidR="008967FE">
              <w:t>.value;</w:t>
            </w:r>
          </w:p>
          <w:p w14:paraId="7E3CB5D4" w14:textId="77777777" w:rsidR="008967FE" w:rsidRDefault="008967FE" w:rsidP="008967FE">
            <w:pPr>
              <w:pStyle w:val="CodeBold"/>
            </w:pPr>
            <w:r>
              <w:t>}</w:t>
            </w:r>
          </w:p>
          <w:p w14:paraId="02DF986B" w14:textId="5C1D5626" w:rsidR="000F6EE5" w:rsidRPr="008967FE" w:rsidRDefault="000F6EE5" w:rsidP="000F6EE5">
            <w:pPr>
              <w:pStyle w:val="TableComment"/>
            </w:pPr>
            <w:r>
              <w:t>Notice that volume is a property of the video element.</w:t>
            </w:r>
          </w:p>
        </w:tc>
      </w:tr>
    </w:tbl>
    <w:p w14:paraId="74F9F479" w14:textId="77777777" w:rsidR="008967FE" w:rsidRDefault="008967FE">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8967FE" w14:paraId="323E5E97" w14:textId="77777777" w:rsidTr="00BC2455">
        <w:tc>
          <w:tcPr>
            <w:tcW w:w="450" w:type="dxa"/>
            <w:tcBorders>
              <w:right w:val="nil"/>
            </w:tcBorders>
          </w:tcPr>
          <w:p w14:paraId="7244E13E" w14:textId="72CE720B" w:rsidR="008967FE" w:rsidRDefault="008967FE" w:rsidP="00BC2455">
            <w:pPr>
              <w:pStyle w:val="TableNumber"/>
            </w:pPr>
            <w:r>
              <w:lastRenderedPageBreak/>
              <w:t>5</w:t>
            </w:r>
          </w:p>
        </w:tc>
        <w:tc>
          <w:tcPr>
            <w:tcW w:w="7650" w:type="dxa"/>
            <w:tcBorders>
              <w:top w:val="nil"/>
              <w:left w:val="nil"/>
              <w:bottom w:val="nil"/>
            </w:tcBorders>
          </w:tcPr>
          <w:p w14:paraId="636454FD" w14:textId="77777777" w:rsidR="008967FE" w:rsidRDefault="008967FE" w:rsidP="00955468">
            <w:pPr>
              <w:pStyle w:val="TableText"/>
            </w:pPr>
            <w:r>
              <w:t>Finally, to make the progress indicator work, add the following and test.</w:t>
            </w:r>
          </w:p>
          <w:p w14:paraId="492D4185" w14:textId="77777777" w:rsidR="008967FE" w:rsidRDefault="008967FE" w:rsidP="008967FE">
            <w:pPr>
              <w:pStyle w:val="CodeAboveBold"/>
            </w:pPr>
            <w:r w:rsidRPr="008967FE">
              <w:t>const progressBar = document.querySelector('#progressFilled');</w:t>
            </w:r>
          </w:p>
          <w:p w14:paraId="64D39695" w14:textId="77777777" w:rsidR="008967FE" w:rsidRDefault="008967FE" w:rsidP="008967FE">
            <w:pPr>
              <w:pStyle w:val="CodeBold"/>
            </w:pPr>
            <w:r w:rsidRPr="008967FE">
              <w:t>volume.addEventListener('input', changeVolume);</w:t>
            </w:r>
          </w:p>
          <w:p w14:paraId="6A55EF8C" w14:textId="77777777" w:rsidR="008967FE" w:rsidRDefault="008967FE" w:rsidP="008967FE">
            <w:pPr>
              <w:pStyle w:val="CodeAboveBold"/>
            </w:pPr>
            <w:r>
              <w:t>function handleProgress() {</w:t>
            </w:r>
          </w:p>
          <w:p w14:paraId="7DD3B269" w14:textId="77777777" w:rsidR="008967FE" w:rsidRDefault="008967FE" w:rsidP="008967FE">
            <w:pPr>
              <w:pStyle w:val="CodeBold"/>
            </w:pPr>
            <w:r>
              <w:t xml:space="preserve">   const percent = (video.currentTime / video.duration) * 100;</w:t>
            </w:r>
          </w:p>
          <w:p w14:paraId="3D705D35" w14:textId="77777777" w:rsidR="008967FE" w:rsidRDefault="008967FE" w:rsidP="008967FE">
            <w:pPr>
              <w:pStyle w:val="CodeBold"/>
            </w:pPr>
            <w:r>
              <w:t xml:space="preserve">   progressBar.style.flexBasis = `${percent}%`;</w:t>
            </w:r>
          </w:p>
          <w:p w14:paraId="588BADF2" w14:textId="77777777" w:rsidR="008967FE" w:rsidRDefault="008967FE" w:rsidP="008967FE">
            <w:pPr>
              <w:pStyle w:val="CodeBold"/>
            </w:pPr>
            <w:r>
              <w:t>}</w:t>
            </w:r>
          </w:p>
          <w:p w14:paraId="57820673" w14:textId="1E68EFFE" w:rsidR="008967FE" w:rsidRPr="008967FE" w:rsidRDefault="008967FE" w:rsidP="008967FE">
            <w:pPr>
              <w:pStyle w:val="TableComment"/>
            </w:pPr>
            <w:r>
              <w:t>Notice that the percentage is calculated from two properties of the video element: its duration and its current time position.</w:t>
            </w:r>
          </w:p>
        </w:tc>
      </w:tr>
    </w:tbl>
    <w:p w14:paraId="5BB3D30D" w14:textId="77777777" w:rsidR="00C17857" w:rsidRDefault="00C17857"/>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C17857" w14:paraId="51FBAA66" w14:textId="77777777" w:rsidTr="00C17857">
        <w:trPr>
          <w:gridBefore w:val="1"/>
          <w:wBefore w:w="450" w:type="dxa"/>
        </w:trPr>
        <w:tc>
          <w:tcPr>
            <w:tcW w:w="7650" w:type="dxa"/>
            <w:tcBorders>
              <w:bottom w:val="single" w:sz="4" w:space="0" w:color="000080"/>
            </w:tcBorders>
            <w:shd w:val="clear" w:color="auto" w:fill="404040"/>
          </w:tcPr>
          <w:p w14:paraId="1CB47510" w14:textId="5C236EB9" w:rsidR="00C17857" w:rsidRDefault="00C17857" w:rsidP="00C17857">
            <w:pPr>
              <w:pStyle w:val="TableStepHead"/>
            </w:pPr>
            <w:r>
              <w:br w:type="page"/>
            </w:r>
            <w:r>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Frame Events</w:t>
            </w:r>
          </w:p>
        </w:tc>
      </w:tr>
      <w:tr w:rsidR="00C17857" w14:paraId="68B66AA3" w14:textId="77777777" w:rsidTr="00C17857">
        <w:tc>
          <w:tcPr>
            <w:tcW w:w="450" w:type="dxa"/>
            <w:tcBorders>
              <w:right w:val="nil"/>
            </w:tcBorders>
          </w:tcPr>
          <w:p w14:paraId="3EC4DEC0" w14:textId="77777777" w:rsidR="00C17857" w:rsidRDefault="00C17857" w:rsidP="00C17857">
            <w:pPr>
              <w:pStyle w:val="TableNumber"/>
            </w:pPr>
            <w:r>
              <w:t>1</w:t>
            </w:r>
          </w:p>
        </w:tc>
        <w:tc>
          <w:tcPr>
            <w:tcW w:w="7650" w:type="dxa"/>
            <w:tcBorders>
              <w:top w:val="nil"/>
              <w:left w:val="nil"/>
              <w:bottom w:val="nil"/>
            </w:tcBorders>
          </w:tcPr>
          <w:p w14:paraId="041D5631" w14:textId="7E5FDC04" w:rsidR="00C17857" w:rsidRDefault="00C17857" w:rsidP="00C17857">
            <w:pPr>
              <w:pStyle w:val="TableText"/>
            </w:pPr>
            <w:r>
              <w:t>Examine</w:t>
            </w:r>
            <w:r w:rsidRPr="0024150E">
              <w:t xml:space="preserve"> </w:t>
            </w:r>
            <w:r w:rsidRPr="00C611C8">
              <w:rPr>
                <w:rStyle w:val="CodeFile"/>
              </w:rPr>
              <w:t>lab09-ex1</w:t>
            </w:r>
            <w:r w:rsidR="00EC472D">
              <w:rPr>
                <w:rStyle w:val="CodeFile"/>
              </w:rPr>
              <w:t>2</w:t>
            </w:r>
            <w:r w:rsidRPr="00C611C8">
              <w:rPr>
                <w:rStyle w:val="CodeFile"/>
              </w:rPr>
              <w:t>.html</w:t>
            </w:r>
            <w:r w:rsidRPr="0024150E">
              <w:t xml:space="preserve"> in your </w:t>
            </w:r>
            <w:r>
              <w:t>browser</w:t>
            </w:r>
            <w:r w:rsidR="00B22A3E">
              <w:t xml:space="preserve"> and then examine in text editor.</w:t>
            </w:r>
          </w:p>
          <w:p w14:paraId="7A00899C" w14:textId="6674376E" w:rsidR="00A96EC0" w:rsidRDefault="00B22A3E" w:rsidP="00B22A3E">
            <w:pPr>
              <w:pStyle w:val="TableComment"/>
            </w:pPr>
            <w:r>
              <w:t xml:space="preserve">Notice that after the first six images, the </w:t>
            </w:r>
            <w:r w:rsidRPr="00B22A3E">
              <w:rPr>
                <w:rStyle w:val="CodeChar"/>
              </w:rPr>
              <w:t>&lt;img&gt;</w:t>
            </w:r>
            <w:r>
              <w:t xml:space="preserve"> elements don’t have a </w:t>
            </w:r>
            <w:r w:rsidRPr="00B22A3E">
              <w:rPr>
                <w:rStyle w:val="CodeChar"/>
              </w:rPr>
              <w:t>src</w:t>
            </w:r>
            <w:r>
              <w:t xml:space="preserve"> attribute but instead have a </w:t>
            </w:r>
            <w:r w:rsidRPr="00B22A3E">
              <w:rPr>
                <w:rStyle w:val="CodeChar"/>
              </w:rPr>
              <w:t>data-src</w:t>
            </w:r>
            <w:r>
              <w:t xml:space="preserve"> element instead. By doing so, the browser will not request the image files. In this exercise, you will programmatically set the </w:t>
            </w:r>
            <w:r w:rsidRPr="00B22A3E">
              <w:rPr>
                <w:rStyle w:val="CodeChar"/>
              </w:rPr>
              <w:t>src</w:t>
            </w:r>
            <w:r>
              <w:t xml:space="preserve"> attribute when the images become visible in the browser.</w:t>
            </w:r>
            <w:r w:rsidR="008357C4">
              <w:t xml:space="preserve"> </w:t>
            </w:r>
            <w:r w:rsidR="00A96EC0">
              <w:t>As well, CSS for the img tag ensures the images not downloaded are set to the appropriate width and height.</w:t>
            </w:r>
          </w:p>
          <w:p w14:paraId="6C44B872" w14:textId="7F0EE8A9" w:rsidR="00B22A3E" w:rsidRDefault="008357C4" w:rsidP="00B22A3E">
            <w:pPr>
              <w:pStyle w:val="TableComment"/>
            </w:pPr>
            <w:r>
              <w:t>Instead of using local copies of the images, this example uses version that are on Google cloud storage to guarantee some network latency thereby making the fetch visible when testing.</w:t>
            </w:r>
          </w:p>
          <w:p w14:paraId="21A24178" w14:textId="60361760" w:rsidR="00B22A3E" w:rsidRDefault="00B22A3E" w:rsidP="00B22A3E">
            <w:pPr>
              <w:pStyle w:val="TableComment"/>
            </w:pPr>
            <w:r>
              <w:t xml:space="preserve">This example based on </w:t>
            </w:r>
            <w:r w:rsidR="008F7179">
              <w:t>an online example</w:t>
            </w:r>
            <w:r w:rsidR="008357C4">
              <w:t xml:space="preserve"> created by </w:t>
            </w:r>
            <w:r w:rsidR="008357C4" w:rsidRPr="008357C4">
              <w:t>Rahul Nanwani</w:t>
            </w:r>
            <w:r w:rsidR="008357C4">
              <w:t xml:space="preserve">, which is available at </w:t>
            </w:r>
            <w:r w:rsidR="008357C4" w:rsidRPr="008357C4">
              <w:t>https://imagekit.io/blog/lazy-loading-images-complete-guide/</w:t>
            </w:r>
            <w:r w:rsidR="008357C4">
              <w:t>.</w:t>
            </w:r>
          </w:p>
        </w:tc>
      </w:tr>
      <w:tr w:rsidR="00B22A3E" w14:paraId="12ACD2A1" w14:textId="77777777" w:rsidTr="00C17857">
        <w:tc>
          <w:tcPr>
            <w:tcW w:w="450" w:type="dxa"/>
            <w:tcBorders>
              <w:right w:val="nil"/>
            </w:tcBorders>
          </w:tcPr>
          <w:p w14:paraId="4FCC2A00" w14:textId="5F572A9D" w:rsidR="00B22A3E" w:rsidRDefault="00B22A3E" w:rsidP="00C17857">
            <w:pPr>
              <w:pStyle w:val="TableNumber"/>
            </w:pPr>
            <w:r>
              <w:t>2</w:t>
            </w:r>
          </w:p>
        </w:tc>
        <w:tc>
          <w:tcPr>
            <w:tcW w:w="7650" w:type="dxa"/>
            <w:tcBorders>
              <w:top w:val="nil"/>
              <w:left w:val="nil"/>
              <w:bottom w:val="nil"/>
            </w:tcBorders>
          </w:tcPr>
          <w:p w14:paraId="391553F6" w14:textId="14BBE3F5" w:rsidR="00B22A3E" w:rsidRDefault="008357C4" w:rsidP="00C17857">
            <w:pPr>
              <w:pStyle w:val="TableText"/>
            </w:pPr>
            <w:r>
              <w:t xml:space="preserve">Add the following to </w:t>
            </w:r>
            <w:r w:rsidRPr="00C611C8">
              <w:rPr>
                <w:rStyle w:val="CodeFile"/>
              </w:rPr>
              <w:t>lab09-ex1</w:t>
            </w:r>
            <w:r w:rsidR="00EC472D">
              <w:rPr>
                <w:rStyle w:val="CodeFile"/>
              </w:rPr>
              <w:t>2</w:t>
            </w:r>
            <w:r w:rsidRPr="00C611C8">
              <w:rPr>
                <w:rStyle w:val="CodeFile"/>
              </w:rPr>
              <w:t>.</w:t>
            </w:r>
            <w:r>
              <w:rPr>
                <w:rStyle w:val="CodeFile"/>
              </w:rPr>
              <w:t>js</w:t>
            </w:r>
            <w:r w:rsidR="00045FFE">
              <w:t>.</w:t>
            </w:r>
            <w:r>
              <w:t xml:space="preserve"> </w:t>
            </w:r>
          </w:p>
          <w:p w14:paraId="66267358" w14:textId="77777777" w:rsidR="008357C4" w:rsidRDefault="008357C4" w:rsidP="008357C4">
            <w:pPr>
              <w:pStyle w:val="CodeAbove"/>
            </w:pPr>
            <w:r>
              <w:t>document.addEventListener("DOMContentLoaded", function() {</w:t>
            </w:r>
          </w:p>
          <w:p w14:paraId="6C23D41A" w14:textId="56E329B1" w:rsidR="008357C4" w:rsidRDefault="008357C4" w:rsidP="008357C4">
            <w:pPr>
              <w:pStyle w:val="CodeComment"/>
            </w:pPr>
            <w:r>
              <w:t xml:space="preserve">   // lazy class indicates images to be loaded eventually</w:t>
            </w:r>
          </w:p>
          <w:p w14:paraId="358CE12F" w14:textId="77777777" w:rsidR="008357C4" w:rsidRDefault="008357C4" w:rsidP="008357C4">
            <w:pPr>
              <w:pStyle w:val="CodeBold"/>
            </w:pPr>
            <w:r>
              <w:t xml:space="preserve">   const images = document.querySelectorAll("img.lazy");</w:t>
            </w:r>
          </w:p>
          <w:p w14:paraId="78A785BD" w14:textId="77777777" w:rsidR="008357C4" w:rsidRDefault="008357C4" w:rsidP="008357C4">
            <w:pPr>
              <w:pStyle w:val="Code"/>
            </w:pPr>
          </w:p>
          <w:p w14:paraId="4DC2904E" w14:textId="33EB0E59" w:rsidR="008357C4" w:rsidRDefault="008357C4" w:rsidP="008357C4">
            <w:pPr>
              <w:pStyle w:val="CodeComment"/>
            </w:pPr>
            <w:r>
              <w:t xml:space="preserve">   // do lazy loading for scroll, resize, and </w:t>
            </w:r>
            <w:r w:rsidR="00045FFE">
              <w:t>orientation</w:t>
            </w:r>
            <w:r>
              <w:t xml:space="preserve"> events </w:t>
            </w:r>
          </w:p>
          <w:p w14:paraId="3C26E8DD" w14:textId="77777777" w:rsidR="008357C4" w:rsidRDefault="008357C4" w:rsidP="008357C4">
            <w:pPr>
              <w:pStyle w:val="CodeBold"/>
            </w:pPr>
            <w:r>
              <w:t xml:space="preserve">   document.addEventListener("scroll", lazyload);</w:t>
            </w:r>
          </w:p>
          <w:p w14:paraId="3BC028AC" w14:textId="77777777" w:rsidR="008357C4" w:rsidRDefault="008357C4" w:rsidP="008357C4">
            <w:pPr>
              <w:pStyle w:val="CodeBold"/>
            </w:pPr>
            <w:r>
              <w:t xml:space="preserve">   window.addEventListener("resize", lazyload);</w:t>
            </w:r>
          </w:p>
          <w:p w14:paraId="55E525C6" w14:textId="19F39E2A" w:rsidR="008357C4" w:rsidRDefault="008357C4" w:rsidP="008357C4">
            <w:pPr>
              <w:pStyle w:val="CodeBold"/>
            </w:pPr>
            <w:r>
              <w:t xml:space="preserve">   window.addEventListener("orientationChange", lazyload);</w:t>
            </w:r>
          </w:p>
          <w:p w14:paraId="320778D1" w14:textId="0BFCF281" w:rsidR="00045FFE" w:rsidRDefault="00045FFE" w:rsidP="008357C4">
            <w:pPr>
              <w:pStyle w:val="CodeBold"/>
            </w:pPr>
          </w:p>
          <w:p w14:paraId="01EFFAF6" w14:textId="412E2977" w:rsidR="00045FFE" w:rsidRDefault="00045FFE" w:rsidP="00045FFE">
            <w:pPr>
              <w:pStyle w:val="CodeComment"/>
            </w:pPr>
            <w:r>
              <w:t xml:space="preserve">   // flag used to indicate whether we should ignore event</w:t>
            </w:r>
          </w:p>
          <w:p w14:paraId="58FC4B2E" w14:textId="174D4FD9" w:rsidR="00045FFE" w:rsidRDefault="00045FFE" w:rsidP="008357C4">
            <w:pPr>
              <w:pStyle w:val="CodeBold"/>
            </w:pPr>
            <w:r>
              <w:t xml:space="preserve">   </w:t>
            </w:r>
            <w:r w:rsidRPr="00045FFE">
              <w:t>let lazyloadThrottleTimeout = false;</w:t>
            </w:r>
          </w:p>
          <w:p w14:paraId="09F45B07" w14:textId="06763D4E" w:rsidR="008357C4" w:rsidRDefault="008357C4" w:rsidP="008357C4">
            <w:pPr>
              <w:pStyle w:val="Code"/>
            </w:pPr>
            <w:r>
              <w:t xml:space="preserve">  </w:t>
            </w:r>
          </w:p>
          <w:p w14:paraId="7E54E319" w14:textId="22F98DED" w:rsidR="008357C4" w:rsidRDefault="008357C4" w:rsidP="00045FFE">
            <w:pPr>
              <w:pStyle w:val="CodeBold"/>
            </w:pPr>
            <w:r>
              <w:t xml:space="preserve">   function lazyload () {</w:t>
            </w:r>
          </w:p>
          <w:p w14:paraId="5AC692D0" w14:textId="485F83BD" w:rsidR="00045FFE" w:rsidRDefault="00045FFE" w:rsidP="00045FFE">
            <w:pPr>
              <w:pStyle w:val="CodeComment"/>
            </w:pPr>
            <w:r>
              <w:t xml:space="preserve">     // we will add code to this function in the next step</w:t>
            </w:r>
          </w:p>
          <w:p w14:paraId="48F14BFA" w14:textId="77777777" w:rsidR="008357C4" w:rsidRDefault="008357C4" w:rsidP="00045FFE">
            <w:pPr>
              <w:pStyle w:val="CodeBold"/>
            </w:pPr>
            <w:r>
              <w:t xml:space="preserve">   }</w:t>
            </w:r>
          </w:p>
          <w:p w14:paraId="667431F1" w14:textId="6BFC894A" w:rsidR="008357C4" w:rsidRDefault="008357C4" w:rsidP="008357C4">
            <w:pPr>
              <w:pStyle w:val="Code"/>
            </w:pPr>
            <w:r>
              <w:t>});</w:t>
            </w:r>
          </w:p>
        </w:tc>
      </w:tr>
    </w:tbl>
    <w:p w14:paraId="7159B387" w14:textId="77777777" w:rsidR="00045FFE" w:rsidRDefault="00045FFE">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045FFE" w14:paraId="20DEC8F6" w14:textId="77777777" w:rsidTr="00C17857">
        <w:tc>
          <w:tcPr>
            <w:tcW w:w="450" w:type="dxa"/>
            <w:tcBorders>
              <w:right w:val="nil"/>
            </w:tcBorders>
          </w:tcPr>
          <w:p w14:paraId="72691B78" w14:textId="25816DB0" w:rsidR="00045FFE" w:rsidRDefault="00045FFE" w:rsidP="00C17857">
            <w:pPr>
              <w:pStyle w:val="TableNumber"/>
            </w:pPr>
            <w:r>
              <w:lastRenderedPageBreak/>
              <w:t>3</w:t>
            </w:r>
          </w:p>
        </w:tc>
        <w:tc>
          <w:tcPr>
            <w:tcW w:w="7650" w:type="dxa"/>
            <w:tcBorders>
              <w:top w:val="nil"/>
              <w:left w:val="nil"/>
              <w:bottom w:val="nil"/>
            </w:tcBorders>
          </w:tcPr>
          <w:p w14:paraId="74094A5E" w14:textId="77777777" w:rsidR="00045FFE" w:rsidRDefault="00045FFE" w:rsidP="00C17857">
            <w:pPr>
              <w:pStyle w:val="TableText"/>
            </w:pPr>
            <w:r>
              <w:t xml:space="preserve">Now add the following code to the </w:t>
            </w:r>
            <w:r w:rsidRPr="00045FFE">
              <w:rPr>
                <w:rStyle w:val="CodeChar"/>
              </w:rPr>
              <w:t>lazyload()</w:t>
            </w:r>
            <w:r>
              <w:t xml:space="preserve"> function.</w:t>
            </w:r>
          </w:p>
          <w:p w14:paraId="052704D3" w14:textId="77777777" w:rsidR="00045FFE" w:rsidRDefault="00045FFE" w:rsidP="00045FFE">
            <w:pPr>
              <w:pStyle w:val="CodeAbove"/>
            </w:pPr>
            <w:r>
              <w:t>function lazyload () {</w:t>
            </w:r>
          </w:p>
          <w:p w14:paraId="3CB8148B" w14:textId="797D5FC6" w:rsidR="00045FFE" w:rsidRDefault="00045FFE" w:rsidP="00045FFE">
            <w:pPr>
              <w:pStyle w:val="CodeComment"/>
            </w:pPr>
            <w:r>
              <w:t xml:space="preserve">  /* unfortunately, scroll events get triggered too </w:t>
            </w:r>
          </w:p>
          <w:p w14:paraId="77C82BBF" w14:textId="59D03A72" w:rsidR="00045FFE" w:rsidRDefault="00045FFE" w:rsidP="00045FFE">
            <w:pPr>
              <w:pStyle w:val="CodeComment"/>
            </w:pPr>
            <w:r>
              <w:t xml:space="preserve">     frequently, so for performance reasons, we throttle its </w:t>
            </w:r>
          </w:p>
          <w:p w14:paraId="2B4F07CF" w14:textId="245F09A6" w:rsidR="00045FFE" w:rsidRDefault="00045FFE" w:rsidP="00045FFE">
            <w:pPr>
              <w:pStyle w:val="CodeComment"/>
            </w:pPr>
            <w:r>
              <w:t xml:space="preserve">     speed so it only runs every 20ms */</w:t>
            </w:r>
          </w:p>
          <w:p w14:paraId="11EB51FD" w14:textId="43D91166" w:rsidR="00045FFE" w:rsidRDefault="00045FFE" w:rsidP="00045FFE">
            <w:pPr>
              <w:pStyle w:val="CodeBold"/>
            </w:pPr>
            <w:r>
              <w:t xml:space="preserve">  if (lazyloadThrottleTimeout) {</w:t>
            </w:r>
          </w:p>
          <w:p w14:paraId="0BB51CD2" w14:textId="7D83C993" w:rsidR="00045FFE" w:rsidRDefault="00045FFE" w:rsidP="00045FFE">
            <w:pPr>
              <w:pStyle w:val="CodeBold"/>
            </w:pPr>
            <w:r>
              <w:t xml:space="preserve">     clearTimeout(lazyloadThrottleTimeout);</w:t>
            </w:r>
          </w:p>
          <w:p w14:paraId="3E1F69D3" w14:textId="7CF27BC9" w:rsidR="00045FFE" w:rsidRDefault="00045FFE" w:rsidP="00045FFE">
            <w:pPr>
              <w:pStyle w:val="CodeBold"/>
            </w:pPr>
            <w:r>
              <w:t xml:space="preserve">  }    </w:t>
            </w:r>
          </w:p>
          <w:p w14:paraId="562B8CB5" w14:textId="77777777" w:rsidR="00045FFE" w:rsidRDefault="00045FFE" w:rsidP="00045FFE">
            <w:pPr>
              <w:pStyle w:val="CodeBold"/>
            </w:pPr>
          </w:p>
          <w:p w14:paraId="5FC1D96A" w14:textId="01D90070" w:rsidR="00045FFE" w:rsidRDefault="00045FFE" w:rsidP="00045FFE">
            <w:pPr>
              <w:pStyle w:val="CodeBold"/>
            </w:pPr>
            <w:r>
              <w:t xml:space="preserve">  lazyloadThrottleTimeout = setTimeout(function() {</w:t>
            </w:r>
          </w:p>
          <w:p w14:paraId="2ABE934C" w14:textId="6D01DDCC" w:rsidR="00045FFE" w:rsidRDefault="00045FFE" w:rsidP="00045FFE">
            <w:pPr>
              <w:pStyle w:val="CodeBold"/>
            </w:pPr>
            <w:r>
              <w:t xml:space="preserve">     const scrollTop = window.pageYOffset;</w:t>
            </w:r>
          </w:p>
          <w:p w14:paraId="6C2591A4" w14:textId="7BA6D9A9" w:rsidR="00045FFE" w:rsidRDefault="00045FFE" w:rsidP="00045FFE">
            <w:pPr>
              <w:pStyle w:val="CodeBold"/>
            </w:pPr>
            <w:r>
              <w:t xml:space="preserve">     for (let img of images) {</w:t>
            </w:r>
          </w:p>
          <w:p w14:paraId="785121E8" w14:textId="4AF920A7" w:rsidR="00045FFE" w:rsidRDefault="00045FFE" w:rsidP="00045FFE">
            <w:pPr>
              <w:pStyle w:val="CodeComment"/>
            </w:pPr>
            <w:r>
              <w:t xml:space="preserve">        // is this image visible?</w:t>
            </w:r>
          </w:p>
          <w:p w14:paraId="5B8EBFAF" w14:textId="44706977" w:rsidR="00045FFE" w:rsidRDefault="00045FFE" w:rsidP="00045FFE">
            <w:pPr>
              <w:pStyle w:val="CodeBold"/>
            </w:pPr>
            <w:r>
              <w:t xml:space="preserve">       if (img.offsetTop &lt; (window.innerHeight + scrollTop)) {</w:t>
            </w:r>
          </w:p>
          <w:p w14:paraId="447001B9" w14:textId="77777777" w:rsidR="00045FFE" w:rsidRDefault="00045FFE" w:rsidP="00045FFE">
            <w:pPr>
              <w:pStyle w:val="CodeComment"/>
            </w:pPr>
            <w:r>
              <w:t xml:space="preserve">          // yes, then sets its src property, which will make </w:t>
            </w:r>
          </w:p>
          <w:p w14:paraId="0E5C86E7" w14:textId="72D58634" w:rsidR="00045FFE" w:rsidRDefault="00045FFE" w:rsidP="00045FFE">
            <w:pPr>
              <w:pStyle w:val="CodeComment"/>
            </w:pPr>
            <w:r>
              <w:t xml:space="preserve">          // browser request image</w:t>
            </w:r>
          </w:p>
          <w:p w14:paraId="0EAFF5BB" w14:textId="36743D54" w:rsidR="00045FFE" w:rsidRDefault="00045FFE" w:rsidP="00045FFE">
            <w:pPr>
              <w:pStyle w:val="CodeBold"/>
            </w:pPr>
            <w:r>
              <w:t xml:space="preserve">         img.src = img.dataset.src;</w:t>
            </w:r>
          </w:p>
          <w:p w14:paraId="0F72C80D" w14:textId="2934B708" w:rsidR="00045FFE" w:rsidRDefault="00045FFE" w:rsidP="00045FFE">
            <w:pPr>
              <w:pStyle w:val="CodeBold"/>
            </w:pPr>
            <w:r>
              <w:t xml:space="preserve">         img.alt = img.dataset.alt;</w:t>
            </w:r>
          </w:p>
          <w:p w14:paraId="41714848" w14:textId="038A3B75" w:rsidR="00045FFE" w:rsidRDefault="00045FFE" w:rsidP="00045FFE">
            <w:pPr>
              <w:pStyle w:val="CodeComment"/>
            </w:pPr>
            <w:r>
              <w:t xml:space="preserve">          // once it's loaded, no need to load again</w:t>
            </w:r>
          </w:p>
          <w:p w14:paraId="31EEB66B" w14:textId="1B52E7B5" w:rsidR="00045FFE" w:rsidRDefault="00045FFE" w:rsidP="00045FFE">
            <w:pPr>
              <w:pStyle w:val="CodeBold"/>
            </w:pPr>
            <w:r>
              <w:t xml:space="preserve">         img.classList.remove('lazy');</w:t>
            </w:r>
          </w:p>
          <w:p w14:paraId="2DD8EC8E" w14:textId="65E5F38F" w:rsidR="00045FFE" w:rsidRDefault="00045FFE" w:rsidP="00045FFE">
            <w:pPr>
              <w:pStyle w:val="CodeBold"/>
            </w:pPr>
            <w:r>
              <w:t xml:space="preserve">       }</w:t>
            </w:r>
          </w:p>
          <w:p w14:paraId="75F7DA93" w14:textId="04B11FEF" w:rsidR="00045FFE" w:rsidRDefault="00045FFE" w:rsidP="00045FFE">
            <w:pPr>
              <w:pStyle w:val="CodeBold"/>
            </w:pPr>
            <w:r>
              <w:t xml:space="preserve">     }</w:t>
            </w:r>
          </w:p>
          <w:p w14:paraId="4089352F" w14:textId="04A63AF1" w:rsidR="00045FFE" w:rsidRDefault="00045FFE" w:rsidP="00045FFE">
            <w:pPr>
              <w:pStyle w:val="CodeComment"/>
            </w:pPr>
            <w:r>
              <w:t xml:space="preserve">     // if all images are loaded, no need for this handler anymore</w:t>
            </w:r>
          </w:p>
          <w:p w14:paraId="6ACA289C" w14:textId="616A906F" w:rsidR="00045FFE" w:rsidRDefault="00045FFE" w:rsidP="00045FFE">
            <w:pPr>
              <w:pStyle w:val="CodeBold"/>
            </w:pPr>
            <w:r>
              <w:t xml:space="preserve">    </w:t>
            </w:r>
            <w:r w:rsidR="00A5337B">
              <w:t xml:space="preserve"> </w:t>
            </w:r>
            <w:r>
              <w:t xml:space="preserve">if (images.length == 0) { </w:t>
            </w:r>
          </w:p>
          <w:p w14:paraId="6884CF06" w14:textId="6E125A17" w:rsidR="00045FFE" w:rsidRDefault="00045FFE" w:rsidP="00045FFE">
            <w:pPr>
              <w:pStyle w:val="CodeBold"/>
            </w:pPr>
            <w:r>
              <w:t xml:space="preserve">     </w:t>
            </w:r>
            <w:r w:rsidR="00A5337B">
              <w:t xml:space="preserve">  </w:t>
            </w:r>
            <w:r>
              <w:t>document.removeEventListener("scroll", lazyload);</w:t>
            </w:r>
          </w:p>
          <w:p w14:paraId="4A06F7D0" w14:textId="7FA03698" w:rsidR="00045FFE" w:rsidRDefault="00045FFE" w:rsidP="00045FFE">
            <w:pPr>
              <w:pStyle w:val="CodeBold"/>
            </w:pPr>
            <w:r>
              <w:t xml:space="preserve">     </w:t>
            </w:r>
            <w:r w:rsidR="00A5337B">
              <w:t xml:space="preserve">  </w:t>
            </w:r>
            <w:r>
              <w:t>window.removeEventListener("resize", lazyload);</w:t>
            </w:r>
          </w:p>
          <w:p w14:paraId="7230A252" w14:textId="77777777" w:rsidR="00A5337B" w:rsidRDefault="00045FFE" w:rsidP="00045FFE">
            <w:pPr>
              <w:pStyle w:val="CodeBold"/>
            </w:pPr>
            <w:r>
              <w:t xml:space="preserve">     </w:t>
            </w:r>
            <w:r w:rsidR="00A5337B">
              <w:t xml:space="preserve">  </w:t>
            </w:r>
            <w:r>
              <w:t xml:space="preserve">window.removeEventListener("orientationChange", </w:t>
            </w:r>
          </w:p>
          <w:p w14:paraId="085DD037" w14:textId="67C25F7C" w:rsidR="00045FFE" w:rsidRDefault="00A5337B" w:rsidP="00045FFE">
            <w:pPr>
              <w:pStyle w:val="CodeBold"/>
            </w:pPr>
            <w:r>
              <w:t xml:space="preserve">                   </w:t>
            </w:r>
            <w:r w:rsidR="00045FFE">
              <w:t>lazyload);</w:t>
            </w:r>
          </w:p>
          <w:p w14:paraId="120985CE" w14:textId="7A2826C4" w:rsidR="00045FFE" w:rsidRDefault="00A5337B" w:rsidP="00045FFE">
            <w:pPr>
              <w:pStyle w:val="CodeBold"/>
            </w:pPr>
            <w:r>
              <w:t xml:space="preserve">   </w:t>
            </w:r>
            <w:r w:rsidR="00045FFE">
              <w:t xml:space="preserve">  }</w:t>
            </w:r>
          </w:p>
          <w:p w14:paraId="125EEFAE" w14:textId="77777777" w:rsidR="00045FFE" w:rsidRDefault="00045FFE" w:rsidP="00045FFE">
            <w:pPr>
              <w:pStyle w:val="CodeBold"/>
            </w:pPr>
            <w:r>
              <w:t xml:space="preserve">   }, 20);</w:t>
            </w:r>
          </w:p>
          <w:p w14:paraId="2C81F145" w14:textId="77777777" w:rsidR="00045FFE" w:rsidRDefault="00045FFE" w:rsidP="00045FFE">
            <w:pPr>
              <w:pStyle w:val="CodeBold"/>
            </w:pPr>
            <w:r>
              <w:t>}</w:t>
            </w:r>
          </w:p>
          <w:p w14:paraId="454FC8FF" w14:textId="13C0C1BB" w:rsidR="00A5337B" w:rsidRDefault="00A5337B" w:rsidP="00A5337B">
            <w:pPr>
              <w:pStyle w:val="TableComment"/>
            </w:pPr>
            <w:r>
              <w:t>As the code comments indicate, scroll events get triggered too frequently, so this code has to “throttle” them by only responding to scroll events every 20ms.</w:t>
            </w:r>
          </w:p>
        </w:tc>
      </w:tr>
      <w:tr w:rsidR="00F11978" w14:paraId="6D236601" w14:textId="77777777" w:rsidTr="00C17857">
        <w:tc>
          <w:tcPr>
            <w:tcW w:w="450" w:type="dxa"/>
            <w:tcBorders>
              <w:right w:val="nil"/>
            </w:tcBorders>
          </w:tcPr>
          <w:p w14:paraId="6DC72D91" w14:textId="020D31CC" w:rsidR="00F11978" w:rsidRDefault="00F11978" w:rsidP="00C17857">
            <w:pPr>
              <w:pStyle w:val="TableNumber"/>
            </w:pPr>
            <w:r>
              <w:t>4</w:t>
            </w:r>
          </w:p>
        </w:tc>
        <w:tc>
          <w:tcPr>
            <w:tcW w:w="7650" w:type="dxa"/>
            <w:tcBorders>
              <w:top w:val="nil"/>
              <w:left w:val="nil"/>
              <w:bottom w:val="nil"/>
            </w:tcBorders>
          </w:tcPr>
          <w:p w14:paraId="475A2E9C" w14:textId="77777777" w:rsidR="00CB53CB" w:rsidRDefault="00EC472D" w:rsidP="00C17857">
            <w:pPr>
              <w:pStyle w:val="TableText"/>
            </w:pPr>
            <w:r>
              <w:t xml:space="preserve">Test in browser. Be sure to reduce the width of the browser window so only two or three images are visible in a row. </w:t>
            </w:r>
          </w:p>
          <w:p w14:paraId="0D2C075E" w14:textId="3F1C9A59" w:rsidR="00F11978" w:rsidRDefault="00EC472D" w:rsidP="00CB53CB">
            <w:pPr>
              <w:pStyle w:val="TableComment"/>
            </w:pPr>
            <w:r>
              <w:t>As you scroll, you should see the image is blank and then becomes downloaded as it becomes visible.</w:t>
            </w:r>
            <w:r w:rsidR="00CB53CB">
              <w:t xml:space="preserve"> After scrolling to the end, scroll up. Notice that the images don’t re-download.</w:t>
            </w:r>
          </w:p>
        </w:tc>
      </w:tr>
    </w:tbl>
    <w:p w14:paraId="6580B710" w14:textId="77777777" w:rsidR="00EC472D" w:rsidRDefault="00EC472D"/>
    <w:p w14:paraId="76D257B7" w14:textId="77777777" w:rsidR="00EC472D" w:rsidRDefault="00EC472D">
      <w: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EC472D" w14:paraId="747C7622" w14:textId="77777777" w:rsidTr="00CA15D0">
        <w:trPr>
          <w:gridBefore w:val="1"/>
          <w:wBefore w:w="450" w:type="dxa"/>
        </w:trPr>
        <w:tc>
          <w:tcPr>
            <w:tcW w:w="7650" w:type="dxa"/>
            <w:tcBorders>
              <w:bottom w:val="single" w:sz="4" w:space="0" w:color="000080"/>
            </w:tcBorders>
            <w:shd w:val="clear" w:color="auto" w:fill="404040"/>
          </w:tcPr>
          <w:p w14:paraId="7E7BF53F" w14:textId="77777777" w:rsidR="00EC472D" w:rsidRDefault="00EC472D" w:rsidP="00CA15D0">
            <w:pPr>
              <w:pStyle w:val="TableStepHead"/>
            </w:pPr>
            <w:r>
              <w:lastRenderedPageBreak/>
              <w:br w:type="page"/>
            </w:r>
            <w:r>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Working With Forms</w:t>
            </w:r>
          </w:p>
        </w:tc>
      </w:tr>
      <w:tr w:rsidR="00EC472D" w14:paraId="1314A2C3" w14:textId="77777777" w:rsidTr="00CA15D0">
        <w:tc>
          <w:tcPr>
            <w:tcW w:w="450" w:type="dxa"/>
            <w:tcBorders>
              <w:right w:val="nil"/>
            </w:tcBorders>
          </w:tcPr>
          <w:p w14:paraId="65CCE71E" w14:textId="77777777" w:rsidR="00EC472D" w:rsidRDefault="00EC472D" w:rsidP="00CA15D0">
            <w:pPr>
              <w:pStyle w:val="TableNumber"/>
            </w:pPr>
            <w:r>
              <w:t>1</w:t>
            </w:r>
          </w:p>
        </w:tc>
        <w:tc>
          <w:tcPr>
            <w:tcW w:w="7650" w:type="dxa"/>
            <w:tcBorders>
              <w:top w:val="nil"/>
              <w:left w:val="nil"/>
              <w:bottom w:val="nil"/>
            </w:tcBorders>
          </w:tcPr>
          <w:p w14:paraId="00CB51FA" w14:textId="2C80A224" w:rsidR="00EC472D" w:rsidRDefault="00EC472D" w:rsidP="00CA15D0">
            <w:pPr>
              <w:pStyle w:val="TableText"/>
            </w:pPr>
            <w:r>
              <w:t>Examine</w:t>
            </w:r>
            <w:r w:rsidRPr="0024150E">
              <w:t xml:space="preserve"> </w:t>
            </w:r>
            <w:r w:rsidRPr="00C611C8">
              <w:rPr>
                <w:rStyle w:val="CodeFile"/>
              </w:rPr>
              <w:t>lab09-ex1</w:t>
            </w:r>
            <w:r>
              <w:rPr>
                <w:rStyle w:val="CodeFile"/>
              </w:rPr>
              <w:t>3</w:t>
            </w:r>
            <w:r w:rsidRPr="00C611C8">
              <w:rPr>
                <w:rStyle w:val="CodeFile"/>
              </w:rPr>
              <w:t>.html</w:t>
            </w:r>
            <w:r w:rsidRPr="0024150E">
              <w:t xml:space="preserve"> in your </w:t>
            </w:r>
            <w:r>
              <w:t xml:space="preserve">browser. </w:t>
            </w:r>
          </w:p>
        </w:tc>
      </w:tr>
      <w:tr w:rsidR="00EC472D" w14:paraId="5B321112" w14:textId="77777777" w:rsidTr="00CA15D0">
        <w:tc>
          <w:tcPr>
            <w:tcW w:w="450" w:type="dxa"/>
            <w:tcBorders>
              <w:right w:val="nil"/>
            </w:tcBorders>
          </w:tcPr>
          <w:p w14:paraId="19B4DC80" w14:textId="77777777" w:rsidR="00EC472D" w:rsidRDefault="00EC472D" w:rsidP="00CA15D0">
            <w:pPr>
              <w:pStyle w:val="TableNumber"/>
            </w:pPr>
            <w:r>
              <w:t>2</w:t>
            </w:r>
          </w:p>
        </w:tc>
        <w:tc>
          <w:tcPr>
            <w:tcW w:w="7650" w:type="dxa"/>
            <w:tcBorders>
              <w:top w:val="nil"/>
              <w:left w:val="nil"/>
              <w:bottom w:val="nil"/>
            </w:tcBorders>
          </w:tcPr>
          <w:p w14:paraId="4A7BC851" w14:textId="6C67237F" w:rsidR="00EC472D" w:rsidRDefault="00EC472D" w:rsidP="00CA15D0">
            <w:pPr>
              <w:pStyle w:val="TableText"/>
            </w:pPr>
            <w:r>
              <w:t xml:space="preserve">Add the following function to </w:t>
            </w:r>
            <w:r w:rsidRPr="00C611C8">
              <w:rPr>
                <w:rStyle w:val="CodeFile"/>
              </w:rPr>
              <w:t>lab09-ex1</w:t>
            </w:r>
            <w:r>
              <w:rPr>
                <w:rStyle w:val="CodeFile"/>
              </w:rPr>
              <w:t>3</w:t>
            </w:r>
            <w:r w:rsidRPr="00C611C8">
              <w:rPr>
                <w:rStyle w:val="CodeFile"/>
              </w:rPr>
              <w:t>.js</w:t>
            </w:r>
            <w:r>
              <w:t>:</w:t>
            </w:r>
          </w:p>
          <w:p w14:paraId="09C0BB43" w14:textId="77777777" w:rsidR="00EC472D" w:rsidRPr="005456B8" w:rsidRDefault="00EC472D" w:rsidP="00CA15D0">
            <w:pPr>
              <w:pStyle w:val="CodeAboveBold"/>
            </w:pPr>
            <w:r w:rsidRPr="005456B8">
              <w:t>function setBackground(e) {</w:t>
            </w:r>
          </w:p>
          <w:p w14:paraId="41DC9D75" w14:textId="77777777" w:rsidR="00EC472D" w:rsidRPr="005456B8" w:rsidRDefault="00EC472D" w:rsidP="00CA15D0">
            <w:pPr>
              <w:pStyle w:val="Code"/>
              <w:rPr>
                <w:b/>
                <w:bCs/>
                <w:color w:val="A50021"/>
              </w:rPr>
            </w:pPr>
            <w:r w:rsidRPr="005456B8">
              <w:rPr>
                <w:b/>
                <w:bCs/>
                <w:color w:val="A50021"/>
              </w:rPr>
              <w:t xml:space="preserve">    if (e.type == "focus") {</w:t>
            </w:r>
          </w:p>
          <w:p w14:paraId="47915A1C" w14:textId="77777777" w:rsidR="00EC472D" w:rsidRPr="005456B8" w:rsidRDefault="00EC472D" w:rsidP="00CA15D0">
            <w:pPr>
              <w:pStyle w:val="Code"/>
              <w:rPr>
                <w:b/>
                <w:bCs/>
                <w:color w:val="A50021"/>
              </w:rPr>
            </w:pPr>
            <w:r w:rsidRPr="005456B8">
              <w:rPr>
                <w:b/>
                <w:bCs/>
                <w:color w:val="A50021"/>
              </w:rPr>
              <w:t xml:space="preserve">        e.target.style.backgroundColor = "#FFE393";</w:t>
            </w:r>
          </w:p>
          <w:p w14:paraId="2E3ABE63" w14:textId="77777777" w:rsidR="00EC472D" w:rsidRPr="005456B8" w:rsidRDefault="00EC472D" w:rsidP="00CA15D0">
            <w:pPr>
              <w:pStyle w:val="Code"/>
              <w:rPr>
                <w:b/>
                <w:bCs/>
                <w:color w:val="A50021"/>
              </w:rPr>
            </w:pPr>
            <w:r w:rsidRPr="005456B8">
              <w:rPr>
                <w:b/>
                <w:bCs/>
                <w:color w:val="A50021"/>
              </w:rPr>
              <w:t xml:space="preserve">    }</w:t>
            </w:r>
          </w:p>
          <w:p w14:paraId="1EA6AA1E" w14:textId="77777777" w:rsidR="00EC472D" w:rsidRPr="005456B8" w:rsidRDefault="00EC472D" w:rsidP="00CA15D0">
            <w:pPr>
              <w:pStyle w:val="Code"/>
              <w:rPr>
                <w:b/>
                <w:bCs/>
                <w:color w:val="A50021"/>
              </w:rPr>
            </w:pPr>
            <w:r w:rsidRPr="005456B8">
              <w:rPr>
                <w:b/>
                <w:bCs/>
                <w:color w:val="A50021"/>
              </w:rPr>
              <w:t xml:space="preserve">    else if (e.type == "blur") {</w:t>
            </w:r>
          </w:p>
          <w:p w14:paraId="7AD905AE" w14:textId="77777777" w:rsidR="00EC472D" w:rsidRPr="005456B8" w:rsidRDefault="00EC472D" w:rsidP="00CA15D0">
            <w:pPr>
              <w:pStyle w:val="Code"/>
              <w:rPr>
                <w:b/>
                <w:bCs/>
                <w:color w:val="A50021"/>
              </w:rPr>
            </w:pPr>
            <w:r w:rsidRPr="005456B8">
              <w:rPr>
                <w:b/>
                <w:bCs/>
                <w:color w:val="A50021"/>
              </w:rPr>
              <w:t xml:space="preserve">        e.target.style.backgroundColor = "white";</w:t>
            </w:r>
          </w:p>
          <w:p w14:paraId="72BBDAAB" w14:textId="77777777" w:rsidR="00EC472D" w:rsidRPr="005456B8" w:rsidRDefault="00EC472D" w:rsidP="00CA15D0">
            <w:pPr>
              <w:pStyle w:val="Code"/>
              <w:rPr>
                <w:b/>
                <w:bCs/>
                <w:color w:val="A50021"/>
              </w:rPr>
            </w:pPr>
            <w:r w:rsidRPr="005456B8">
              <w:rPr>
                <w:b/>
                <w:bCs/>
                <w:color w:val="A50021"/>
              </w:rPr>
              <w:t xml:space="preserve">    }</w:t>
            </w:r>
          </w:p>
          <w:p w14:paraId="2BC0D912" w14:textId="77777777" w:rsidR="00EC472D" w:rsidRDefault="00EC472D" w:rsidP="00CA15D0">
            <w:pPr>
              <w:pStyle w:val="Code"/>
              <w:rPr>
                <w:b/>
                <w:bCs/>
                <w:color w:val="A50021"/>
              </w:rPr>
            </w:pPr>
            <w:r w:rsidRPr="005456B8">
              <w:rPr>
                <w:b/>
                <w:bCs/>
                <w:color w:val="A50021"/>
              </w:rPr>
              <w:t>}</w:t>
            </w:r>
          </w:p>
          <w:p w14:paraId="20544043" w14:textId="77777777" w:rsidR="00EC472D" w:rsidRPr="005456B8" w:rsidRDefault="00EC472D" w:rsidP="00CA15D0">
            <w:pPr>
              <w:pStyle w:val="TableComment"/>
            </w:pPr>
            <w:r>
              <w:t>This function is going to get called every time the focus or blur events are triggered in one of our form’s input elements.</w:t>
            </w:r>
          </w:p>
        </w:tc>
      </w:tr>
      <w:tr w:rsidR="00EC472D" w14:paraId="5A8D0DF8" w14:textId="77777777" w:rsidTr="00CA15D0">
        <w:tc>
          <w:tcPr>
            <w:tcW w:w="450" w:type="dxa"/>
            <w:tcBorders>
              <w:right w:val="nil"/>
            </w:tcBorders>
          </w:tcPr>
          <w:p w14:paraId="2AC5CB5D" w14:textId="77777777" w:rsidR="00EC472D" w:rsidRDefault="00EC472D" w:rsidP="00CA15D0">
            <w:pPr>
              <w:pStyle w:val="TableNumber"/>
            </w:pPr>
            <w:r>
              <w:t>3</w:t>
            </w:r>
          </w:p>
        </w:tc>
        <w:tc>
          <w:tcPr>
            <w:tcW w:w="7650" w:type="dxa"/>
            <w:tcBorders>
              <w:top w:val="nil"/>
              <w:left w:val="nil"/>
              <w:bottom w:val="nil"/>
            </w:tcBorders>
          </w:tcPr>
          <w:p w14:paraId="011770E0" w14:textId="77777777" w:rsidR="00EC472D" w:rsidRDefault="00EC472D" w:rsidP="00CA15D0">
            <w:pPr>
              <w:pStyle w:val="TableText"/>
            </w:pPr>
            <w:r>
              <w:t>Add the following code:</w:t>
            </w:r>
          </w:p>
          <w:p w14:paraId="7B51FCCA" w14:textId="77777777" w:rsidR="00EC472D" w:rsidRPr="005456B8" w:rsidRDefault="00EC472D" w:rsidP="00CA15D0">
            <w:pPr>
              <w:pStyle w:val="CodeAboveBold"/>
            </w:pPr>
            <w:r w:rsidRPr="00C611C8">
              <w:t>document.addEventListener("DOMContentLoaded", function() {</w:t>
            </w:r>
          </w:p>
          <w:p w14:paraId="135BD32A" w14:textId="77777777" w:rsidR="00EC472D" w:rsidRDefault="00EC472D" w:rsidP="00CA15D0">
            <w:pPr>
              <w:pStyle w:val="CodeBold"/>
            </w:pPr>
            <w:r>
              <w:t xml:space="preserve">    const cssSelector = "input[type=text],input[type=password]";</w:t>
            </w:r>
          </w:p>
          <w:p w14:paraId="44C0A1FD" w14:textId="77777777" w:rsidR="00EC472D" w:rsidRDefault="00EC472D" w:rsidP="00CA15D0">
            <w:pPr>
              <w:pStyle w:val="CodeBold"/>
            </w:pPr>
            <w:r>
              <w:t xml:space="preserve">    const fields = document.querySelectorAll(cssSelector);</w:t>
            </w:r>
          </w:p>
          <w:p w14:paraId="2D133570" w14:textId="77777777" w:rsidR="00EC472D" w:rsidRDefault="00EC472D" w:rsidP="00CA15D0">
            <w:pPr>
              <w:pStyle w:val="CodeBold"/>
            </w:pPr>
            <w:r>
              <w:t xml:space="preserve">    </w:t>
            </w:r>
          </w:p>
          <w:p w14:paraId="54F5CAF3" w14:textId="77777777" w:rsidR="00EC472D" w:rsidRDefault="00EC472D" w:rsidP="00CA15D0">
            <w:pPr>
              <w:pStyle w:val="CodeBold"/>
            </w:pPr>
            <w:r>
              <w:t xml:space="preserve">    for (let field of fields) {</w:t>
            </w:r>
          </w:p>
          <w:p w14:paraId="7477AE21" w14:textId="77777777" w:rsidR="00EC472D" w:rsidRDefault="00EC472D" w:rsidP="00CA15D0">
            <w:pPr>
              <w:pStyle w:val="CodeBold"/>
            </w:pPr>
            <w:r>
              <w:t xml:space="preserve">        field.addEventListener("focus", setBackground);</w:t>
            </w:r>
          </w:p>
          <w:p w14:paraId="2E6030BC" w14:textId="77777777" w:rsidR="00EC472D" w:rsidRDefault="00EC472D" w:rsidP="00CA15D0">
            <w:pPr>
              <w:pStyle w:val="CodeBold"/>
            </w:pPr>
            <w:r>
              <w:t xml:space="preserve">        field.addEventListener("blur", setBackground);</w:t>
            </w:r>
          </w:p>
          <w:p w14:paraId="3B3A62CE" w14:textId="77777777" w:rsidR="00EC472D" w:rsidRDefault="00EC472D" w:rsidP="00CA15D0">
            <w:pPr>
              <w:pStyle w:val="CodeBold"/>
            </w:pPr>
            <w:r>
              <w:t xml:space="preserve">    } </w:t>
            </w:r>
          </w:p>
          <w:p w14:paraId="49ED4FC1" w14:textId="77777777" w:rsidR="00EC472D" w:rsidRDefault="00EC472D" w:rsidP="00CA15D0">
            <w:pPr>
              <w:pStyle w:val="CodeBold"/>
            </w:pPr>
            <w:r>
              <w:t>});</w:t>
            </w:r>
          </w:p>
          <w:p w14:paraId="30196D91" w14:textId="77777777" w:rsidR="00EC472D" w:rsidRDefault="00EC472D" w:rsidP="00CA15D0">
            <w:pPr>
              <w:pStyle w:val="TableComment"/>
            </w:pPr>
            <w:r>
              <w:t xml:space="preserve">This assigns an anonymous function to the load event of the browser. The function assigns the </w:t>
            </w:r>
            <w:r w:rsidRPr="005456B8">
              <w:rPr>
                <w:rStyle w:val="CodeChar"/>
              </w:rPr>
              <w:t>setBackground()</w:t>
            </w:r>
            <w:r>
              <w:t xml:space="preserve"> to the blur and focus events of the relevant </w:t>
            </w:r>
            <w:r w:rsidRPr="005456B8">
              <w:rPr>
                <w:rStyle w:val="CodeChar"/>
              </w:rPr>
              <w:t>&lt;input&gt;</w:t>
            </w:r>
            <w:r>
              <w:t xml:space="preserve"> elements.</w:t>
            </w:r>
          </w:p>
        </w:tc>
      </w:tr>
      <w:tr w:rsidR="00EC472D" w14:paraId="2DCA59D1" w14:textId="77777777" w:rsidTr="00CA15D0">
        <w:tc>
          <w:tcPr>
            <w:tcW w:w="450" w:type="dxa"/>
            <w:tcBorders>
              <w:right w:val="nil"/>
            </w:tcBorders>
          </w:tcPr>
          <w:p w14:paraId="705DC912" w14:textId="77777777" w:rsidR="00EC472D" w:rsidRDefault="00EC472D" w:rsidP="00CA15D0">
            <w:pPr>
              <w:pStyle w:val="TableNumber"/>
            </w:pPr>
            <w:r>
              <w:t>4</w:t>
            </w:r>
          </w:p>
        </w:tc>
        <w:tc>
          <w:tcPr>
            <w:tcW w:w="7650" w:type="dxa"/>
            <w:tcBorders>
              <w:top w:val="nil"/>
              <w:left w:val="nil"/>
              <w:bottom w:val="nil"/>
            </w:tcBorders>
          </w:tcPr>
          <w:p w14:paraId="58F7998B" w14:textId="77777777" w:rsidR="00EC472D" w:rsidRDefault="00EC472D" w:rsidP="00CA15D0">
            <w:pPr>
              <w:pStyle w:val="TableText"/>
            </w:pPr>
            <w:r>
              <w:t>Test in browser. Tab between the different elements.</w:t>
            </w:r>
          </w:p>
        </w:tc>
      </w:tr>
    </w:tbl>
    <w:p w14:paraId="46E4651E" w14:textId="77777777" w:rsidR="00EC472D" w:rsidRDefault="00EC472D" w:rsidP="00EC472D"/>
    <w:p w14:paraId="43080099" w14:textId="77777777" w:rsidR="00EC472D" w:rsidRDefault="00EC472D" w:rsidP="00EC472D">
      <w:r>
        <w:rPr>
          <w:smallCaps/>
        </w:rPr>
        <w:br w:type="page"/>
      </w:r>
    </w:p>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EC472D" w14:paraId="4DC9449B" w14:textId="77777777" w:rsidTr="00CA15D0">
        <w:trPr>
          <w:gridBefore w:val="1"/>
          <w:wBefore w:w="450" w:type="dxa"/>
        </w:trPr>
        <w:tc>
          <w:tcPr>
            <w:tcW w:w="7650" w:type="dxa"/>
            <w:tcBorders>
              <w:bottom w:val="single" w:sz="4" w:space="0" w:color="000080"/>
            </w:tcBorders>
            <w:shd w:val="clear" w:color="auto" w:fill="404040"/>
          </w:tcPr>
          <w:p w14:paraId="250BB91D" w14:textId="77777777" w:rsidR="00EC472D" w:rsidRDefault="00EC472D" w:rsidP="00CA15D0">
            <w:pPr>
              <w:pStyle w:val="TableStepHead"/>
            </w:pPr>
            <w:r>
              <w:lastRenderedPageBreak/>
              <w:br w:type="page"/>
            </w:r>
            <w:r>
              <w:rPr>
                <w:rStyle w:val="TableHeadingChar"/>
              </w:rPr>
              <w:t>EXERCISE 9.</w:t>
            </w:r>
            <w:r w:rsidRPr="00F07AA1">
              <w:rPr>
                <w:rStyle w:val="TableHeadingChar"/>
              </w:rPr>
              <w:fldChar w:fldCharType="begin"/>
            </w:r>
            <w:r w:rsidRPr="00F07AA1">
              <w:rPr>
                <w:rStyle w:val="TableHeadingChar"/>
              </w:rPr>
              <w:instrText xml:space="preserve"> AUTONUMLGL \e </w:instrText>
            </w:r>
            <w:r w:rsidRPr="00F07AA1">
              <w:rPr>
                <w:rStyle w:val="TableHeadingChar"/>
              </w:rPr>
              <w:fldChar w:fldCharType="end"/>
            </w:r>
            <w:r>
              <w:t xml:space="preserve">  — Form Validation</w:t>
            </w:r>
          </w:p>
        </w:tc>
      </w:tr>
      <w:tr w:rsidR="00EC472D" w14:paraId="6DADE264" w14:textId="77777777" w:rsidTr="00CA15D0">
        <w:tc>
          <w:tcPr>
            <w:tcW w:w="450" w:type="dxa"/>
            <w:tcBorders>
              <w:right w:val="nil"/>
            </w:tcBorders>
          </w:tcPr>
          <w:p w14:paraId="3D59DB8E" w14:textId="77777777" w:rsidR="00EC472D" w:rsidRDefault="00EC472D" w:rsidP="00CA15D0">
            <w:pPr>
              <w:pStyle w:val="TableNumber"/>
            </w:pPr>
            <w:r>
              <w:t>1</w:t>
            </w:r>
          </w:p>
        </w:tc>
        <w:tc>
          <w:tcPr>
            <w:tcW w:w="7650" w:type="dxa"/>
            <w:tcBorders>
              <w:top w:val="nil"/>
              <w:left w:val="nil"/>
              <w:bottom w:val="nil"/>
            </w:tcBorders>
          </w:tcPr>
          <w:p w14:paraId="3B48A9FB" w14:textId="77777777" w:rsidR="00EC472D" w:rsidRDefault="00EC472D" w:rsidP="00CA15D0">
            <w:pPr>
              <w:pStyle w:val="TableText"/>
            </w:pPr>
            <w:r>
              <w:t>You are going to continue working with the file from the previous exercise.</w:t>
            </w:r>
          </w:p>
        </w:tc>
      </w:tr>
      <w:tr w:rsidR="00EC472D" w14:paraId="4E506609" w14:textId="77777777" w:rsidTr="00CA15D0">
        <w:tc>
          <w:tcPr>
            <w:tcW w:w="450" w:type="dxa"/>
            <w:tcBorders>
              <w:right w:val="nil"/>
            </w:tcBorders>
          </w:tcPr>
          <w:p w14:paraId="42D2F8DC" w14:textId="77777777" w:rsidR="00EC472D" w:rsidRDefault="00EC472D" w:rsidP="00CA15D0">
            <w:pPr>
              <w:pStyle w:val="TableNumber"/>
            </w:pPr>
            <w:r>
              <w:t>2</w:t>
            </w:r>
          </w:p>
        </w:tc>
        <w:tc>
          <w:tcPr>
            <w:tcW w:w="7650" w:type="dxa"/>
            <w:tcBorders>
              <w:top w:val="nil"/>
              <w:left w:val="nil"/>
              <w:bottom w:val="nil"/>
            </w:tcBorders>
          </w:tcPr>
          <w:p w14:paraId="32A1E45E" w14:textId="3694DAA7" w:rsidR="00EC472D" w:rsidRDefault="00EC472D" w:rsidP="00CA15D0">
            <w:pPr>
              <w:pStyle w:val="TableText"/>
            </w:pPr>
            <w:r>
              <w:t xml:space="preserve">Add the following code to </w:t>
            </w:r>
            <w:r w:rsidRPr="00C611C8">
              <w:rPr>
                <w:rStyle w:val="CodeFile"/>
              </w:rPr>
              <w:t>lab09-ex</w:t>
            </w:r>
            <w:r w:rsidR="00E56A99">
              <w:rPr>
                <w:rStyle w:val="CodeFile"/>
              </w:rPr>
              <w:t>13</w:t>
            </w:r>
            <w:r w:rsidRPr="00C611C8">
              <w:rPr>
                <w:rStyle w:val="CodeFile"/>
              </w:rPr>
              <w:t>.js</w:t>
            </w:r>
            <w:r>
              <w:t>.</w:t>
            </w:r>
          </w:p>
          <w:p w14:paraId="07C2B8D4" w14:textId="77777777" w:rsidR="00EC472D" w:rsidRDefault="00EC472D" w:rsidP="00CA15D0">
            <w:pPr>
              <w:pStyle w:val="CodeAbove"/>
            </w:pPr>
            <w:r>
              <w:t xml:space="preserve">    for (let field of fields) {</w:t>
            </w:r>
          </w:p>
          <w:p w14:paraId="543945DA" w14:textId="77777777" w:rsidR="00EC472D" w:rsidRDefault="00EC472D" w:rsidP="00CA15D0">
            <w:pPr>
              <w:pStyle w:val="Code"/>
            </w:pPr>
            <w:r>
              <w:t xml:space="preserve">        field.addEventListener("focus", setBackground);</w:t>
            </w:r>
          </w:p>
          <w:p w14:paraId="343995D0" w14:textId="77777777" w:rsidR="00EC472D" w:rsidRDefault="00EC472D" w:rsidP="00CA15D0">
            <w:pPr>
              <w:pStyle w:val="Code"/>
            </w:pPr>
            <w:r>
              <w:t xml:space="preserve">        field.addEventListener("blur", setBackground);</w:t>
            </w:r>
          </w:p>
          <w:p w14:paraId="20350955" w14:textId="77777777" w:rsidR="00EC472D" w:rsidRDefault="00EC472D" w:rsidP="00CA15D0">
            <w:pPr>
              <w:pStyle w:val="Code"/>
            </w:pPr>
            <w:r>
              <w:t xml:space="preserve">    }    </w:t>
            </w:r>
          </w:p>
          <w:p w14:paraId="2DB3C145" w14:textId="77777777" w:rsidR="00EC472D" w:rsidRDefault="00EC472D" w:rsidP="00CA15D0">
            <w:pPr>
              <w:pStyle w:val="CodeCommentAbove"/>
            </w:pPr>
            <w:r>
              <w:t xml:space="preserve">    // when user submits form, check for empty fields</w:t>
            </w:r>
          </w:p>
          <w:p w14:paraId="640A412A" w14:textId="77777777" w:rsidR="00EC472D" w:rsidRDefault="00EC472D" w:rsidP="00CA15D0">
            <w:pPr>
              <w:pStyle w:val="CodeBold"/>
            </w:pPr>
            <w:r>
              <w:t xml:space="preserve">    document.querySelector('#sampleForm').addEventListener('submit', </w:t>
            </w:r>
          </w:p>
          <w:p w14:paraId="7872E4EF" w14:textId="77777777" w:rsidR="00EC472D" w:rsidRDefault="00EC472D" w:rsidP="00CA15D0">
            <w:pPr>
              <w:pStyle w:val="CodeBold"/>
            </w:pPr>
            <w:r>
              <w:t xml:space="preserve">                  checkForEmptyFields);</w:t>
            </w:r>
          </w:p>
          <w:p w14:paraId="6AC5AE9D" w14:textId="77777777" w:rsidR="00EC472D" w:rsidRDefault="00EC472D" w:rsidP="00CA15D0">
            <w:pPr>
              <w:pStyle w:val="CodeCommentAbove"/>
            </w:pPr>
            <w:r>
              <w:t xml:space="preserve">    /* ensures form fields are not empty */</w:t>
            </w:r>
          </w:p>
          <w:p w14:paraId="3CC8BEBD" w14:textId="77777777" w:rsidR="00EC472D" w:rsidRDefault="00EC472D" w:rsidP="00CA15D0">
            <w:pPr>
              <w:pStyle w:val="CodeBold"/>
            </w:pPr>
            <w:r>
              <w:t xml:space="preserve">    function checkForEmptyFields(e) {    </w:t>
            </w:r>
          </w:p>
          <w:p w14:paraId="7C4A1C51" w14:textId="77777777" w:rsidR="00EC472D" w:rsidRDefault="00EC472D" w:rsidP="00CA15D0">
            <w:pPr>
              <w:pStyle w:val="CodeCommentAbove"/>
            </w:pPr>
            <w:r>
              <w:t xml:space="preserve">        // loop thru the input elements looking for empty values</w:t>
            </w:r>
          </w:p>
          <w:p w14:paraId="422D5074" w14:textId="77777777" w:rsidR="00EC472D" w:rsidRDefault="00EC472D" w:rsidP="00CA15D0">
            <w:pPr>
              <w:pStyle w:val="CodeBold"/>
            </w:pPr>
            <w:r>
              <w:t xml:space="preserve">        const  errorList = [];</w:t>
            </w:r>
          </w:p>
          <w:p w14:paraId="5F7443E3" w14:textId="77777777" w:rsidR="00EC472D" w:rsidRDefault="00EC472D" w:rsidP="00CA15D0">
            <w:pPr>
              <w:pStyle w:val="CodeBold"/>
            </w:pPr>
            <w:r>
              <w:t xml:space="preserve">        for (let field of fields) {</w:t>
            </w:r>
          </w:p>
          <w:p w14:paraId="0A5D3BD4" w14:textId="77777777" w:rsidR="00EC472D" w:rsidRDefault="00EC472D" w:rsidP="00CA15D0">
            <w:pPr>
              <w:pStyle w:val="CodeBold"/>
            </w:pPr>
            <w:r>
              <w:t xml:space="preserve">            if (field.value == null || field.value == "") {</w:t>
            </w:r>
          </w:p>
          <w:p w14:paraId="35CCD7C2" w14:textId="77777777" w:rsidR="00EC472D" w:rsidRDefault="00EC472D" w:rsidP="00CA15D0">
            <w:pPr>
              <w:pStyle w:val="CodeComment"/>
            </w:pPr>
            <w:r>
              <w:t xml:space="preserve">                // since a field is empty prevent the form submission</w:t>
            </w:r>
          </w:p>
          <w:p w14:paraId="0E7DF99B" w14:textId="77777777" w:rsidR="00EC472D" w:rsidRDefault="00EC472D" w:rsidP="00CA15D0">
            <w:pPr>
              <w:pStyle w:val="CodeBold"/>
            </w:pPr>
            <w:r>
              <w:t xml:space="preserve">                e.preventDefault();</w:t>
            </w:r>
          </w:p>
          <w:p w14:paraId="11DD77C4" w14:textId="77777777" w:rsidR="00EC472D" w:rsidRDefault="00EC472D" w:rsidP="00CA15D0">
            <w:pPr>
              <w:pStyle w:val="CodeBold"/>
            </w:pPr>
            <w:r>
              <w:t xml:space="preserve">                errorList.push(field);</w:t>
            </w:r>
          </w:p>
          <w:p w14:paraId="7848667A" w14:textId="77777777" w:rsidR="00EC472D" w:rsidRDefault="00EC472D" w:rsidP="00CA15D0">
            <w:pPr>
              <w:pStyle w:val="CodeBold"/>
            </w:pPr>
            <w:r>
              <w:t xml:space="preserve">            }</w:t>
            </w:r>
          </w:p>
          <w:p w14:paraId="0C905314" w14:textId="77777777" w:rsidR="00EC472D" w:rsidRDefault="00EC472D" w:rsidP="00CA15D0">
            <w:pPr>
              <w:pStyle w:val="CodeBold"/>
            </w:pPr>
            <w:r>
              <w:t xml:space="preserve">        }</w:t>
            </w:r>
          </w:p>
          <w:p w14:paraId="17CFEA61" w14:textId="77777777" w:rsidR="00EC472D" w:rsidRDefault="00EC472D" w:rsidP="00CA15D0">
            <w:pPr>
              <w:pStyle w:val="CodeCommentAbove"/>
            </w:pPr>
            <w:r>
              <w:t xml:space="preserve">        // now display the error message if any</w:t>
            </w:r>
          </w:p>
          <w:p w14:paraId="1E5F42FD" w14:textId="77777777" w:rsidR="00EC472D" w:rsidRDefault="00EC472D" w:rsidP="00CA15D0">
            <w:pPr>
              <w:pStyle w:val="CodeBold"/>
            </w:pPr>
            <w:r>
              <w:t xml:space="preserve">        var msg = "The following fields can't be empty: ";</w:t>
            </w:r>
          </w:p>
          <w:p w14:paraId="47999CC8" w14:textId="77777777" w:rsidR="00EC472D" w:rsidRDefault="00EC472D" w:rsidP="00CA15D0">
            <w:pPr>
              <w:pStyle w:val="CodeBold"/>
            </w:pPr>
            <w:r>
              <w:t xml:space="preserve">        if (errorList.length &gt; 0) {</w:t>
            </w:r>
          </w:p>
          <w:p w14:paraId="6B207953" w14:textId="77777777" w:rsidR="00EC472D" w:rsidRDefault="00EC472D" w:rsidP="00CA15D0">
            <w:pPr>
              <w:pStyle w:val="CodeBold"/>
            </w:pPr>
            <w:r>
              <w:t xml:space="preserve">            for (let errorField of errorList) {</w:t>
            </w:r>
          </w:p>
          <w:p w14:paraId="57DB48BB" w14:textId="77777777" w:rsidR="00EC472D" w:rsidRDefault="00EC472D" w:rsidP="00CA15D0">
            <w:pPr>
              <w:pStyle w:val="CodeBold"/>
            </w:pPr>
            <w:r>
              <w:t xml:space="preserve">                msg += errorField.id + ", ";</w:t>
            </w:r>
          </w:p>
          <w:p w14:paraId="12821736" w14:textId="77777777" w:rsidR="00EC472D" w:rsidRDefault="00EC472D" w:rsidP="00CA15D0">
            <w:pPr>
              <w:pStyle w:val="CodeBold"/>
            </w:pPr>
            <w:r>
              <w:t xml:space="preserve">            }</w:t>
            </w:r>
          </w:p>
          <w:p w14:paraId="23C12DF6" w14:textId="77777777" w:rsidR="00EC472D" w:rsidRDefault="00EC472D" w:rsidP="00CA15D0">
            <w:pPr>
              <w:pStyle w:val="CodeBold"/>
            </w:pPr>
            <w:r>
              <w:t xml:space="preserve">            alert(msg);</w:t>
            </w:r>
          </w:p>
          <w:p w14:paraId="450D0AD0" w14:textId="77777777" w:rsidR="00EC472D" w:rsidRDefault="00EC472D" w:rsidP="00CA15D0">
            <w:pPr>
              <w:pStyle w:val="CodeBold"/>
            </w:pPr>
            <w:r>
              <w:t xml:space="preserve">        }    </w:t>
            </w:r>
          </w:p>
          <w:p w14:paraId="20649C3D" w14:textId="77777777" w:rsidR="00EC472D" w:rsidRDefault="00EC472D" w:rsidP="00CA15D0">
            <w:pPr>
              <w:pStyle w:val="CodeBold"/>
            </w:pPr>
            <w:r>
              <w:t xml:space="preserve">    }</w:t>
            </w:r>
          </w:p>
          <w:p w14:paraId="4ECA9F5C" w14:textId="77777777" w:rsidR="00EC472D" w:rsidRPr="00866619" w:rsidRDefault="00EC472D" w:rsidP="00CA15D0">
            <w:pPr>
              <w:pStyle w:val="Code"/>
            </w:pPr>
            <w:r w:rsidRPr="00CC249F">
              <w:t>});</w:t>
            </w:r>
          </w:p>
        </w:tc>
      </w:tr>
      <w:tr w:rsidR="00EC472D" w14:paraId="10F7A274" w14:textId="77777777" w:rsidTr="00CA15D0">
        <w:tc>
          <w:tcPr>
            <w:tcW w:w="450" w:type="dxa"/>
            <w:tcBorders>
              <w:right w:val="nil"/>
            </w:tcBorders>
          </w:tcPr>
          <w:p w14:paraId="7D674A65" w14:textId="77777777" w:rsidR="00EC472D" w:rsidRDefault="00EC472D" w:rsidP="00CA15D0">
            <w:pPr>
              <w:pStyle w:val="TableNumber"/>
            </w:pPr>
            <w:r>
              <w:t>3</w:t>
            </w:r>
          </w:p>
        </w:tc>
        <w:tc>
          <w:tcPr>
            <w:tcW w:w="7650" w:type="dxa"/>
            <w:tcBorders>
              <w:top w:val="nil"/>
              <w:left w:val="nil"/>
              <w:bottom w:val="nil"/>
            </w:tcBorders>
          </w:tcPr>
          <w:p w14:paraId="7E9E10CE" w14:textId="77777777" w:rsidR="00EC472D" w:rsidRDefault="00EC472D" w:rsidP="00CA15D0">
            <w:pPr>
              <w:pStyle w:val="TableText"/>
            </w:pPr>
            <w:r>
              <w:t>Test in browser. Experiment by filling in different fields.</w:t>
            </w:r>
          </w:p>
        </w:tc>
      </w:tr>
      <w:tr w:rsidR="00EC472D" w14:paraId="15327AE0" w14:textId="77777777" w:rsidTr="00CA15D0">
        <w:tc>
          <w:tcPr>
            <w:tcW w:w="450" w:type="dxa"/>
            <w:tcBorders>
              <w:right w:val="nil"/>
            </w:tcBorders>
          </w:tcPr>
          <w:p w14:paraId="071FFA1C" w14:textId="77777777" w:rsidR="00EC472D" w:rsidRDefault="00EC472D" w:rsidP="00CA15D0">
            <w:pPr>
              <w:pStyle w:val="TableNumber"/>
            </w:pPr>
            <w:r>
              <w:t>4</w:t>
            </w:r>
          </w:p>
        </w:tc>
        <w:tc>
          <w:tcPr>
            <w:tcW w:w="7650" w:type="dxa"/>
            <w:tcBorders>
              <w:top w:val="nil"/>
              <w:left w:val="nil"/>
              <w:bottom w:val="nil"/>
            </w:tcBorders>
          </w:tcPr>
          <w:p w14:paraId="70CABFF6" w14:textId="77777777" w:rsidR="00EC472D" w:rsidRDefault="00EC472D" w:rsidP="00CA15D0">
            <w:pPr>
              <w:pStyle w:val="TableText"/>
            </w:pPr>
            <w:r>
              <w:t xml:space="preserve">Modify the </w:t>
            </w:r>
            <w:r w:rsidRPr="001232BC">
              <w:rPr>
                <w:rStyle w:val="CodeChar"/>
              </w:rPr>
              <w:t>checkforEmptyFields()</w:t>
            </w:r>
            <w:r>
              <w:t xml:space="preserve"> function by adding the following:</w:t>
            </w:r>
          </w:p>
          <w:p w14:paraId="2D333E9F" w14:textId="77777777" w:rsidR="00EC472D" w:rsidRDefault="00EC472D" w:rsidP="00CA15D0">
            <w:pPr>
              <w:pStyle w:val="CodeAbove"/>
            </w:pPr>
            <w:r>
              <w:t xml:space="preserve">        const errorList = [];</w:t>
            </w:r>
          </w:p>
          <w:p w14:paraId="21F63627" w14:textId="77777777" w:rsidR="00EC472D" w:rsidRDefault="00EC472D" w:rsidP="00CA15D0">
            <w:pPr>
              <w:pStyle w:val="Code"/>
            </w:pPr>
            <w:r>
              <w:t xml:space="preserve">        for (let field of fields) {</w:t>
            </w:r>
          </w:p>
          <w:p w14:paraId="7D882837" w14:textId="77777777" w:rsidR="00EC472D" w:rsidRDefault="00EC472D" w:rsidP="00CA15D0">
            <w:pPr>
              <w:pStyle w:val="Code"/>
            </w:pPr>
            <w:r>
              <w:t xml:space="preserve">            if (field.value == null || field.value == "") {</w:t>
            </w:r>
          </w:p>
          <w:p w14:paraId="6B7BD311" w14:textId="77777777" w:rsidR="00EC472D" w:rsidRDefault="00EC472D" w:rsidP="00CA15D0">
            <w:pPr>
              <w:pStyle w:val="Code"/>
            </w:pPr>
            <w:r>
              <w:t xml:space="preserve">                // since a field is empty prevent the form submission</w:t>
            </w:r>
          </w:p>
          <w:p w14:paraId="085D3495" w14:textId="77777777" w:rsidR="00EC472D" w:rsidRDefault="00EC472D" w:rsidP="00CA15D0">
            <w:pPr>
              <w:pStyle w:val="Code"/>
            </w:pPr>
            <w:r>
              <w:t xml:space="preserve">                e.preventDefault();</w:t>
            </w:r>
          </w:p>
          <w:p w14:paraId="7AB6DFEA" w14:textId="77777777" w:rsidR="00EC472D" w:rsidRDefault="00EC472D" w:rsidP="00CA15D0">
            <w:pPr>
              <w:pStyle w:val="Code"/>
            </w:pPr>
            <w:r>
              <w:t xml:space="preserve">                errorList.push(field);</w:t>
            </w:r>
          </w:p>
          <w:p w14:paraId="54B8FF28" w14:textId="77777777" w:rsidR="00EC472D" w:rsidRDefault="00EC472D" w:rsidP="00CA15D0">
            <w:pPr>
              <w:pStyle w:val="Code"/>
            </w:pPr>
            <w:r>
              <w:t xml:space="preserve">            }</w:t>
            </w:r>
          </w:p>
          <w:p w14:paraId="582171C7" w14:textId="77777777" w:rsidR="00EC472D" w:rsidRDefault="00EC472D" w:rsidP="00CA15D0">
            <w:pPr>
              <w:pStyle w:val="Code"/>
            </w:pPr>
            <w:r>
              <w:t xml:space="preserve">        }</w:t>
            </w:r>
          </w:p>
          <w:p w14:paraId="1616CDBD" w14:textId="77777777" w:rsidR="00EC472D" w:rsidRDefault="00EC472D" w:rsidP="00CA15D0">
            <w:pPr>
              <w:pStyle w:val="CodeCommentAbove"/>
            </w:pPr>
            <w:r>
              <w:t xml:space="preserve">        // hide the error message element </w:t>
            </w:r>
          </w:p>
          <w:p w14:paraId="03DF9B76" w14:textId="77777777" w:rsidR="00EC472D" w:rsidRDefault="00EC472D" w:rsidP="00CA15D0">
            <w:pPr>
              <w:pStyle w:val="CodeBold"/>
            </w:pPr>
            <w:r>
              <w:t xml:space="preserve">        const errorArea = document.getElementById("errors");</w:t>
            </w:r>
          </w:p>
          <w:p w14:paraId="345BC281" w14:textId="77777777" w:rsidR="00EC472D" w:rsidRDefault="00EC472D" w:rsidP="00CA15D0">
            <w:pPr>
              <w:pStyle w:val="CodeBold"/>
            </w:pPr>
            <w:r>
              <w:t xml:space="preserve">        errorArea.className = "hidden";        </w:t>
            </w:r>
          </w:p>
          <w:p w14:paraId="3F419106" w14:textId="77777777" w:rsidR="00EC472D" w:rsidRDefault="00EC472D" w:rsidP="00CA15D0">
            <w:pPr>
              <w:pStyle w:val="CodeCommentAbove"/>
            </w:pPr>
            <w:r>
              <w:t xml:space="preserve">        // now display the error message if any</w:t>
            </w:r>
          </w:p>
          <w:p w14:paraId="51657BEE" w14:textId="77777777" w:rsidR="00EC472D" w:rsidRDefault="00EC472D" w:rsidP="00CA15D0">
            <w:pPr>
              <w:pStyle w:val="Code"/>
            </w:pPr>
            <w:r>
              <w:t xml:space="preserve">        var msg = "The following fields can't be empty: ";</w:t>
            </w:r>
          </w:p>
          <w:p w14:paraId="3D5030C1" w14:textId="77777777" w:rsidR="00EC472D" w:rsidRDefault="00EC472D" w:rsidP="00CA15D0">
            <w:pPr>
              <w:pStyle w:val="Code"/>
            </w:pPr>
            <w:r>
              <w:t xml:space="preserve">        if (errorList.length &gt; 0) {</w:t>
            </w:r>
          </w:p>
          <w:p w14:paraId="486B270B" w14:textId="77777777" w:rsidR="00EC472D" w:rsidRDefault="00EC472D" w:rsidP="00CA15D0">
            <w:pPr>
              <w:pStyle w:val="Code"/>
            </w:pPr>
            <w:r>
              <w:t xml:space="preserve">            for (let errorField of errorList) {</w:t>
            </w:r>
          </w:p>
          <w:p w14:paraId="51C59D0C" w14:textId="77777777" w:rsidR="00EC472D" w:rsidRDefault="00EC472D" w:rsidP="00CA15D0">
            <w:pPr>
              <w:pStyle w:val="Code"/>
            </w:pPr>
            <w:r>
              <w:t xml:space="preserve">                msg += errorField.id + ", ";</w:t>
            </w:r>
          </w:p>
          <w:p w14:paraId="2526BD36" w14:textId="77777777" w:rsidR="00EC472D" w:rsidRDefault="00EC472D" w:rsidP="00CA15D0">
            <w:pPr>
              <w:pStyle w:val="Code"/>
            </w:pPr>
            <w:r>
              <w:t xml:space="preserve">            }</w:t>
            </w:r>
          </w:p>
          <w:p w14:paraId="5A359104" w14:textId="77777777" w:rsidR="00EC472D" w:rsidRDefault="00EC472D" w:rsidP="00CA15D0">
            <w:pPr>
              <w:pStyle w:val="CodeBold"/>
            </w:pPr>
            <w:r>
              <w:t xml:space="preserve">            errorArea.innerHTML = "&lt;p&gt;" + msg + "&lt;/p&gt;";</w:t>
            </w:r>
          </w:p>
          <w:p w14:paraId="54091C78" w14:textId="77777777" w:rsidR="00EC472D" w:rsidRDefault="00EC472D" w:rsidP="00CA15D0">
            <w:pPr>
              <w:pStyle w:val="CodeBold"/>
            </w:pPr>
            <w:r>
              <w:lastRenderedPageBreak/>
              <w:t xml:space="preserve">            errorArea.className = "visible";</w:t>
            </w:r>
          </w:p>
          <w:p w14:paraId="7C961583" w14:textId="77777777" w:rsidR="00EC472D" w:rsidRDefault="00EC472D" w:rsidP="00CA15D0">
            <w:pPr>
              <w:pStyle w:val="Code"/>
            </w:pPr>
            <w:r>
              <w:t xml:space="preserve">        }   </w:t>
            </w:r>
          </w:p>
          <w:p w14:paraId="24C42E57" w14:textId="77777777" w:rsidR="00EC472D" w:rsidRDefault="00EC472D" w:rsidP="00CA15D0">
            <w:pPr>
              <w:pStyle w:val="TableComment"/>
            </w:pPr>
            <w:r>
              <w:t xml:space="preserve">Instead of displaying the error message inside an alert box this places it within a </w:t>
            </w:r>
            <w:r w:rsidRPr="001232BC">
              <w:rPr>
                <w:rStyle w:val="CodeChar"/>
              </w:rPr>
              <w:t>&lt;div&gt;</w:t>
            </w:r>
            <w:r>
              <w:t xml:space="preserve"> element. The result should look similar to that shown in Figure 9.6.</w:t>
            </w:r>
          </w:p>
        </w:tc>
      </w:tr>
    </w:tbl>
    <w:p w14:paraId="4CA0B0DA" w14:textId="77777777" w:rsidR="00EC472D" w:rsidRPr="002D0E06" w:rsidRDefault="00EC472D" w:rsidP="00EC472D">
      <w:pPr>
        <w:pStyle w:val="FigureImage"/>
      </w:pPr>
      <w:r w:rsidRPr="00CC249F">
        <w:rPr>
          <w:noProof/>
        </w:rPr>
        <w:lastRenderedPageBreak/>
        <w:drawing>
          <wp:inline distT="0" distB="0" distL="0" distR="0" wp14:anchorId="57617819" wp14:editId="51493438">
            <wp:extent cx="4800600" cy="43478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00600" cy="4347845"/>
                    </a:xfrm>
                    <a:prstGeom prst="rect">
                      <a:avLst/>
                    </a:prstGeom>
                  </pic:spPr>
                </pic:pic>
              </a:graphicData>
            </a:graphic>
          </wp:inline>
        </w:drawing>
      </w:r>
    </w:p>
    <w:p w14:paraId="4BAD6DFE" w14:textId="4F0854C2" w:rsidR="00EC472D" w:rsidRDefault="00EC472D" w:rsidP="00EC472D">
      <w:pPr>
        <w:pStyle w:val="Caption"/>
      </w:pPr>
      <w:r>
        <w:t>Figure 9</w:t>
      </w:r>
      <w:r w:rsidRPr="002D0E06">
        <w:t>.</w:t>
      </w:r>
      <w:r>
        <w:fldChar w:fldCharType="begin"/>
      </w:r>
      <w:r>
        <w:instrText xml:space="preserve"> SEQ Figure \* ARABIC </w:instrText>
      </w:r>
      <w:r>
        <w:fldChar w:fldCharType="separate"/>
      </w:r>
      <w:r>
        <w:rPr>
          <w:noProof/>
        </w:rPr>
        <w:t>7</w:t>
      </w:r>
      <w:r>
        <w:rPr>
          <w:noProof/>
        </w:rPr>
        <w:fldChar w:fldCharType="end"/>
      </w:r>
      <w:r w:rsidRPr="002D0E06">
        <w:t xml:space="preserve"> – </w:t>
      </w:r>
      <w:r>
        <w:t>Finished Exercise 9.</w:t>
      </w:r>
      <w:r w:rsidR="00E56A99">
        <w:t>14</w:t>
      </w:r>
    </w:p>
    <w:p w14:paraId="47A113A3" w14:textId="15FBC572" w:rsidR="00D80457" w:rsidRDefault="00D80457">
      <w:r>
        <w:br w:type="page"/>
      </w:r>
    </w:p>
    <w:p w14:paraId="32DD8030" w14:textId="77777777" w:rsidR="00D80457" w:rsidRDefault="00D80457"/>
    <w:tbl>
      <w:tblPr>
        <w:tblW w:w="0" w:type="auto"/>
        <w:tblInd w:w="-432" w:type="dxa"/>
        <w:tblBorders>
          <w:insideV w:val="single" w:sz="4" w:space="0" w:color="auto"/>
        </w:tblBorders>
        <w:tblLayout w:type="fixed"/>
        <w:tblLook w:val="0000" w:firstRow="0" w:lastRow="0" w:firstColumn="0" w:lastColumn="0" w:noHBand="0" w:noVBand="0"/>
      </w:tblPr>
      <w:tblGrid>
        <w:gridCol w:w="450"/>
        <w:gridCol w:w="7650"/>
      </w:tblGrid>
      <w:tr w:rsidR="006E067A" w14:paraId="71D88988" w14:textId="77777777" w:rsidTr="0056002B">
        <w:trPr>
          <w:gridBefore w:val="1"/>
          <w:wBefore w:w="450" w:type="dxa"/>
        </w:trPr>
        <w:tc>
          <w:tcPr>
            <w:tcW w:w="7650" w:type="dxa"/>
            <w:tcBorders>
              <w:bottom w:val="single" w:sz="4" w:space="0" w:color="000080"/>
            </w:tcBorders>
            <w:shd w:val="clear" w:color="auto" w:fill="404040"/>
          </w:tcPr>
          <w:p w14:paraId="28557790" w14:textId="169ED833" w:rsidR="006E067A" w:rsidRDefault="006E067A" w:rsidP="00A53D39">
            <w:pPr>
              <w:pStyle w:val="TableStepHead"/>
            </w:pPr>
            <w:r>
              <w:br w:type="page"/>
              <w:t xml:space="preserve"> Test Your Knowledge #</w:t>
            </w:r>
            <w:r w:rsidR="00A53D39">
              <w:t>4</w:t>
            </w:r>
          </w:p>
        </w:tc>
      </w:tr>
      <w:tr w:rsidR="006E067A" w14:paraId="615BA819" w14:textId="77777777" w:rsidTr="0056002B">
        <w:tc>
          <w:tcPr>
            <w:tcW w:w="450" w:type="dxa"/>
            <w:tcBorders>
              <w:right w:val="nil"/>
            </w:tcBorders>
          </w:tcPr>
          <w:p w14:paraId="1B211C6C" w14:textId="77777777" w:rsidR="006E067A" w:rsidRDefault="006E067A" w:rsidP="0056002B">
            <w:pPr>
              <w:pStyle w:val="TableNumber"/>
            </w:pPr>
          </w:p>
        </w:tc>
        <w:tc>
          <w:tcPr>
            <w:tcW w:w="7650" w:type="dxa"/>
            <w:tcBorders>
              <w:top w:val="nil"/>
              <w:left w:val="nil"/>
              <w:bottom w:val="nil"/>
            </w:tcBorders>
          </w:tcPr>
          <w:p w14:paraId="604C1201" w14:textId="5FDBB8FD" w:rsidR="006E067A" w:rsidRDefault="006E067A" w:rsidP="00A53D39">
            <w:pPr>
              <w:pStyle w:val="TableText"/>
            </w:pPr>
            <w:r>
              <w:t>Examine</w:t>
            </w:r>
            <w:r w:rsidRPr="00273762">
              <w:t xml:space="preserve"> </w:t>
            </w:r>
            <w:r w:rsidRPr="00A53D39">
              <w:rPr>
                <w:rStyle w:val="CodeFile"/>
              </w:rPr>
              <w:t>lab09-test0</w:t>
            </w:r>
            <w:r w:rsidR="00A53D39" w:rsidRPr="00A53D39">
              <w:rPr>
                <w:rStyle w:val="CodeFile"/>
              </w:rPr>
              <w:t>4</w:t>
            </w:r>
            <w:r w:rsidRPr="00A53D39">
              <w:rPr>
                <w:rStyle w:val="CodeFile"/>
              </w:rPr>
              <w:t>.html</w:t>
            </w:r>
            <w:r>
              <w:t xml:space="preserve">, view in browser, and then open </w:t>
            </w:r>
            <w:r w:rsidRPr="00A53D39">
              <w:rPr>
                <w:rStyle w:val="CodeFile"/>
              </w:rPr>
              <w:t>lab09-test0</w:t>
            </w:r>
            <w:r w:rsidR="00A53D39" w:rsidRPr="00A53D39">
              <w:rPr>
                <w:rStyle w:val="CodeFile"/>
              </w:rPr>
              <w:t>4</w:t>
            </w:r>
            <w:r w:rsidRPr="00A53D39">
              <w:rPr>
                <w:rStyle w:val="CodeFile"/>
              </w:rPr>
              <w:t>.js</w:t>
            </w:r>
            <w:r>
              <w:t xml:space="preserve"> in your editor. Modify the JavaScript file to implement the following functionality.</w:t>
            </w:r>
          </w:p>
        </w:tc>
      </w:tr>
      <w:tr w:rsidR="00861BBD" w14:paraId="15C7333F" w14:textId="77777777" w:rsidTr="0056002B">
        <w:tc>
          <w:tcPr>
            <w:tcW w:w="450" w:type="dxa"/>
            <w:tcBorders>
              <w:right w:val="nil"/>
            </w:tcBorders>
          </w:tcPr>
          <w:p w14:paraId="5E3718BA" w14:textId="2EA8004F" w:rsidR="00861BBD" w:rsidRDefault="00861BBD" w:rsidP="0056002B">
            <w:pPr>
              <w:pStyle w:val="TableNumber"/>
            </w:pPr>
            <w:r>
              <w:t>1</w:t>
            </w:r>
          </w:p>
        </w:tc>
        <w:tc>
          <w:tcPr>
            <w:tcW w:w="7650" w:type="dxa"/>
            <w:tcBorders>
              <w:top w:val="nil"/>
              <w:left w:val="nil"/>
              <w:bottom w:val="nil"/>
            </w:tcBorders>
          </w:tcPr>
          <w:p w14:paraId="02BC8857" w14:textId="06BDDAE2" w:rsidR="00861BBD" w:rsidRDefault="00861BBD" w:rsidP="002F78F1">
            <w:pPr>
              <w:pStyle w:val="TableText"/>
            </w:pPr>
            <w:r>
              <w:t xml:space="preserve">You are going to need three event handlers. The first will be a click handler for each thumbnail image. In the handler, replace the </w:t>
            </w:r>
            <w:r w:rsidRPr="002F78F1">
              <w:rPr>
                <w:rStyle w:val="CodeChar"/>
              </w:rPr>
              <w:t>src</w:t>
            </w:r>
            <w:r>
              <w:t xml:space="preserve"> attribute of the </w:t>
            </w:r>
            <w:r w:rsidRPr="002F78F1">
              <w:rPr>
                <w:rStyle w:val="CodeChar"/>
              </w:rPr>
              <w:t>&lt;img&gt;</w:t>
            </w:r>
            <w:r>
              <w:t xml:space="preserve"> element in the </w:t>
            </w:r>
            <w:r w:rsidRPr="002F78F1">
              <w:rPr>
                <w:rStyle w:val="CodeChar"/>
              </w:rPr>
              <w:t>&lt;figure&gt;</w:t>
            </w:r>
            <w:r>
              <w:t xml:space="preserve"> so that it displays the clicked thumbnail.</w:t>
            </w:r>
            <w:r w:rsidR="002F78F1">
              <w:t xml:space="preserve"> Hint: get the </w:t>
            </w:r>
            <w:r w:rsidR="002F78F1" w:rsidRPr="002F78F1">
              <w:rPr>
                <w:rStyle w:val="CodeChar"/>
              </w:rPr>
              <w:t>src</w:t>
            </w:r>
            <w:r w:rsidR="002F78F1">
              <w:t xml:space="preserve"> attribute of the clicked element and then replace the </w:t>
            </w:r>
            <w:r w:rsidR="002F78F1" w:rsidRPr="002F78F1">
              <w:rPr>
                <w:rStyle w:val="CodeChar"/>
              </w:rPr>
              <w:t>small</w:t>
            </w:r>
            <w:r w:rsidR="002F78F1">
              <w:t xml:space="preserve"> folder name with </w:t>
            </w:r>
            <w:r w:rsidR="002F78F1" w:rsidRPr="002F78F1">
              <w:rPr>
                <w:rStyle w:val="CodeChar"/>
              </w:rPr>
              <w:t>medium</w:t>
            </w:r>
            <w:r w:rsidR="002F78F1">
              <w:t xml:space="preserve"> folder name</w:t>
            </w:r>
          </w:p>
        </w:tc>
      </w:tr>
      <w:tr w:rsidR="002F78F1" w14:paraId="21976E60" w14:textId="77777777" w:rsidTr="0056002B">
        <w:tc>
          <w:tcPr>
            <w:tcW w:w="450" w:type="dxa"/>
            <w:tcBorders>
              <w:right w:val="nil"/>
            </w:tcBorders>
          </w:tcPr>
          <w:p w14:paraId="6EFF10AD" w14:textId="13D50446" w:rsidR="002F78F1" w:rsidRDefault="002F78F1" w:rsidP="0056002B">
            <w:pPr>
              <w:pStyle w:val="TableNumber"/>
            </w:pPr>
            <w:r>
              <w:t>2</w:t>
            </w:r>
          </w:p>
        </w:tc>
        <w:tc>
          <w:tcPr>
            <w:tcW w:w="7650" w:type="dxa"/>
            <w:tcBorders>
              <w:top w:val="nil"/>
              <w:left w:val="nil"/>
              <w:bottom w:val="nil"/>
            </w:tcBorders>
          </w:tcPr>
          <w:p w14:paraId="4A2FA9F1" w14:textId="0B89575A" w:rsidR="002F78F1" w:rsidRDefault="002F78F1" w:rsidP="002F78F1">
            <w:pPr>
              <w:pStyle w:val="TableText"/>
            </w:pPr>
            <w:r>
              <w:t xml:space="preserve">As well, change the </w:t>
            </w:r>
            <w:r w:rsidRPr="002F78F1">
              <w:rPr>
                <w:rStyle w:val="CodeChar"/>
              </w:rPr>
              <w:t>&lt;figcaption&gt;</w:t>
            </w:r>
            <w:r>
              <w:t xml:space="preserve"> so that it displays the newly clicked painting’s title and artist information. This information is contained within the </w:t>
            </w:r>
            <w:r w:rsidRPr="002F78F1">
              <w:rPr>
                <w:rStyle w:val="CodeChar"/>
              </w:rPr>
              <w:t>alt</w:t>
            </w:r>
            <w:r>
              <w:t xml:space="preserve"> and </w:t>
            </w:r>
            <w:r w:rsidRPr="002F78F1">
              <w:rPr>
                <w:rStyle w:val="CodeChar"/>
              </w:rPr>
              <w:t>title</w:t>
            </w:r>
            <w:r>
              <w:t xml:space="preserve"> attributes of each thumbnail.</w:t>
            </w:r>
          </w:p>
        </w:tc>
      </w:tr>
      <w:tr w:rsidR="002F78F1" w14:paraId="7D1CD82E" w14:textId="77777777" w:rsidTr="0056002B">
        <w:tc>
          <w:tcPr>
            <w:tcW w:w="450" w:type="dxa"/>
            <w:tcBorders>
              <w:right w:val="nil"/>
            </w:tcBorders>
          </w:tcPr>
          <w:p w14:paraId="70ADC049" w14:textId="217EE03D" w:rsidR="002F78F1" w:rsidRDefault="002F78F1" w:rsidP="0056002B">
            <w:pPr>
              <w:pStyle w:val="TableNumber"/>
            </w:pPr>
            <w:r>
              <w:t>3</w:t>
            </w:r>
          </w:p>
        </w:tc>
        <w:tc>
          <w:tcPr>
            <w:tcW w:w="7650" w:type="dxa"/>
            <w:tcBorders>
              <w:top w:val="nil"/>
              <w:left w:val="nil"/>
              <w:bottom w:val="nil"/>
            </w:tcBorders>
          </w:tcPr>
          <w:p w14:paraId="54B69FCA" w14:textId="256DA4AC" w:rsidR="002F78F1" w:rsidRDefault="002F78F1" w:rsidP="002F78F1">
            <w:pPr>
              <w:pStyle w:val="TableText"/>
            </w:pPr>
            <w:r>
              <w:t xml:space="preserve">Set up an event listener for the input event of each of the range sliders. The code is going to set the </w:t>
            </w:r>
            <w:r w:rsidRPr="002F78F1">
              <w:rPr>
                <w:rStyle w:val="CodeChar"/>
              </w:rPr>
              <w:t>filter</w:t>
            </w:r>
            <w:r>
              <w:t xml:space="preserve"> properties on the image in the </w:t>
            </w:r>
            <w:r w:rsidRPr="002F78F1">
              <w:rPr>
                <w:rStyle w:val="CodeChar"/>
              </w:rPr>
              <w:t>&lt;figure&gt;</w:t>
            </w:r>
            <w:r>
              <w:t xml:space="preserve">. Recall from Chapter 7 that if you are setting multiple filters, they have to be included together separated by spaces. </w:t>
            </w:r>
            <w:r w:rsidRPr="00A53D39">
              <w:rPr>
                <w:b/>
              </w:rPr>
              <w:t>This listener must use event delegation</w:t>
            </w:r>
            <w:r>
              <w:t>.</w:t>
            </w:r>
          </w:p>
        </w:tc>
      </w:tr>
      <w:tr w:rsidR="002F78F1" w14:paraId="256EC27A" w14:textId="77777777" w:rsidTr="0056002B">
        <w:tc>
          <w:tcPr>
            <w:tcW w:w="450" w:type="dxa"/>
            <w:tcBorders>
              <w:right w:val="nil"/>
            </w:tcBorders>
          </w:tcPr>
          <w:p w14:paraId="1A8B9E5A" w14:textId="6B57BEE0" w:rsidR="002F78F1" w:rsidRDefault="002F78F1" w:rsidP="0056002B">
            <w:pPr>
              <w:pStyle w:val="TableNumber"/>
            </w:pPr>
            <w:r>
              <w:t>4</w:t>
            </w:r>
          </w:p>
        </w:tc>
        <w:tc>
          <w:tcPr>
            <w:tcW w:w="7650" w:type="dxa"/>
            <w:tcBorders>
              <w:top w:val="nil"/>
              <w:left w:val="nil"/>
              <w:bottom w:val="nil"/>
            </w:tcBorders>
          </w:tcPr>
          <w:p w14:paraId="79469FD6" w14:textId="72A57B07" w:rsidR="002F78F1" w:rsidRDefault="002F78F1" w:rsidP="002F78F1">
            <w:pPr>
              <w:pStyle w:val="TableText"/>
            </w:pPr>
            <w:r>
              <w:t xml:space="preserve">Add a listener for the click event of the reset button. This will simply remove the filters from the image by setting the </w:t>
            </w:r>
            <w:r w:rsidRPr="002F78F1">
              <w:rPr>
                <w:rStyle w:val="CodeChar"/>
              </w:rPr>
              <w:t>filter</w:t>
            </w:r>
            <w:r>
              <w:t xml:space="preserve"> property to none.</w:t>
            </w:r>
          </w:p>
        </w:tc>
      </w:tr>
    </w:tbl>
    <w:p w14:paraId="40C151BE" w14:textId="5AC61A6F" w:rsidR="005456B8" w:rsidRDefault="005456B8" w:rsidP="00647BC0"/>
    <w:p w14:paraId="11CB3D6E" w14:textId="62529AC3" w:rsidR="00861BBD" w:rsidRDefault="00861BBD" w:rsidP="00861BBD">
      <w:pPr>
        <w:pStyle w:val="FigureImage"/>
      </w:pPr>
      <w:r w:rsidRPr="00861BBD">
        <w:rPr>
          <w:noProof/>
        </w:rPr>
        <w:drawing>
          <wp:inline distT="0" distB="0" distL="0" distR="0" wp14:anchorId="1608031C" wp14:editId="1218950F">
            <wp:extent cx="4800600" cy="405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00600" cy="4051300"/>
                    </a:xfrm>
                    <a:prstGeom prst="rect">
                      <a:avLst/>
                    </a:prstGeom>
                  </pic:spPr>
                </pic:pic>
              </a:graphicData>
            </a:graphic>
          </wp:inline>
        </w:drawing>
      </w:r>
    </w:p>
    <w:p w14:paraId="07F4B39A" w14:textId="3AAE187C" w:rsidR="00861BBD" w:rsidRPr="00861BBD" w:rsidRDefault="00861BBD" w:rsidP="00861BBD">
      <w:pPr>
        <w:pStyle w:val="Caption"/>
      </w:pPr>
      <w:r>
        <w:t>Figure 9</w:t>
      </w:r>
      <w:r w:rsidRPr="002D0E06">
        <w:t>.</w:t>
      </w:r>
      <w:r>
        <w:fldChar w:fldCharType="begin"/>
      </w:r>
      <w:r>
        <w:instrText xml:space="preserve"> SEQ Figure \* ARABIC </w:instrText>
      </w:r>
      <w:r>
        <w:fldChar w:fldCharType="separate"/>
      </w:r>
      <w:r w:rsidR="00173B96">
        <w:rPr>
          <w:noProof/>
        </w:rPr>
        <w:t>8</w:t>
      </w:r>
      <w:r>
        <w:rPr>
          <w:noProof/>
        </w:rPr>
        <w:fldChar w:fldCharType="end"/>
      </w:r>
      <w:r w:rsidRPr="002D0E06">
        <w:t xml:space="preserve"> –</w:t>
      </w:r>
      <w:r w:rsidR="005C246E">
        <w:t>Test Your Knowledge #4</w:t>
      </w:r>
    </w:p>
    <w:sectPr w:rsidR="00861BBD" w:rsidRPr="00861BBD" w:rsidSect="002A6651">
      <w:headerReference w:type="even" r:id="rId19"/>
      <w:headerReference w:type="default" r:id="rId20"/>
      <w:footerReference w:type="default" r:id="rId21"/>
      <w:pgSz w:w="12240" w:h="15840" w:code="1"/>
      <w:pgMar w:top="1440" w:right="3168" w:bottom="1276" w:left="1512" w:header="576" w:footer="576"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B55BF2" w14:textId="77777777" w:rsidR="00CA15D0" w:rsidRDefault="00CA15D0">
      <w:r>
        <w:separator/>
      </w:r>
    </w:p>
  </w:endnote>
  <w:endnote w:type="continuationSeparator" w:id="0">
    <w:p w14:paraId="399B8B0F" w14:textId="77777777" w:rsidR="00CA15D0" w:rsidRDefault="00CA15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orbel">
    <w:panose1 w:val="020B0503020204020204"/>
    <w:charset w:val="00"/>
    <w:family w:val="swiss"/>
    <w:pitch w:val="variable"/>
    <w:sig w:usb0="A00002EF" w:usb1="4000A44B" w:usb2="00000000" w:usb3="00000000" w:csb0="0000019F" w:csb1="00000000"/>
  </w:font>
  <w:font w:name="Rockwell">
    <w:panose1 w:val="02060603020205020403"/>
    <w:charset w:val="00"/>
    <w:family w:val="roman"/>
    <w:pitch w:val="variable"/>
    <w:sig w:usb0="00000007" w:usb1="00000000" w:usb2="00000000" w:usb3="00000000" w:csb0="00000003" w:csb1="00000000"/>
  </w:font>
  <w:font w:name="Source Sans Pro Black">
    <w:altName w:val="Cambria Math"/>
    <w:panose1 w:val="00000000000000000000"/>
    <w:charset w:val="00"/>
    <w:family w:val="swiss"/>
    <w:notTrueType/>
    <w:pitch w:val="variable"/>
    <w:sig w:usb0="00000001" w:usb1="02000001"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Source Serif Pro">
    <w:panose1 w:val="02040603050405020204"/>
    <w:charset w:val="00"/>
    <w:family w:val="roman"/>
    <w:notTrueType/>
    <w:pitch w:val="variable"/>
    <w:sig w:usb0="00000007" w:usb1="00000001" w:usb2="00000000" w:usb3="00000000" w:csb0="00000093" w:csb1="00000000"/>
  </w:font>
  <w:font w:name="Source Code Pro Light">
    <w:altName w:val="Consolas"/>
    <w:panose1 w:val="00000000000000000000"/>
    <w:charset w:val="00"/>
    <w:family w:val="modern"/>
    <w:notTrueType/>
    <w:pitch w:val="fixed"/>
    <w:sig w:usb0="200002F7" w:usb1="02003803" w:usb2="00000000" w:usb3="00000000" w:csb0="0000019F" w:csb1="00000000"/>
  </w:font>
  <w:font w:name="Source Sans Pro">
    <w:altName w:val="Cambria Math"/>
    <w:panose1 w:val="00000000000000000000"/>
    <w:charset w:val="00"/>
    <w:family w:val="swiss"/>
    <w:notTrueType/>
    <w:pitch w:val="variable"/>
    <w:sig w:usb0="00000001" w:usb1="02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Rockwell Condensed">
    <w:panose1 w:val="02060603050405020104"/>
    <w:charset w:val="00"/>
    <w:family w:val="roman"/>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Source Serif Pro Light">
    <w:altName w:val="Cambria Math"/>
    <w:panose1 w:val="00000000000000000000"/>
    <w:charset w:val="00"/>
    <w:family w:val="roman"/>
    <w:notTrueType/>
    <w:pitch w:val="variable"/>
    <w:sig w:usb0="00000001" w:usb1="02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256F8C" w14:textId="6F381BC5" w:rsidR="00CA15D0" w:rsidRPr="00A53E73" w:rsidRDefault="00CA15D0" w:rsidP="00B84824">
    <w:pPr>
      <w:pStyle w:val="Footer"/>
    </w:pPr>
    <w:r w:rsidRPr="00A53E73">
      <w:t>Copyright © 201</w:t>
    </w:r>
    <w:r>
      <w:t>9</w:t>
    </w:r>
    <w:r w:rsidRPr="00A53E73">
      <w:t xml:space="preserve"> Randy Connolly and Ricardo Hoar</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E301218" w14:textId="77777777" w:rsidR="00CA15D0" w:rsidRDefault="00CA15D0">
      <w:r>
        <w:separator/>
      </w:r>
    </w:p>
  </w:footnote>
  <w:footnote w:type="continuationSeparator" w:id="0">
    <w:p w14:paraId="7DEDA431" w14:textId="77777777" w:rsidR="00CA15D0" w:rsidRDefault="00CA15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7CD9DA" w14:textId="77777777" w:rsidR="00CA15D0" w:rsidRDefault="00CA15D0">
    <w:pPr>
      <w:pStyle w:val="Header"/>
    </w:pPr>
    <w:r>
      <w:rPr>
        <w:noProof/>
        <w:lang w:val="en-CA" w:eastAsia="zh-TW"/>
      </w:rPr>
      <w:pict w14:anchorId="66D036B4">
        <v:shapetype id="_x0000_t202" coordsize="21600,21600" o:spt="202" path="m,l,21600r21600,l21600,xe">
          <v:stroke joinstyle="miter"/>
          <v:path gradientshapeok="t" o:connecttype="rect"/>
        </v:shapetype>
        <v:shape id="_x0000_s2056" type="#_x0000_t202" style="position:absolute;margin-left:0;margin-top:0;width:377.6pt;height:9.3pt;z-index:251664384;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sdt>
                <w:sdtPr>
                  <w:rPr>
                    <w:rFonts w:ascii="Rockwell Condensed" w:hAnsi="Rockwell Condensed"/>
                    <w:sz w:val="18"/>
                    <w:szCs w:val="18"/>
                  </w:rPr>
                  <w:alias w:val="Title"/>
                  <w:id w:val="1738214454"/>
                  <w:placeholder>
                    <w:docPart w:val="EC8204D3152B4B0DB3F05D3E13B7DAA5"/>
                  </w:placeholder>
                  <w:dataBinding w:prefixMappings="xmlns:ns0='http://schemas.openxmlformats.org/package/2006/metadata/core-properties' xmlns:ns1='http://purl.org/dc/elements/1.1/'" w:xpath="/ns0:coreProperties[1]/ns1:title[1]" w:storeItemID="{6C3C8BC8-F283-45AE-878A-BAB7291924A1}"/>
                  <w:text/>
                </w:sdtPr>
                <w:sdtContent>
                  <w:p w14:paraId="1C0D6624" w14:textId="77777777" w:rsidR="00CA15D0" w:rsidRDefault="00CA15D0">
                    <w:r>
                      <w:rPr>
                        <w:rFonts w:ascii="Rockwell Condensed" w:hAnsi="Rockwell Condensed"/>
                        <w:sz w:val="18"/>
                        <w:szCs w:val="18"/>
                      </w:rPr>
                      <w:t>Lab 9</w:t>
                    </w:r>
                    <w:r w:rsidRPr="00B84824">
                      <w:rPr>
                        <w:rFonts w:ascii="Rockwell Condensed" w:hAnsi="Rockwell Condensed"/>
                        <w:sz w:val="18"/>
                        <w:szCs w:val="18"/>
                      </w:rPr>
                      <w:t xml:space="preserve">: </w:t>
                    </w:r>
                    <w:r>
                      <w:rPr>
                        <w:rFonts w:ascii="Rockwell Condensed" w:hAnsi="Rockwell Condensed"/>
                        <w:sz w:val="18"/>
                        <w:szCs w:val="18"/>
                      </w:rPr>
                      <w:t>JavaScript 2: DOM and Events</w:t>
                    </w:r>
                  </w:p>
                </w:sdtContent>
              </w:sdt>
            </w:txbxContent>
          </v:textbox>
          <w10:wrap anchorx="margin" anchory="margin"/>
        </v:shape>
      </w:pict>
    </w:r>
    <w:r>
      <w:rPr>
        <w:noProof/>
        <w:lang w:val="en-CA" w:eastAsia="zh-TW"/>
      </w:rPr>
      <w:pict w14:anchorId="5CCF7BB8">
        <v:shape id="_x0000_s2055" type="#_x0000_t202" style="position:absolute;margin-left:0;margin-top:0;width:158.4pt;height:14.1pt;z-index:251663360;mso-width-percent:1000;mso-position-horizontal:left;mso-position-horizontal-relative:page;mso-position-vertical:center;mso-position-vertical-relative:top-margin-area;mso-width-percent:1000;mso-width-relative:left-margin-area;v-text-anchor:middle" o:allowincell="f" fillcolor="#f3f3e7" stroked="f">
          <v:textbox style="mso-fit-shape-to-text:t" inset=",0,,0">
            <w:txbxContent>
              <w:p w14:paraId="2995B387" w14:textId="2DB773EB" w:rsidR="00CA15D0" w:rsidRPr="00B84824" w:rsidRDefault="00CA15D0">
                <w:pPr>
                  <w:jc w:val="right"/>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BD01E4">
                  <w:rPr>
                    <w:rFonts w:ascii="Rockwell Extra Bold" w:hAnsi="Rockwell Extra Bold"/>
                    <w:noProof/>
                    <w:color w:val="404040"/>
                  </w:rPr>
                  <w:t>2</w:t>
                </w:r>
                <w:r w:rsidRPr="00B84824">
                  <w:rPr>
                    <w:rFonts w:ascii="Rockwell Extra Bold" w:hAnsi="Rockwell Extra Bold"/>
                    <w:color w:val="404040"/>
                  </w:rPr>
                  <w:fldChar w:fldCharType="end"/>
                </w:r>
              </w:p>
            </w:txbxContent>
          </v:textbox>
          <w10:wrap anchorx="page"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36BC0B" w14:textId="77777777" w:rsidR="00CA15D0" w:rsidRDefault="00CA15D0">
    <w:pPr>
      <w:pStyle w:val="Header"/>
    </w:pPr>
    <w:r>
      <w:rPr>
        <w:noProof/>
        <w:lang w:val="en-CA" w:eastAsia="zh-TW"/>
      </w:rPr>
      <w:pict w14:anchorId="1ECA2401">
        <v:shapetype id="_x0000_t202" coordsize="21600,21600" o:spt="202" path="m,l,21600r21600,l21600,xe">
          <v:stroke joinstyle="miter"/>
          <v:path gradientshapeok="t" o:connecttype="rect"/>
        </v:shapetype>
        <v:shape id="_x0000_s2058" type="#_x0000_t202" style="position:absolute;margin-left:0;margin-top:0;width:377.6pt;height:9.3pt;z-index:251667456;mso-width-percent:1000;mso-position-horizontal:left;mso-position-horizontal-relative:margin;mso-position-vertical:center;mso-position-vertical-relative:top-margin-area;mso-width-percent:1000;mso-width-relative:margin;v-text-anchor:middle" o:allowincell="f" filled="f" stroked="f">
          <v:textbox style="mso-fit-shape-to-text:t" inset=",0,,0">
            <w:txbxContent>
              <w:p w14:paraId="17F83D7C" w14:textId="77777777" w:rsidR="00CA15D0" w:rsidRPr="00B84824" w:rsidRDefault="00CA15D0">
                <w:pPr>
                  <w:jc w:val="right"/>
                  <w:rPr>
                    <w:rFonts w:ascii="Rockwell Condensed" w:hAnsi="Rockwell Condensed"/>
                    <w:sz w:val="18"/>
                    <w:szCs w:val="18"/>
                  </w:rPr>
                </w:pPr>
                <w:r w:rsidRPr="00B84824">
                  <w:rPr>
                    <w:rFonts w:ascii="Rockwell Condensed" w:hAnsi="Rockwell Condensed"/>
                    <w:sz w:val="18"/>
                    <w:szCs w:val="18"/>
                  </w:rPr>
                  <w:t>Fundamentals of Web Development</w:t>
                </w:r>
                <w:r>
                  <w:rPr>
                    <w:rFonts w:ascii="Rockwell Condensed" w:hAnsi="Rockwell Condensed"/>
                    <w:sz w:val="18"/>
                    <w:szCs w:val="18"/>
                  </w:rPr>
                  <w:t xml:space="preserve"> (2</w:t>
                </w:r>
                <w:r w:rsidRPr="00AC2DF1">
                  <w:rPr>
                    <w:rFonts w:ascii="Rockwell Condensed" w:hAnsi="Rockwell Condensed"/>
                    <w:sz w:val="18"/>
                    <w:szCs w:val="18"/>
                    <w:vertAlign w:val="superscript"/>
                  </w:rPr>
                  <w:t>nd</w:t>
                </w:r>
                <w:r>
                  <w:rPr>
                    <w:rFonts w:ascii="Rockwell Condensed" w:hAnsi="Rockwell Condensed"/>
                    <w:sz w:val="18"/>
                    <w:szCs w:val="18"/>
                  </w:rPr>
                  <w:t xml:space="preserve"> Ed)</w:t>
                </w:r>
              </w:p>
            </w:txbxContent>
          </v:textbox>
          <w10:wrap anchorx="margin" anchory="margin"/>
        </v:shape>
      </w:pict>
    </w:r>
    <w:r>
      <w:rPr>
        <w:noProof/>
        <w:lang w:val="en-CA" w:eastAsia="zh-TW"/>
      </w:rPr>
      <w:pict w14:anchorId="4BD3EBE4">
        <v:shape id="_x0000_s2057" type="#_x0000_t202" style="position:absolute;margin-left:7473.2pt;margin-top:0;width:158pt;height:14.1pt;z-index:251666432;mso-width-percent:1000;mso-position-horizontal:right;mso-position-horizontal-relative:page;mso-position-vertical:center;mso-position-vertical-relative:top-margin-area;mso-width-percent:1000;mso-width-relative:right-margin-area;v-text-anchor:middle" o:allowincell="f" fillcolor="#f3f3e7" stroked="f">
          <v:textbox style="mso-fit-shape-to-text:t" inset=",0,,0">
            <w:txbxContent>
              <w:p w14:paraId="33A0790B" w14:textId="484CD713" w:rsidR="00CA15D0" w:rsidRPr="00B84824" w:rsidRDefault="00CA15D0">
                <w:pPr>
                  <w:rPr>
                    <w:rFonts w:ascii="Rockwell Extra Bold" w:hAnsi="Rockwell Extra Bold"/>
                    <w:color w:val="404040"/>
                  </w:rPr>
                </w:pPr>
                <w:r w:rsidRPr="00B84824">
                  <w:rPr>
                    <w:rFonts w:ascii="Rockwell Extra Bold" w:hAnsi="Rockwell Extra Bold"/>
                    <w:color w:val="404040"/>
                  </w:rPr>
                  <w:fldChar w:fldCharType="begin"/>
                </w:r>
                <w:r w:rsidRPr="00B84824">
                  <w:rPr>
                    <w:rFonts w:ascii="Rockwell Extra Bold" w:hAnsi="Rockwell Extra Bold"/>
                    <w:color w:val="404040"/>
                  </w:rPr>
                  <w:instrText xml:space="preserve"> PAGE   \* MERGEFORMAT </w:instrText>
                </w:r>
                <w:r w:rsidRPr="00B84824">
                  <w:rPr>
                    <w:rFonts w:ascii="Rockwell Extra Bold" w:hAnsi="Rockwell Extra Bold"/>
                    <w:color w:val="404040"/>
                  </w:rPr>
                  <w:fldChar w:fldCharType="separate"/>
                </w:r>
                <w:r w:rsidR="00BD01E4">
                  <w:rPr>
                    <w:rFonts w:ascii="Rockwell Extra Bold" w:hAnsi="Rockwell Extra Bold"/>
                    <w:noProof/>
                    <w:color w:val="404040"/>
                  </w:rPr>
                  <w:t>3</w:t>
                </w:r>
                <w:r w:rsidRPr="00B84824">
                  <w:rPr>
                    <w:rFonts w:ascii="Rockwell Extra Bold" w:hAnsi="Rockwell Extra Bold"/>
                    <w:color w:val="404040"/>
                  </w:rPr>
                  <w:fldChar w:fldCharType="end"/>
                </w:r>
              </w:p>
            </w:txbxContent>
          </v:textbox>
          <w10:wrap anchorx="page"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6CD213B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A0C8D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326BD2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29C5FC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9CAFC5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1364F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FEA84C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B36FC4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7C4264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08CB49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5E3E96"/>
    <w:multiLevelType w:val="hybridMultilevel"/>
    <w:tmpl w:val="77C083C4"/>
    <w:lvl w:ilvl="0" w:tplc="96FE30D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050CE8"/>
    <w:multiLevelType w:val="singleLevel"/>
    <w:tmpl w:val="2A9CF118"/>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3D286801"/>
    <w:multiLevelType w:val="singleLevel"/>
    <w:tmpl w:val="355461AC"/>
    <w:lvl w:ilvl="0">
      <w:start w:val="1"/>
      <w:numFmt w:val="decimal"/>
      <w:pStyle w:val="BodyNumbered"/>
      <w:lvlText w:val="%1."/>
      <w:lvlJc w:val="left"/>
      <w:pPr>
        <w:tabs>
          <w:tab w:val="num" w:pos="360"/>
        </w:tabs>
        <w:ind w:left="360" w:hanging="360"/>
      </w:pPr>
      <w:rPr>
        <w:rFonts w:ascii="Futura Book" w:hAnsi="Futura Book" w:hint="default"/>
        <w:sz w:val="20"/>
      </w:rPr>
    </w:lvl>
  </w:abstractNum>
  <w:abstractNum w:abstractNumId="13" w15:restartNumberingAfterBreak="0">
    <w:nsid w:val="48A649E6"/>
    <w:multiLevelType w:val="singleLevel"/>
    <w:tmpl w:val="355461AC"/>
    <w:lvl w:ilvl="0">
      <w:start w:val="1"/>
      <w:numFmt w:val="decimal"/>
      <w:lvlText w:val="%1."/>
      <w:lvlJc w:val="left"/>
      <w:pPr>
        <w:tabs>
          <w:tab w:val="num" w:pos="360"/>
        </w:tabs>
        <w:ind w:left="360" w:hanging="360"/>
      </w:pPr>
      <w:rPr>
        <w:rFonts w:ascii="Futura Book" w:hAnsi="Futura Book" w:hint="default"/>
        <w:sz w:val="20"/>
      </w:rPr>
    </w:lvl>
  </w:abstractNum>
  <w:abstractNum w:abstractNumId="14" w15:restartNumberingAfterBreak="0">
    <w:nsid w:val="4AD644F5"/>
    <w:multiLevelType w:val="singleLevel"/>
    <w:tmpl w:val="4F085232"/>
    <w:lvl w:ilvl="0">
      <w:start w:val="1"/>
      <w:numFmt w:val="bullet"/>
      <w:pStyle w:val="BodyBullets"/>
      <w:lvlText w:val=""/>
      <w:lvlJc w:val="left"/>
      <w:pPr>
        <w:tabs>
          <w:tab w:val="num" w:pos="360"/>
        </w:tabs>
        <w:ind w:left="360" w:hanging="360"/>
      </w:pPr>
      <w:rPr>
        <w:rFonts w:ascii="Symbol" w:hAnsi="Symbol" w:hint="default"/>
      </w:rPr>
    </w:lvl>
  </w:abstractNum>
  <w:num w:numId="1">
    <w:abstractNumId w:val="12"/>
  </w:num>
  <w:num w:numId="2">
    <w:abstractNumId w:val="11"/>
  </w:num>
  <w:num w:numId="3">
    <w:abstractNumId w:val="13"/>
  </w:num>
  <w:num w:numId="4">
    <w:abstractNumId w:val="14"/>
  </w:num>
  <w:num w:numId="5">
    <w:abstractNumId w:val="10"/>
  </w:num>
  <w:num w:numId="6">
    <w:abstractNumId w:val="9"/>
  </w:num>
  <w:num w:numId="7">
    <w:abstractNumId w:val="7"/>
  </w:num>
  <w:num w:numId="8">
    <w:abstractNumId w:val="6"/>
  </w:num>
  <w:num w:numId="9">
    <w:abstractNumId w:val="5"/>
  </w:num>
  <w:num w:numId="10">
    <w:abstractNumId w:val="4"/>
  </w:num>
  <w:num w:numId="11">
    <w:abstractNumId w:val="8"/>
  </w:num>
  <w:num w:numId="12">
    <w:abstractNumId w:val="3"/>
  </w:num>
  <w:num w:numId="13">
    <w:abstractNumId w:val="2"/>
  </w:num>
  <w:num w:numId="14">
    <w:abstractNumId w:val="1"/>
  </w:num>
  <w:num w:numId="15">
    <w:abstractNumId w:val="0"/>
  </w:num>
  <w:num w:numId="16">
    <w:abstractNumId w:val="14"/>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mirrorMargins/>
  <w:attachedTemplate r:id="rId1"/>
  <w:linkStyles/>
  <w:defaultTabStop w:val="720"/>
  <w:evenAndOddHeaders/>
  <w:displayHorizontalDrawingGridEvery w:val="0"/>
  <w:displayVerticalDrawingGridEvery w:val="0"/>
  <w:doNotUseMarginsForDrawingGridOrigin/>
  <w:noPunctuationKerning/>
  <w:characterSpacingControl w:val="doNotCompress"/>
  <w:hdrShapeDefaults>
    <o:shapedefaults v:ext="edit" spidmax="2061">
      <o:colormru v:ext="edit" colors="#f3f3e7"/>
    </o:shapedefaults>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FA12C6"/>
    <w:rsid w:val="000006B4"/>
    <w:rsid w:val="00004BC4"/>
    <w:rsid w:val="000066EF"/>
    <w:rsid w:val="000177B9"/>
    <w:rsid w:val="00020C63"/>
    <w:rsid w:val="00023185"/>
    <w:rsid w:val="0002735C"/>
    <w:rsid w:val="00030579"/>
    <w:rsid w:val="00033E9D"/>
    <w:rsid w:val="00034CA7"/>
    <w:rsid w:val="00037A38"/>
    <w:rsid w:val="00043D81"/>
    <w:rsid w:val="000445BC"/>
    <w:rsid w:val="00045FFE"/>
    <w:rsid w:val="0004646E"/>
    <w:rsid w:val="00052FB7"/>
    <w:rsid w:val="0005388D"/>
    <w:rsid w:val="00066302"/>
    <w:rsid w:val="000746C0"/>
    <w:rsid w:val="0008399F"/>
    <w:rsid w:val="00086306"/>
    <w:rsid w:val="000908BE"/>
    <w:rsid w:val="000A01A9"/>
    <w:rsid w:val="000A34EA"/>
    <w:rsid w:val="000A7467"/>
    <w:rsid w:val="000B15D1"/>
    <w:rsid w:val="000B601D"/>
    <w:rsid w:val="000E11D0"/>
    <w:rsid w:val="000E3FE5"/>
    <w:rsid w:val="000F0516"/>
    <w:rsid w:val="000F2923"/>
    <w:rsid w:val="000F329E"/>
    <w:rsid w:val="000F6EE5"/>
    <w:rsid w:val="00100BBB"/>
    <w:rsid w:val="00107155"/>
    <w:rsid w:val="00122C99"/>
    <w:rsid w:val="001232BC"/>
    <w:rsid w:val="001474D6"/>
    <w:rsid w:val="00154DE1"/>
    <w:rsid w:val="00155FDF"/>
    <w:rsid w:val="0016709F"/>
    <w:rsid w:val="00171782"/>
    <w:rsid w:val="00173B96"/>
    <w:rsid w:val="00173FF9"/>
    <w:rsid w:val="00177EEE"/>
    <w:rsid w:val="00185D6C"/>
    <w:rsid w:val="00191EA4"/>
    <w:rsid w:val="001A5914"/>
    <w:rsid w:val="001D17DC"/>
    <w:rsid w:val="001E7785"/>
    <w:rsid w:val="001F68A5"/>
    <w:rsid w:val="00207220"/>
    <w:rsid w:val="0020777A"/>
    <w:rsid w:val="0024150E"/>
    <w:rsid w:val="00244C20"/>
    <w:rsid w:val="00250989"/>
    <w:rsid w:val="00251301"/>
    <w:rsid w:val="00251B7A"/>
    <w:rsid w:val="00256621"/>
    <w:rsid w:val="0026284D"/>
    <w:rsid w:val="00266532"/>
    <w:rsid w:val="00266C5A"/>
    <w:rsid w:val="002712FF"/>
    <w:rsid w:val="00272C6E"/>
    <w:rsid w:val="002734CB"/>
    <w:rsid w:val="00273762"/>
    <w:rsid w:val="00281FB2"/>
    <w:rsid w:val="00283633"/>
    <w:rsid w:val="0028378B"/>
    <w:rsid w:val="00290B27"/>
    <w:rsid w:val="002922A2"/>
    <w:rsid w:val="0029509E"/>
    <w:rsid w:val="002A09C4"/>
    <w:rsid w:val="002A0C28"/>
    <w:rsid w:val="002A6651"/>
    <w:rsid w:val="002A6941"/>
    <w:rsid w:val="002B248E"/>
    <w:rsid w:val="002B46A9"/>
    <w:rsid w:val="002C3807"/>
    <w:rsid w:val="002C58EC"/>
    <w:rsid w:val="002D0CCA"/>
    <w:rsid w:val="002D0E06"/>
    <w:rsid w:val="002D511E"/>
    <w:rsid w:val="002E13FB"/>
    <w:rsid w:val="002E6C6B"/>
    <w:rsid w:val="002E6DF9"/>
    <w:rsid w:val="002F78F1"/>
    <w:rsid w:val="00304227"/>
    <w:rsid w:val="00312706"/>
    <w:rsid w:val="00330522"/>
    <w:rsid w:val="003451AF"/>
    <w:rsid w:val="00352D5F"/>
    <w:rsid w:val="00362024"/>
    <w:rsid w:val="003665D9"/>
    <w:rsid w:val="003704AF"/>
    <w:rsid w:val="00371A2B"/>
    <w:rsid w:val="0038165F"/>
    <w:rsid w:val="003817A0"/>
    <w:rsid w:val="0038474F"/>
    <w:rsid w:val="003A3ABB"/>
    <w:rsid w:val="003B0AA7"/>
    <w:rsid w:val="003B0F7A"/>
    <w:rsid w:val="003B3E5D"/>
    <w:rsid w:val="003C2907"/>
    <w:rsid w:val="003C30B6"/>
    <w:rsid w:val="003C5B5F"/>
    <w:rsid w:val="003C6591"/>
    <w:rsid w:val="003C6E8D"/>
    <w:rsid w:val="003D04C2"/>
    <w:rsid w:val="003D29F2"/>
    <w:rsid w:val="003D6916"/>
    <w:rsid w:val="003E116F"/>
    <w:rsid w:val="003F4119"/>
    <w:rsid w:val="003F5CE8"/>
    <w:rsid w:val="00400428"/>
    <w:rsid w:val="00403268"/>
    <w:rsid w:val="00413D06"/>
    <w:rsid w:val="004163F5"/>
    <w:rsid w:val="0042256E"/>
    <w:rsid w:val="0043028C"/>
    <w:rsid w:val="00437F47"/>
    <w:rsid w:val="00442102"/>
    <w:rsid w:val="00446244"/>
    <w:rsid w:val="00454E47"/>
    <w:rsid w:val="004571A0"/>
    <w:rsid w:val="0046326C"/>
    <w:rsid w:val="00464797"/>
    <w:rsid w:val="00465508"/>
    <w:rsid w:val="00472125"/>
    <w:rsid w:val="004766D6"/>
    <w:rsid w:val="00483D23"/>
    <w:rsid w:val="00484DC3"/>
    <w:rsid w:val="00486417"/>
    <w:rsid w:val="00490FCD"/>
    <w:rsid w:val="00495282"/>
    <w:rsid w:val="004B242C"/>
    <w:rsid w:val="004B5D87"/>
    <w:rsid w:val="004C041A"/>
    <w:rsid w:val="004C6737"/>
    <w:rsid w:val="004D0FCE"/>
    <w:rsid w:val="004D3FC6"/>
    <w:rsid w:val="004D549A"/>
    <w:rsid w:val="004D5CDB"/>
    <w:rsid w:val="004D5D4F"/>
    <w:rsid w:val="004D7E4A"/>
    <w:rsid w:val="004E081C"/>
    <w:rsid w:val="004E1FC7"/>
    <w:rsid w:val="004F6D23"/>
    <w:rsid w:val="004F7A19"/>
    <w:rsid w:val="0050081B"/>
    <w:rsid w:val="00505D45"/>
    <w:rsid w:val="00506BDE"/>
    <w:rsid w:val="00507B80"/>
    <w:rsid w:val="00514CEE"/>
    <w:rsid w:val="00516FDE"/>
    <w:rsid w:val="005170D5"/>
    <w:rsid w:val="005211A3"/>
    <w:rsid w:val="0052308C"/>
    <w:rsid w:val="00525401"/>
    <w:rsid w:val="00527CAE"/>
    <w:rsid w:val="005321A2"/>
    <w:rsid w:val="0054087C"/>
    <w:rsid w:val="005456B8"/>
    <w:rsid w:val="00550384"/>
    <w:rsid w:val="005530E0"/>
    <w:rsid w:val="0056002B"/>
    <w:rsid w:val="005669CE"/>
    <w:rsid w:val="00583AD0"/>
    <w:rsid w:val="00583DF1"/>
    <w:rsid w:val="005903EB"/>
    <w:rsid w:val="005956CC"/>
    <w:rsid w:val="005A5C29"/>
    <w:rsid w:val="005B4B6B"/>
    <w:rsid w:val="005B7A55"/>
    <w:rsid w:val="005B7C35"/>
    <w:rsid w:val="005C0FB4"/>
    <w:rsid w:val="005C1EAC"/>
    <w:rsid w:val="005C246E"/>
    <w:rsid w:val="006039D7"/>
    <w:rsid w:val="00611B8A"/>
    <w:rsid w:val="006167D3"/>
    <w:rsid w:val="00623768"/>
    <w:rsid w:val="00624E13"/>
    <w:rsid w:val="006313CC"/>
    <w:rsid w:val="00631C1A"/>
    <w:rsid w:val="00633816"/>
    <w:rsid w:val="006370A2"/>
    <w:rsid w:val="00641948"/>
    <w:rsid w:val="00642486"/>
    <w:rsid w:val="00647BC0"/>
    <w:rsid w:val="00650BA2"/>
    <w:rsid w:val="00653ABA"/>
    <w:rsid w:val="006543E2"/>
    <w:rsid w:val="00656F8C"/>
    <w:rsid w:val="006606D9"/>
    <w:rsid w:val="0067047E"/>
    <w:rsid w:val="00682165"/>
    <w:rsid w:val="00687FDB"/>
    <w:rsid w:val="006947D8"/>
    <w:rsid w:val="00694E2F"/>
    <w:rsid w:val="006A00D2"/>
    <w:rsid w:val="006A271A"/>
    <w:rsid w:val="006A4945"/>
    <w:rsid w:val="006A5306"/>
    <w:rsid w:val="006A582F"/>
    <w:rsid w:val="006B7AC0"/>
    <w:rsid w:val="006C00DF"/>
    <w:rsid w:val="006C04FA"/>
    <w:rsid w:val="006C2EBF"/>
    <w:rsid w:val="006C4A70"/>
    <w:rsid w:val="006D1C57"/>
    <w:rsid w:val="006E067A"/>
    <w:rsid w:val="006E326C"/>
    <w:rsid w:val="006E6E97"/>
    <w:rsid w:val="006F3EE8"/>
    <w:rsid w:val="006F4233"/>
    <w:rsid w:val="006F4513"/>
    <w:rsid w:val="00704850"/>
    <w:rsid w:val="007129E8"/>
    <w:rsid w:val="00723958"/>
    <w:rsid w:val="007345EF"/>
    <w:rsid w:val="00734678"/>
    <w:rsid w:val="007405F8"/>
    <w:rsid w:val="00740A25"/>
    <w:rsid w:val="007457A3"/>
    <w:rsid w:val="0074722E"/>
    <w:rsid w:val="007523A0"/>
    <w:rsid w:val="00752E34"/>
    <w:rsid w:val="00752F30"/>
    <w:rsid w:val="0076024F"/>
    <w:rsid w:val="0076087A"/>
    <w:rsid w:val="0079033C"/>
    <w:rsid w:val="007A016A"/>
    <w:rsid w:val="007A5598"/>
    <w:rsid w:val="007C0ACA"/>
    <w:rsid w:val="007C5462"/>
    <w:rsid w:val="007C6E79"/>
    <w:rsid w:val="007D12E8"/>
    <w:rsid w:val="007D1815"/>
    <w:rsid w:val="007E0C87"/>
    <w:rsid w:val="007E3239"/>
    <w:rsid w:val="007E4D6D"/>
    <w:rsid w:val="007E63E8"/>
    <w:rsid w:val="007E76A0"/>
    <w:rsid w:val="007E7E58"/>
    <w:rsid w:val="007F0604"/>
    <w:rsid w:val="007F17EB"/>
    <w:rsid w:val="008030E7"/>
    <w:rsid w:val="008070A5"/>
    <w:rsid w:val="0083085D"/>
    <w:rsid w:val="00831C5F"/>
    <w:rsid w:val="008333C2"/>
    <w:rsid w:val="008357C4"/>
    <w:rsid w:val="00841510"/>
    <w:rsid w:val="00842AF5"/>
    <w:rsid w:val="00846049"/>
    <w:rsid w:val="00857CD6"/>
    <w:rsid w:val="00857E8C"/>
    <w:rsid w:val="00861BBD"/>
    <w:rsid w:val="00866619"/>
    <w:rsid w:val="008672C3"/>
    <w:rsid w:val="00876428"/>
    <w:rsid w:val="008841F1"/>
    <w:rsid w:val="008967FE"/>
    <w:rsid w:val="008A48CA"/>
    <w:rsid w:val="008A6467"/>
    <w:rsid w:val="008A72E2"/>
    <w:rsid w:val="008B480F"/>
    <w:rsid w:val="008B65BF"/>
    <w:rsid w:val="008C4B67"/>
    <w:rsid w:val="008D05AA"/>
    <w:rsid w:val="008E020D"/>
    <w:rsid w:val="008E0C9F"/>
    <w:rsid w:val="008F69C6"/>
    <w:rsid w:val="008F7179"/>
    <w:rsid w:val="009009D6"/>
    <w:rsid w:val="0093561C"/>
    <w:rsid w:val="009506D2"/>
    <w:rsid w:val="00954284"/>
    <w:rsid w:val="00955468"/>
    <w:rsid w:val="00955DE1"/>
    <w:rsid w:val="009568F9"/>
    <w:rsid w:val="00956993"/>
    <w:rsid w:val="00970797"/>
    <w:rsid w:val="009722D8"/>
    <w:rsid w:val="0097340C"/>
    <w:rsid w:val="00974289"/>
    <w:rsid w:val="00991FAC"/>
    <w:rsid w:val="00996BA8"/>
    <w:rsid w:val="009970B2"/>
    <w:rsid w:val="009A2F4B"/>
    <w:rsid w:val="009B5ABD"/>
    <w:rsid w:val="009B5E2D"/>
    <w:rsid w:val="009B6421"/>
    <w:rsid w:val="009B642B"/>
    <w:rsid w:val="009B76FA"/>
    <w:rsid w:val="009C46AD"/>
    <w:rsid w:val="009D39E9"/>
    <w:rsid w:val="009D4AF1"/>
    <w:rsid w:val="009D73AB"/>
    <w:rsid w:val="009E5DC9"/>
    <w:rsid w:val="009F3151"/>
    <w:rsid w:val="009F3C05"/>
    <w:rsid w:val="00A05611"/>
    <w:rsid w:val="00A07641"/>
    <w:rsid w:val="00A127EF"/>
    <w:rsid w:val="00A12EDC"/>
    <w:rsid w:val="00A13372"/>
    <w:rsid w:val="00A23B03"/>
    <w:rsid w:val="00A34199"/>
    <w:rsid w:val="00A531AA"/>
    <w:rsid w:val="00A5337B"/>
    <w:rsid w:val="00A53D39"/>
    <w:rsid w:val="00A53E73"/>
    <w:rsid w:val="00A5587E"/>
    <w:rsid w:val="00A7708C"/>
    <w:rsid w:val="00A8743D"/>
    <w:rsid w:val="00A96EC0"/>
    <w:rsid w:val="00AA156A"/>
    <w:rsid w:val="00AA43C5"/>
    <w:rsid w:val="00AA7D25"/>
    <w:rsid w:val="00AB0592"/>
    <w:rsid w:val="00AB1803"/>
    <w:rsid w:val="00AB2902"/>
    <w:rsid w:val="00AC2DF1"/>
    <w:rsid w:val="00AC607D"/>
    <w:rsid w:val="00AC67B3"/>
    <w:rsid w:val="00AE0EDA"/>
    <w:rsid w:val="00AE3938"/>
    <w:rsid w:val="00AE51C5"/>
    <w:rsid w:val="00AE61E3"/>
    <w:rsid w:val="00AF0B58"/>
    <w:rsid w:val="00AF18DC"/>
    <w:rsid w:val="00AF5A76"/>
    <w:rsid w:val="00B05CBF"/>
    <w:rsid w:val="00B10B9F"/>
    <w:rsid w:val="00B22A3E"/>
    <w:rsid w:val="00B30399"/>
    <w:rsid w:val="00B35FD6"/>
    <w:rsid w:val="00B37846"/>
    <w:rsid w:val="00B40D0C"/>
    <w:rsid w:val="00B5331F"/>
    <w:rsid w:val="00B623F0"/>
    <w:rsid w:val="00B6257C"/>
    <w:rsid w:val="00B63E15"/>
    <w:rsid w:val="00B7268F"/>
    <w:rsid w:val="00B731C3"/>
    <w:rsid w:val="00B75A33"/>
    <w:rsid w:val="00B75E69"/>
    <w:rsid w:val="00B80901"/>
    <w:rsid w:val="00B82AF7"/>
    <w:rsid w:val="00B84824"/>
    <w:rsid w:val="00B86B3C"/>
    <w:rsid w:val="00BA0310"/>
    <w:rsid w:val="00BA2E12"/>
    <w:rsid w:val="00BA7526"/>
    <w:rsid w:val="00BB060F"/>
    <w:rsid w:val="00BB45C9"/>
    <w:rsid w:val="00BC2455"/>
    <w:rsid w:val="00BC5CF7"/>
    <w:rsid w:val="00BC6A9E"/>
    <w:rsid w:val="00BD01E4"/>
    <w:rsid w:val="00BD6D9F"/>
    <w:rsid w:val="00BD7037"/>
    <w:rsid w:val="00BE1055"/>
    <w:rsid w:val="00BE75AD"/>
    <w:rsid w:val="00BF0A34"/>
    <w:rsid w:val="00BF30D7"/>
    <w:rsid w:val="00BF7573"/>
    <w:rsid w:val="00C07D4B"/>
    <w:rsid w:val="00C118E2"/>
    <w:rsid w:val="00C17857"/>
    <w:rsid w:val="00C17BE8"/>
    <w:rsid w:val="00C22A58"/>
    <w:rsid w:val="00C32E2C"/>
    <w:rsid w:val="00C3559E"/>
    <w:rsid w:val="00C36E41"/>
    <w:rsid w:val="00C4423A"/>
    <w:rsid w:val="00C52CAA"/>
    <w:rsid w:val="00C52EF0"/>
    <w:rsid w:val="00C531D5"/>
    <w:rsid w:val="00C611C8"/>
    <w:rsid w:val="00C91E0A"/>
    <w:rsid w:val="00CA15D0"/>
    <w:rsid w:val="00CA2DD9"/>
    <w:rsid w:val="00CA3CDA"/>
    <w:rsid w:val="00CA5129"/>
    <w:rsid w:val="00CB29AF"/>
    <w:rsid w:val="00CB53CB"/>
    <w:rsid w:val="00CC249F"/>
    <w:rsid w:val="00CC759E"/>
    <w:rsid w:val="00CD6FD5"/>
    <w:rsid w:val="00CD7EF8"/>
    <w:rsid w:val="00CD7F5E"/>
    <w:rsid w:val="00CE1D37"/>
    <w:rsid w:val="00CE2A53"/>
    <w:rsid w:val="00CF4A27"/>
    <w:rsid w:val="00D036C7"/>
    <w:rsid w:val="00D04001"/>
    <w:rsid w:val="00D127F5"/>
    <w:rsid w:val="00D12D71"/>
    <w:rsid w:val="00D1696E"/>
    <w:rsid w:val="00D2312C"/>
    <w:rsid w:val="00D37217"/>
    <w:rsid w:val="00D4179C"/>
    <w:rsid w:val="00D43998"/>
    <w:rsid w:val="00D45326"/>
    <w:rsid w:val="00D53D8A"/>
    <w:rsid w:val="00D559B6"/>
    <w:rsid w:val="00D610E4"/>
    <w:rsid w:val="00D70D9D"/>
    <w:rsid w:val="00D735E2"/>
    <w:rsid w:val="00D80457"/>
    <w:rsid w:val="00D8467A"/>
    <w:rsid w:val="00D86D29"/>
    <w:rsid w:val="00D93697"/>
    <w:rsid w:val="00D9572C"/>
    <w:rsid w:val="00D97771"/>
    <w:rsid w:val="00DB18CB"/>
    <w:rsid w:val="00DB737D"/>
    <w:rsid w:val="00DC0859"/>
    <w:rsid w:val="00DC3A9D"/>
    <w:rsid w:val="00DC3EC1"/>
    <w:rsid w:val="00DC4D74"/>
    <w:rsid w:val="00DC5173"/>
    <w:rsid w:val="00DD0548"/>
    <w:rsid w:val="00DD0648"/>
    <w:rsid w:val="00DD0D03"/>
    <w:rsid w:val="00DD1713"/>
    <w:rsid w:val="00DE5C88"/>
    <w:rsid w:val="00DF59D8"/>
    <w:rsid w:val="00E02CCC"/>
    <w:rsid w:val="00E21A33"/>
    <w:rsid w:val="00E233CF"/>
    <w:rsid w:val="00E37F6E"/>
    <w:rsid w:val="00E40BD6"/>
    <w:rsid w:val="00E52B20"/>
    <w:rsid w:val="00E54CB4"/>
    <w:rsid w:val="00E56A99"/>
    <w:rsid w:val="00E60293"/>
    <w:rsid w:val="00E67E24"/>
    <w:rsid w:val="00E73362"/>
    <w:rsid w:val="00E827B1"/>
    <w:rsid w:val="00E93F94"/>
    <w:rsid w:val="00E95411"/>
    <w:rsid w:val="00EA2F99"/>
    <w:rsid w:val="00EA6798"/>
    <w:rsid w:val="00EA6B91"/>
    <w:rsid w:val="00EB136C"/>
    <w:rsid w:val="00EB36EF"/>
    <w:rsid w:val="00EC1D48"/>
    <w:rsid w:val="00EC472D"/>
    <w:rsid w:val="00EE006E"/>
    <w:rsid w:val="00EF2E1B"/>
    <w:rsid w:val="00EF2E67"/>
    <w:rsid w:val="00EF7113"/>
    <w:rsid w:val="00EF7227"/>
    <w:rsid w:val="00F00085"/>
    <w:rsid w:val="00F01E52"/>
    <w:rsid w:val="00F02319"/>
    <w:rsid w:val="00F06C86"/>
    <w:rsid w:val="00F07AA1"/>
    <w:rsid w:val="00F11978"/>
    <w:rsid w:val="00F14C05"/>
    <w:rsid w:val="00F23808"/>
    <w:rsid w:val="00F2690B"/>
    <w:rsid w:val="00F303D2"/>
    <w:rsid w:val="00F50B81"/>
    <w:rsid w:val="00F6089F"/>
    <w:rsid w:val="00F61459"/>
    <w:rsid w:val="00F6431E"/>
    <w:rsid w:val="00F6449E"/>
    <w:rsid w:val="00F719DF"/>
    <w:rsid w:val="00F7494D"/>
    <w:rsid w:val="00F80DAF"/>
    <w:rsid w:val="00F81922"/>
    <w:rsid w:val="00F9116D"/>
    <w:rsid w:val="00F92D6C"/>
    <w:rsid w:val="00FA0FC1"/>
    <w:rsid w:val="00FA12C6"/>
    <w:rsid w:val="00FA164B"/>
    <w:rsid w:val="00FB263D"/>
    <w:rsid w:val="00FB3FF2"/>
    <w:rsid w:val="00FB589C"/>
    <w:rsid w:val="00FC6A4E"/>
    <w:rsid w:val="00FD23B0"/>
    <w:rsid w:val="00FD5BDB"/>
    <w:rsid w:val="00FD7B0E"/>
    <w:rsid w:val="00FE06B3"/>
    <w:rsid w:val="00FE0EBD"/>
    <w:rsid w:val="00FE7491"/>
    <w:rsid w:val="00FF14D9"/>
    <w:rsid w:val="00FF1609"/>
    <w:rsid w:val="00FF3097"/>
    <w:rsid w:val="00FF4D5B"/>
    <w:rsid w:val="00FF5AA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61">
      <o:colormru v:ext="edit" colors="#f3f3e7"/>
    </o:shapedefaults>
    <o:shapelayout v:ext="edit">
      <o:idmap v:ext="edit" data="1"/>
    </o:shapelayout>
  </w:shapeDefaults>
  <w:decimalSymbol w:val="."/>
  <w:listSeparator w:val=","/>
  <w14:docId w14:val="0BE2F62E"/>
  <w15:docId w15:val="{343B1BBF-7C5B-4A42-86D0-481442B1A9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CA" w:eastAsia="en-CA"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uiPriority="2" w:qFormat="1"/>
    <w:lsdException w:name="heading 6" w:uiPriority="1" w:qFormat="1"/>
    <w:lsdException w:name="heading 7" w:semiHidden="1" w:uiPriority="2" w:unhideWhenUsed="1" w:qFormat="1"/>
    <w:lsdException w:name="heading 8" w:semiHidden="1" w:uiPriority="2" w:unhideWhenUsed="1" w:qFormat="1"/>
    <w:lsdException w:name="heading 9" w:semiHidden="1" w:uiPriority="2"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4"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15D0"/>
    <w:rPr>
      <w:rFonts w:ascii="Corbel" w:hAnsi="Corbel"/>
      <w:sz w:val="23"/>
      <w:lang w:val="en-US" w:eastAsia="en-US"/>
    </w:rPr>
  </w:style>
  <w:style w:type="paragraph" w:styleId="Heading1">
    <w:name w:val="heading 1"/>
    <w:basedOn w:val="Normal"/>
    <w:next w:val="BodyMain"/>
    <w:link w:val="Heading1Char"/>
    <w:autoRedefine/>
    <w:qFormat/>
    <w:rsid w:val="00CA15D0"/>
    <w:pPr>
      <w:keepNext/>
      <w:spacing w:before="140" w:after="140"/>
      <w:ind w:left="576" w:right="576"/>
      <w:outlineLvl w:val="0"/>
    </w:pPr>
    <w:rPr>
      <w:rFonts w:ascii="Rockwell" w:hAnsi="Rockwell"/>
      <w:b/>
      <w:smallCaps/>
      <w:color w:val="404040"/>
      <w:kern w:val="28"/>
      <w:sz w:val="56"/>
      <w:szCs w:val="72"/>
    </w:rPr>
  </w:style>
  <w:style w:type="paragraph" w:styleId="Heading2">
    <w:name w:val="heading 2"/>
    <w:basedOn w:val="Normal"/>
    <w:next w:val="BodyMain"/>
    <w:autoRedefine/>
    <w:qFormat/>
    <w:rsid w:val="00CA15D0"/>
    <w:pPr>
      <w:keepNext/>
      <w:spacing w:before="480" w:after="140"/>
      <w:ind w:left="-576"/>
      <w:outlineLvl w:val="1"/>
    </w:pPr>
    <w:rPr>
      <w:rFonts w:ascii="Source Sans Pro Black" w:hAnsi="Source Sans Pro Black"/>
      <w:smallCaps/>
      <w:color w:val="404040"/>
      <w:kern w:val="28"/>
      <w:sz w:val="44"/>
    </w:rPr>
  </w:style>
  <w:style w:type="paragraph" w:styleId="Heading3">
    <w:name w:val="heading 3"/>
    <w:basedOn w:val="Normal"/>
    <w:next w:val="BodyMain"/>
    <w:autoRedefine/>
    <w:qFormat/>
    <w:rsid w:val="00CA15D0"/>
    <w:pPr>
      <w:keepNext/>
      <w:spacing w:before="280" w:after="140"/>
      <w:outlineLvl w:val="2"/>
    </w:pPr>
    <w:rPr>
      <w:rFonts w:ascii="Franklin Gothic Medium" w:hAnsi="Franklin Gothic Medium"/>
      <w:color w:val="404040"/>
      <w:kern w:val="28"/>
      <w:sz w:val="30"/>
    </w:rPr>
  </w:style>
  <w:style w:type="paragraph" w:styleId="Heading4">
    <w:name w:val="heading 4"/>
    <w:basedOn w:val="Normal"/>
    <w:next w:val="BodyMain"/>
    <w:qFormat/>
    <w:rsid w:val="00CA15D0"/>
    <w:pPr>
      <w:keepNext/>
      <w:spacing w:before="280" w:after="140"/>
      <w:outlineLvl w:val="3"/>
    </w:pPr>
    <w:rPr>
      <w:rFonts w:ascii="Franklin Gothic Medium Cond" w:hAnsi="Franklin Gothic Medium Cond"/>
      <w:color w:val="404040"/>
      <w:kern w:val="28"/>
      <w:sz w:val="28"/>
    </w:rPr>
  </w:style>
  <w:style w:type="paragraph" w:styleId="Heading5">
    <w:name w:val="heading 5"/>
    <w:basedOn w:val="Normal"/>
    <w:next w:val="BodyMain"/>
    <w:uiPriority w:val="2"/>
    <w:qFormat/>
    <w:rsid w:val="00CA15D0"/>
    <w:pPr>
      <w:keepNext/>
      <w:spacing w:before="280" w:after="140"/>
      <w:outlineLvl w:val="4"/>
    </w:pPr>
    <w:rPr>
      <w:rFonts w:ascii="Franklin Gothic Medium Cond" w:hAnsi="Franklin Gothic Medium Cond"/>
      <w:kern w:val="28"/>
      <w:sz w:val="24"/>
    </w:rPr>
  </w:style>
  <w:style w:type="paragraph" w:styleId="Heading6">
    <w:name w:val="heading 6"/>
    <w:basedOn w:val="Normal"/>
    <w:next w:val="Normal"/>
    <w:uiPriority w:val="1"/>
    <w:qFormat/>
    <w:rsid w:val="00CA15D0"/>
    <w:pPr>
      <w:keepNext/>
      <w:spacing w:before="120" w:after="80"/>
      <w:outlineLvl w:val="5"/>
    </w:pPr>
    <w:rPr>
      <w:rFonts w:ascii="Franklin Gothic Book" w:hAnsi="Franklin Gothic Book"/>
      <w:i/>
      <w:kern w:val="28"/>
      <w:sz w:val="24"/>
    </w:rPr>
  </w:style>
  <w:style w:type="paragraph" w:styleId="Heading7">
    <w:name w:val="heading 7"/>
    <w:basedOn w:val="Normal"/>
    <w:next w:val="Normal"/>
    <w:uiPriority w:val="2"/>
    <w:qFormat/>
    <w:rsid w:val="00CA15D0"/>
    <w:pPr>
      <w:keepNext/>
      <w:spacing w:before="80" w:after="60"/>
      <w:outlineLvl w:val="6"/>
    </w:pPr>
    <w:rPr>
      <w:rFonts w:ascii="Futura Light" w:hAnsi="Futura Light"/>
      <w:kern w:val="28"/>
      <w:sz w:val="20"/>
    </w:rPr>
  </w:style>
  <w:style w:type="paragraph" w:styleId="Heading8">
    <w:name w:val="heading 8"/>
    <w:basedOn w:val="Normal"/>
    <w:next w:val="Normal"/>
    <w:uiPriority w:val="2"/>
    <w:rsid w:val="00CA15D0"/>
    <w:pPr>
      <w:keepNext/>
      <w:spacing w:before="80" w:after="60"/>
      <w:outlineLvl w:val="7"/>
    </w:pPr>
    <w:rPr>
      <w:i/>
      <w:kern w:val="28"/>
      <w:sz w:val="20"/>
    </w:rPr>
  </w:style>
  <w:style w:type="paragraph" w:styleId="Heading9">
    <w:name w:val="heading 9"/>
    <w:basedOn w:val="Normal"/>
    <w:next w:val="Normal"/>
    <w:uiPriority w:val="2"/>
    <w:rsid w:val="00CA15D0"/>
    <w:pPr>
      <w:keepNext/>
      <w:spacing w:before="80" w:after="60"/>
      <w:outlineLvl w:val="8"/>
    </w:pPr>
    <w:rPr>
      <w:kern w:val="28"/>
      <w:sz w:val="16"/>
    </w:rPr>
  </w:style>
  <w:style w:type="character" w:default="1" w:styleId="DefaultParagraphFont">
    <w:name w:val="Default Paragraph Font"/>
    <w:uiPriority w:val="1"/>
    <w:semiHidden/>
    <w:unhideWhenUsed/>
    <w:rsid w:val="00CA15D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A15D0"/>
  </w:style>
  <w:style w:type="paragraph" w:customStyle="1" w:styleId="BodyMain">
    <w:name w:val="Body.Main"/>
    <w:basedOn w:val="Normal"/>
    <w:link w:val="BodyMainChar"/>
    <w:autoRedefine/>
    <w:rsid w:val="00CA15D0"/>
    <w:pPr>
      <w:spacing w:after="280" w:line="300" w:lineRule="exact"/>
    </w:pPr>
    <w:rPr>
      <w:rFonts w:ascii="Source Serif Pro" w:hAnsi="Source Serif Pro"/>
    </w:rPr>
  </w:style>
  <w:style w:type="paragraph" w:styleId="Header">
    <w:name w:val="header"/>
    <w:basedOn w:val="Normal"/>
    <w:link w:val="HeaderChar"/>
    <w:autoRedefine/>
    <w:rsid w:val="00CA15D0"/>
    <w:pPr>
      <w:tabs>
        <w:tab w:val="right" w:pos="9000"/>
        <w:tab w:val="left" w:pos="9360"/>
      </w:tabs>
      <w:ind w:right="-1980"/>
    </w:pPr>
    <w:rPr>
      <w:rFonts w:ascii="Franklin Gothic Book" w:hAnsi="Franklin Gothic Book"/>
      <w:caps/>
      <w:color w:val="404040"/>
      <w:sz w:val="16"/>
    </w:rPr>
  </w:style>
  <w:style w:type="paragraph" w:customStyle="1" w:styleId="Code">
    <w:name w:val="Code"/>
    <w:basedOn w:val="Normal"/>
    <w:link w:val="CodeChar"/>
    <w:autoRedefine/>
    <w:rsid w:val="00CA15D0"/>
    <w:pPr>
      <w:tabs>
        <w:tab w:val="left" w:pos="360"/>
        <w:tab w:val="left" w:pos="720"/>
        <w:tab w:val="left" w:pos="1080"/>
        <w:tab w:val="left" w:pos="1440"/>
        <w:tab w:val="left" w:pos="1800"/>
        <w:tab w:val="left" w:pos="2160"/>
        <w:tab w:val="left" w:pos="2520"/>
        <w:tab w:val="left" w:pos="2880"/>
      </w:tabs>
    </w:pPr>
    <w:rPr>
      <w:rFonts w:ascii="Source Code Pro Light" w:hAnsi="Source Code Pro Light"/>
      <w:sz w:val="19"/>
    </w:rPr>
  </w:style>
  <w:style w:type="paragraph" w:customStyle="1" w:styleId="TableHeading">
    <w:name w:val="Table.Heading"/>
    <w:basedOn w:val="Normal"/>
    <w:link w:val="TableHeadingChar"/>
    <w:autoRedefine/>
    <w:rsid w:val="00CA15D0"/>
    <w:pPr>
      <w:spacing w:before="60" w:after="60" w:line="280" w:lineRule="exact"/>
      <w:jc w:val="both"/>
    </w:pPr>
    <w:rPr>
      <w:rFonts w:ascii="Source Sans Pro Black" w:hAnsi="Source Sans Pro Black"/>
      <w:b/>
      <w:smallCaps/>
      <w:spacing w:val="30"/>
      <w:sz w:val="22"/>
      <w:szCs w:val="24"/>
    </w:rPr>
  </w:style>
  <w:style w:type="paragraph" w:customStyle="1" w:styleId="TableText">
    <w:name w:val="Table.Text"/>
    <w:basedOn w:val="Normal"/>
    <w:autoRedefine/>
    <w:rsid w:val="00CA15D0"/>
    <w:pPr>
      <w:spacing w:before="120" w:line="260" w:lineRule="exact"/>
    </w:pPr>
    <w:rPr>
      <w:rFonts w:ascii="Source Sans Pro" w:hAnsi="Source Sans Pro"/>
      <w:sz w:val="20"/>
    </w:rPr>
  </w:style>
  <w:style w:type="character" w:customStyle="1" w:styleId="inline">
    <w:name w:val="inline"/>
    <w:basedOn w:val="DefaultParagraphFont"/>
    <w:rsid w:val="00CA15D0"/>
    <w:rPr>
      <w:rFonts w:ascii="Franklin Gothic Medium" w:hAnsi="Franklin Gothic Medium"/>
      <w:sz w:val="20"/>
    </w:rPr>
  </w:style>
  <w:style w:type="paragraph" w:styleId="BalloonText">
    <w:name w:val="Balloon Text"/>
    <w:basedOn w:val="Normal"/>
    <w:link w:val="BalloonTextChar"/>
    <w:rsid w:val="002A09C4"/>
    <w:rPr>
      <w:rFonts w:ascii="Tahoma" w:hAnsi="Tahoma" w:cs="Tahoma"/>
      <w:sz w:val="16"/>
      <w:szCs w:val="16"/>
    </w:rPr>
  </w:style>
  <w:style w:type="paragraph" w:customStyle="1" w:styleId="TableNumber">
    <w:name w:val="Table.Number"/>
    <w:basedOn w:val="Normal"/>
    <w:link w:val="TableNumberChar"/>
    <w:autoRedefine/>
    <w:rsid w:val="00CA15D0"/>
    <w:pPr>
      <w:spacing w:before="120" w:line="260" w:lineRule="exact"/>
      <w:jc w:val="right"/>
    </w:pPr>
    <w:rPr>
      <w:rFonts w:ascii="Franklin Gothic Medium" w:hAnsi="Franklin Gothic Medium"/>
      <w:color w:val="000080"/>
      <w:sz w:val="20"/>
    </w:rPr>
  </w:style>
  <w:style w:type="paragraph" w:customStyle="1" w:styleId="BodyDark">
    <w:name w:val="Body.Dark"/>
    <w:basedOn w:val="BodyMain"/>
    <w:autoRedefine/>
    <w:rsid w:val="00CA15D0"/>
    <w:pPr>
      <w:spacing w:after="120" w:line="240" w:lineRule="auto"/>
    </w:pPr>
    <w:rPr>
      <w:b/>
      <w:sz w:val="20"/>
    </w:rPr>
  </w:style>
  <w:style w:type="paragraph" w:styleId="Footer">
    <w:name w:val="footer"/>
    <w:basedOn w:val="Normal"/>
    <w:autoRedefine/>
    <w:rsid w:val="00CA15D0"/>
    <w:pPr>
      <w:tabs>
        <w:tab w:val="center" w:pos="4320"/>
        <w:tab w:val="right" w:pos="8640"/>
      </w:tabs>
      <w:spacing w:after="120" w:line="240" w:lineRule="exact"/>
    </w:pPr>
    <w:rPr>
      <w:rFonts w:ascii="Franklin Gothic Book" w:hAnsi="Franklin Gothic Book"/>
      <w:color w:val="404040"/>
      <w:sz w:val="16"/>
    </w:rPr>
  </w:style>
  <w:style w:type="character" w:styleId="PageNumber">
    <w:name w:val="page number"/>
    <w:rsid w:val="00CA15D0"/>
    <w:rPr>
      <w:rFonts w:ascii="Constantia" w:hAnsi="Constantia"/>
      <w:b/>
      <w:color w:val="404040"/>
      <w:sz w:val="36"/>
    </w:rPr>
  </w:style>
  <w:style w:type="paragraph" w:styleId="PlainText">
    <w:name w:val="Plain Text"/>
    <w:basedOn w:val="Normal"/>
    <w:rsid w:val="002A09C4"/>
    <w:rPr>
      <w:rFonts w:ascii="Courier New" w:hAnsi="Courier New"/>
      <w:sz w:val="20"/>
    </w:rPr>
  </w:style>
  <w:style w:type="paragraph" w:customStyle="1" w:styleId="BodyCaption">
    <w:name w:val="Body.Caption"/>
    <w:basedOn w:val="BodyMain"/>
    <w:rsid w:val="002A09C4"/>
    <w:pPr>
      <w:spacing w:line="240" w:lineRule="auto"/>
    </w:pPr>
    <w:rPr>
      <w:i/>
      <w:sz w:val="20"/>
    </w:rPr>
  </w:style>
  <w:style w:type="paragraph" w:customStyle="1" w:styleId="Note">
    <w:name w:val="Note"/>
    <w:basedOn w:val="BodyMain"/>
    <w:next w:val="BodyMain"/>
    <w:rsid w:val="002A09C4"/>
    <w:rPr>
      <w:i/>
    </w:rPr>
  </w:style>
  <w:style w:type="character" w:customStyle="1" w:styleId="NoteLeadIn">
    <w:name w:val="Note.LeadIn"/>
    <w:basedOn w:val="inline"/>
    <w:rsid w:val="002A09C4"/>
    <w:rPr>
      <w:rFonts w:ascii="Franklin Gothic Medium" w:hAnsi="Franklin Gothic Medium"/>
      <w:sz w:val="20"/>
    </w:rPr>
  </w:style>
  <w:style w:type="paragraph" w:customStyle="1" w:styleId="ChapterSubtitle">
    <w:name w:val="Chapter.Subtitle"/>
    <w:basedOn w:val="BodyDark"/>
    <w:next w:val="Normal"/>
    <w:autoRedefine/>
    <w:rsid w:val="00CA15D0"/>
    <w:pPr>
      <w:spacing w:before="120"/>
    </w:pPr>
    <w:rPr>
      <w:rFonts w:ascii="Rockwell Condensed" w:hAnsi="Rockwell Condensed"/>
      <w:b w:val="0"/>
      <w:sz w:val="28"/>
    </w:rPr>
  </w:style>
  <w:style w:type="character" w:customStyle="1" w:styleId="BalloonTextChar">
    <w:name w:val="Balloon Text Char"/>
    <w:basedOn w:val="DefaultParagraphFont"/>
    <w:link w:val="BalloonText"/>
    <w:rsid w:val="002A09C4"/>
    <w:rPr>
      <w:rFonts w:ascii="Tahoma" w:hAnsi="Tahoma" w:cs="Tahoma"/>
      <w:sz w:val="16"/>
      <w:szCs w:val="16"/>
      <w:lang w:val="en-US" w:eastAsia="en-US"/>
    </w:rPr>
  </w:style>
  <w:style w:type="paragraph" w:customStyle="1" w:styleId="BodyNumbered">
    <w:name w:val="Body.Numbered"/>
    <w:basedOn w:val="BodyMain"/>
    <w:rsid w:val="00CA15D0"/>
    <w:pPr>
      <w:numPr>
        <w:numId w:val="1"/>
      </w:numPr>
      <w:spacing w:after="140"/>
    </w:pPr>
  </w:style>
  <w:style w:type="paragraph" w:customStyle="1" w:styleId="BodyBullets">
    <w:name w:val="Body.Bullets"/>
    <w:basedOn w:val="BodyMain"/>
    <w:rsid w:val="00CA15D0"/>
    <w:pPr>
      <w:numPr>
        <w:numId w:val="4"/>
      </w:numPr>
      <w:spacing w:after="140"/>
    </w:pPr>
  </w:style>
  <w:style w:type="paragraph" w:customStyle="1" w:styleId="ChapterEyeBrow">
    <w:name w:val="Chapter.EyeBrow"/>
    <w:basedOn w:val="Normal"/>
    <w:next w:val="Heading1"/>
    <w:autoRedefine/>
    <w:rsid w:val="002A09C4"/>
    <w:pPr>
      <w:pBdr>
        <w:bottom w:val="single" w:sz="4" w:space="0" w:color="auto"/>
      </w:pBdr>
      <w:ind w:left="576" w:right="576"/>
    </w:pPr>
    <w:rPr>
      <w:rFonts w:ascii="Rockwell Extra Bold" w:hAnsi="Rockwell Extra Bold"/>
      <w:color w:val="404040"/>
      <w:sz w:val="56"/>
      <w:szCs w:val="48"/>
    </w:rPr>
  </w:style>
  <w:style w:type="paragraph" w:customStyle="1" w:styleId="BodyMainSpaceAbove">
    <w:name w:val="Body.MainSpaceAbove"/>
    <w:basedOn w:val="BodyMain"/>
    <w:next w:val="BodyMain"/>
    <w:autoRedefine/>
    <w:rsid w:val="00CA15D0"/>
    <w:pPr>
      <w:spacing w:before="140"/>
    </w:pPr>
  </w:style>
  <w:style w:type="paragraph" w:customStyle="1" w:styleId="TableStepHead">
    <w:name w:val="Table.StepHead"/>
    <w:basedOn w:val="TableHeading"/>
    <w:autoRedefine/>
    <w:rsid w:val="00CA15D0"/>
    <w:rPr>
      <w:b w:val="0"/>
      <w:color w:val="FFCC06"/>
    </w:rPr>
  </w:style>
  <w:style w:type="paragraph" w:customStyle="1" w:styleId="CodeAbove">
    <w:name w:val="Code Above"/>
    <w:basedOn w:val="Code"/>
    <w:rsid w:val="00CA15D0"/>
    <w:pPr>
      <w:spacing w:before="120"/>
    </w:pPr>
  </w:style>
  <w:style w:type="paragraph" w:customStyle="1" w:styleId="CodeLast">
    <w:name w:val="Code Last"/>
    <w:basedOn w:val="Code"/>
    <w:link w:val="CodeLastChar"/>
    <w:rsid w:val="00CA15D0"/>
    <w:pPr>
      <w:spacing w:after="80"/>
    </w:pPr>
  </w:style>
  <w:style w:type="paragraph" w:customStyle="1" w:styleId="TableComment">
    <w:name w:val="Table.Comment"/>
    <w:basedOn w:val="TableText"/>
    <w:autoRedefine/>
    <w:rsid w:val="00CA15D0"/>
    <w:pPr>
      <w:spacing w:before="80" w:after="120" w:line="240" w:lineRule="exact"/>
    </w:pPr>
    <w:rPr>
      <w:rFonts w:ascii="Source Serif Pro Light" w:hAnsi="Source Serif Pro Light"/>
      <w:i/>
    </w:rPr>
  </w:style>
  <w:style w:type="character" w:customStyle="1" w:styleId="CodeChar">
    <w:name w:val="Code Char"/>
    <w:basedOn w:val="DefaultParagraphFont"/>
    <w:link w:val="Code"/>
    <w:rsid w:val="00CA15D0"/>
    <w:rPr>
      <w:rFonts w:ascii="Source Code Pro Light" w:hAnsi="Source Code Pro Light"/>
      <w:sz w:val="19"/>
      <w:lang w:val="en-US" w:eastAsia="en-US"/>
    </w:rPr>
  </w:style>
  <w:style w:type="paragraph" w:customStyle="1" w:styleId="CodeMiddle">
    <w:name w:val="Code Middle"/>
    <w:basedOn w:val="CodeAbove"/>
    <w:rsid w:val="00CA15D0"/>
    <w:pPr>
      <w:spacing w:after="80"/>
    </w:pPr>
  </w:style>
  <w:style w:type="character" w:customStyle="1" w:styleId="CodeLastChar">
    <w:name w:val="Code Last Char"/>
    <w:basedOn w:val="CodeChar"/>
    <w:link w:val="CodeLast"/>
    <w:rsid w:val="002A09C4"/>
    <w:rPr>
      <w:rFonts w:ascii="Source Code Pro Light" w:hAnsi="Source Code Pro Light"/>
      <w:sz w:val="19"/>
      <w:lang w:val="en-US" w:eastAsia="en-US"/>
    </w:rPr>
  </w:style>
  <w:style w:type="paragraph" w:customStyle="1" w:styleId="CodeBold">
    <w:name w:val="Code Bold"/>
    <w:basedOn w:val="Code"/>
    <w:link w:val="CodeBoldChar"/>
    <w:autoRedefine/>
    <w:qFormat/>
    <w:rsid w:val="00CA15D0"/>
    <w:rPr>
      <w:b/>
      <w:color w:val="A50021"/>
    </w:rPr>
  </w:style>
  <w:style w:type="character" w:customStyle="1" w:styleId="CodeBoldChar">
    <w:name w:val="Code Bold Char"/>
    <w:basedOn w:val="CodeChar"/>
    <w:link w:val="CodeBold"/>
    <w:rsid w:val="00CA15D0"/>
    <w:rPr>
      <w:rFonts w:ascii="Source Code Pro Light" w:hAnsi="Source Code Pro Light"/>
      <w:b/>
      <w:color w:val="A50021"/>
      <w:sz w:val="19"/>
      <w:lang w:val="en-US" w:eastAsia="en-US"/>
    </w:rPr>
  </w:style>
  <w:style w:type="character" w:customStyle="1" w:styleId="TableNumberChar">
    <w:name w:val="Table.Number Char"/>
    <w:basedOn w:val="DefaultParagraphFont"/>
    <w:link w:val="TableNumber"/>
    <w:rsid w:val="00CA15D0"/>
    <w:rPr>
      <w:rFonts w:ascii="Franklin Gothic Medium" w:hAnsi="Franklin Gothic Medium"/>
      <w:color w:val="000080"/>
      <w:lang w:val="en-US" w:eastAsia="en-US"/>
    </w:rPr>
  </w:style>
  <w:style w:type="character" w:customStyle="1" w:styleId="TableHeadingChar">
    <w:name w:val="Table.Heading Char"/>
    <w:basedOn w:val="DefaultParagraphFont"/>
    <w:link w:val="TableHeading"/>
    <w:rsid w:val="00CA15D0"/>
    <w:rPr>
      <w:rFonts w:ascii="Source Sans Pro Black" w:hAnsi="Source Sans Pro Black"/>
      <w:b/>
      <w:smallCaps/>
      <w:spacing w:val="30"/>
      <w:sz w:val="22"/>
      <w:szCs w:val="24"/>
      <w:lang w:val="en-US" w:eastAsia="en-US"/>
    </w:rPr>
  </w:style>
  <w:style w:type="paragraph" w:customStyle="1" w:styleId="CodeAboveBold">
    <w:name w:val="Code Above + Bold"/>
    <w:basedOn w:val="CodeAbove"/>
    <w:next w:val="Normal"/>
    <w:autoRedefine/>
    <w:qFormat/>
    <w:rsid w:val="00CA15D0"/>
    <w:rPr>
      <w:b/>
      <w:color w:val="A50021"/>
    </w:rPr>
  </w:style>
  <w:style w:type="character" w:customStyle="1" w:styleId="BodyMainChar">
    <w:name w:val="Body.Main Char"/>
    <w:basedOn w:val="DefaultParagraphFont"/>
    <w:link w:val="BodyMain"/>
    <w:rsid w:val="00CA15D0"/>
    <w:rPr>
      <w:rFonts w:ascii="Source Serif Pro" w:hAnsi="Source Serif Pro"/>
      <w:sz w:val="23"/>
      <w:lang w:val="en-US" w:eastAsia="en-US"/>
    </w:rPr>
  </w:style>
  <w:style w:type="paragraph" w:customStyle="1" w:styleId="StyleCodeBold">
    <w:name w:val="Style Code + Bold"/>
    <w:basedOn w:val="Code"/>
    <w:rsid w:val="002A09C4"/>
    <w:rPr>
      <w:b/>
      <w:bCs/>
      <w:color w:val="C00000"/>
    </w:rPr>
  </w:style>
  <w:style w:type="paragraph" w:customStyle="1" w:styleId="FigureImage">
    <w:name w:val="Figure Image"/>
    <w:basedOn w:val="Normal"/>
    <w:next w:val="Caption"/>
    <w:qFormat/>
    <w:rsid w:val="00CA15D0"/>
    <w:pPr>
      <w:keepNext/>
      <w:pBdr>
        <w:top w:val="single" w:sz="4" w:space="4" w:color="auto"/>
      </w:pBdr>
      <w:spacing w:before="240"/>
    </w:pPr>
  </w:style>
  <w:style w:type="paragraph" w:styleId="Caption">
    <w:name w:val="caption"/>
    <w:basedOn w:val="Normal"/>
    <w:next w:val="Normal"/>
    <w:autoRedefine/>
    <w:qFormat/>
    <w:rsid w:val="00CA15D0"/>
    <w:pPr>
      <w:pBdr>
        <w:bottom w:val="single" w:sz="4" w:space="4" w:color="auto"/>
      </w:pBdr>
      <w:spacing w:before="60" w:after="280" w:line="300" w:lineRule="exact"/>
    </w:pPr>
    <w:rPr>
      <w:rFonts w:ascii="Source Serif Pro Light" w:hAnsi="Source Serif Pro Light"/>
      <w:bCs/>
      <w:i/>
      <w:sz w:val="20"/>
    </w:rPr>
  </w:style>
  <w:style w:type="character" w:customStyle="1" w:styleId="Caption-Strong">
    <w:name w:val="Caption-Strong"/>
    <w:basedOn w:val="DefaultParagraphFont"/>
    <w:rsid w:val="00CA15D0"/>
    <w:rPr>
      <w:b/>
      <w:color w:val="000080"/>
    </w:rPr>
  </w:style>
  <w:style w:type="paragraph" w:customStyle="1" w:styleId="MarginNote">
    <w:name w:val="MarginNote"/>
    <w:basedOn w:val="Normal"/>
    <w:qFormat/>
    <w:rsid w:val="002A09C4"/>
    <w:pPr>
      <w:shd w:val="pct20" w:color="auto" w:fill="auto"/>
      <w:spacing w:before="280" w:after="280"/>
    </w:pPr>
    <w:rPr>
      <w:rFonts w:ascii="Calibri" w:hAnsi="Calibri"/>
    </w:rPr>
  </w:style>
  <w:style w:type="paragraph" w:customStyle="1" w:styleId="MarginNote-BulletedList">
    <w:name w:val="MarginNote-BulletedList"/>
    <w:basedOn w:val="MarginNote"/>
    <w:qFormat/>
    <w:rsid w:val="002A09C4"/>
    <w:pPr>
      <w:spacing w:before="0" w:after="0"/>
      <w:ind w:left="720" w:hanging="360"/>
    </w:pPr>
    <w:rPr>
      <w:rFonts w:eastAsia="Calibri"/>
    </w:rPr>
  </w:style>
  <w:style w:type="paragraph" w:customStyle="1" w:styleId="marginNote-BulletedList-First">
    <w:name w:val="marginNote-BulletedList-First"/>
    <w:basedOn w:val="MarginNote-BulletedList"/>
    <w:next w:val="MarginNote-BulletedList"/>
    <w:qFormat/>
    <w:rsid w:val="002A09C4"/>
    <w:pPr>
      <w:spacing w:before="120"/>
      <w:ind w:left="0" w:firstLine="0"/>
    </w:pPr>
  </w:style>
  <w:style w:type="character" w:customStyle="1" w:styleId="MarginNote-Code">
    <w:name w:val="MarginNote-Code"/>
    <w:basedOn w:val="DefaultParagraphFont"/>
    <w:uiPriority w:val="1"/>
    <w:qFormat/>
    <w:rsid w:val="002A09C4"/>
    <w:rPr>
      <w:rFonts w:ascii="Consolas" w:hAnsi="Consolas" w:cs="Consolas"/>
      <w:sz w:val="22"/>
    </w:rPr>
  </w:style>
  <w:style w:type="paragraph" w:customStyle="1" w:styleId="MarginNote-Code-Paragraph">
    <w:name w:val="MarginNote-Code-Paragraph"/>
    <w:basedOn w:val="MarginNote"/>
    <w:qFormat/>
    <w:rsid w:val="002A09C4"/>
    <w:pPr>
      <w:spacing w:before="0" w:after="0"/>
    </w:pPr>
    <w:rPr>
      <w:rFonts w:ascii="Consolas" w:hAnsi="Consolas"/>
    </w:rPr>
  </w:style>
  <w:style w:type="paragraph" w:customStyle="1" w:styleId="MarginNote-Code-Comment">
    <w:name w:val="MarginNote-Code-Comment"/>
    <w:basedOn w:val="MarginNote-Code-Paragraph"/>
    <w:next w:val="MarginNote-Code-Paragraph"/>
    <w:qFormat/>
    <w:rsid w:val="002A09C4"/>
    <w:rPr>
      <w:i/>
    </w:rPr>
  </w:style>
  <w:style w:type="character" w:customStyle="1" w:styleId="MarginNote-Keyword">
    <w:name w:val="MarginNote-Keyword"/>
    <w:basedOn w:val="DefaultParagraphFont"/>
    <w:uiPriority w:val="1"/>
    <w:qFormat/>
    <w:rsid w:val="002A09C4"/>
    <w:rPr>
      <w:b/>
      <w:bCs/>
      <w:color w:val="C00000"/>
    </w:rPr>
  </w:style>
  <w:style w:type="paragraph" w:customStyle="1" w:styleId="MarginNote-Security">
    <w:name w:val="MarginNote-Security"/>
    <w:basedOn w:val="MarginNote"/>
    <w:qFormat/>
    <w:rsid w:val="002A09C4"/>
    <w:pPr>
      <w:shd w:val="pct20" w:color="auto" w:fill="A06867"/>
    </w:pPr>
  </w:style>
  <w:style w:type="character" w:customStyle="1" w:styleId="MarginNote-Strong">
    <w:name w:val="MarginNote-Strong"/>
    <w:basedOn w:val="Strong"/>
    <w:uiPriority w:val="1"/>
    <w:qFormat/>
    <w:rsid w:val="002A09C4"/>
    <w:rPr>
      <w:b/>
      <w:bCs/>
      <w:color w:val="auto"/>
    </w:rPr>
  </w:style>
  <w:style w:type="character" w:styleId="Strong">
    <w:name w:val="Strong"/>
    <w:basedOn w:val="DefaultParagraphFont"/>
    <w:qFormat/>
    <w:rsid w:val="002A09C4"/>
    <w:rPr>
      <w:b/>
      <w:bCs/>
    </w:rPr>
  </w:style>
  <w:style w:type="character" w:customStyle="1" w:styleId="MarginNote-Title">
    <w:name w:val="MarginNote-Title"/>
    <w:basedOn w:val="DefaultParagraphFont"/>
    <w:uiPriority w:val="1"/>
    <w:qFormat/>
    <w:rsid w:val="002A09C4"/>
    <w:rPr>
      <w:rFonts w:ascii="Calibri" w:hAnsi="Calibri"/>
      <w:b/>
      <w:color w:val="C00000"/>
      <w:sz w:val="28"/>
    </w:rPr>
  </w:style>
  <w:style w:type="character" w:customStyle="1" w:styleId="MarginNote-URL">
    <w:name w:val="MarginNote-URL"/>
    <w:basedOn w:val="DefaultParagraphFont"/>
    <w:uiPriority w:val="1"/>
    <w:qFormat/>
    <w:rsid w:val="002A09C4"/>
    <w:rPr>
      <w:rFonts w:ascii="Constantia" w:eastAsia="Times New Roman" w:hAnsi="Constantia" w:cs="Times New Roman"/>
      <w:color w:val="548DD4"/>
      <w:sz w:val="23"/>
      <w:szCs w:val="20"/>
    </w:rPr>
  </w:style>
  <w:style w:type="paragraph" w:customStyle="1" w:styleId="CodeComment">
    <w:name w:val="Code Comment"/>
    <w:basedOn w:val="Normal"/>
    <w:autoRedefine/>
    <w:qFormat/>
    <w:rsid w:val="00CA15D0"/>
    <w:pPr>
      <w:tabs>
        <w:tab w:val="left" w:pos="360"/>
        <w:tab w:val="left" w:pos="720"/>
        <w:tab w:val="left" w:pos="1080"/>
        <w:tab w:val="left" w:pos="1440"/>
        <w:tab w:val="left" w:pos="1800"/>
        <w:tab w:val="left" w:pos="2160"/>
        <w:tab w:val="left" w:pos="2520"/>
        <w:tab w:val="left" w:pos="2880"/>
      </w:tabs>
    </w:pPr>
    <w:rPr>
      <w:rFonts w:ascii="Source Code Pro Light" w:hAnsi="Source Code Pro Light"/>
      <w:i/>
      <w:sz w:val="18"/>
    </w:rPr>
  </w:style>
  <w:style w:type="paragraph" w:customStyle="1" w:styleId="CodeCommentAbove">
    <w:name w:val="Code Comment Above"/>
    <w:basedOn w:val="CodeComment"/>
    <w:qFormat/>
    <w:rsid w:val="002A09C4"/>
    <w:pPr>
      <w:spacing w:before="120"/>
    </w:pPr>
  </w:style>
  <w:style w:type="table" w:styleId="TableGrid">
    <w:name w:val="Table Grid"/>
    <w:basedOn w:val="TableNormal"/>
    <w:rsid w:val="00CA15D0"/>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pterBookTitle">
    <w:name w:val="Chapter.BookTitle"/>
    <w:basedOn w:val="ChapterEyeBrow"/>
    <w:qFormat/>
    <w:rsid w:val="002A09C4"/>
    <w:pPr>
      <w:pBdr>
        <w:bottom w:val="none" w:sz="0" w:space="0" w:color="auto"/>
      </w:pBdr>
    </w:pPr>
    <w:rPr>
      <w:rFonts w:ascii="Rockwell Condensed" w:hAnsi="Rockwell Condensed"/>
      <w:b/>
      <w:color w:val="DCA806"/>
      <w:sz w:val="48"/>
      <w:szCs w:val="64"/>
    </w:rPr>
  </w:style>
  <w:style w:type="paragraph" w:customStyle="1" w:styleId="ChapterBookTitleAlternate">
    <w:name w:val="Chapter.BookTitle.Alternate"/>
    <w:basedOn w:val="ChapterBookTitle"/>
    <w:qFormat/>
    <w:rsid w:val="002A09C4"/>
    <w:rPr>
      <w:color w:val="FFFFFF"/>
    </w:rPr>
  </w:style>
  <w:style w:type="paragraph" w:customStyle="1" w:styleId="ChapterAuthor">
    <w:name w:val="Chapter.Author"/>
    <w:basedOn w:val="ChapterBookTitle"/>
    <w:qFormat/>
    <w:rsid w:val="002A09C4"/>
    <w:rPr>
      <w:rFonts w:ascii="Rockwell" w:hAnsi="Rockwell"/>
      <w:b w:val="0"/>
      <w:sz w:val="28"/>
    </w:rPr>
  </w:style>
  <w:style w:type="paragraph" w:customStyle="1" w:styleId="ChapterFinePrint">
    <w:name w:val="Chapter.FinePrint"/>
    <w:basedOn w:val="Normal"/>
    <w:qFormat/>
    <w:rsid w:val="002A09C4"/>
    <w:pPr>
      <w:ind w:left="576" w:right="576"/>
    </w:pPr>
    <w:rPr>
      <w:rFonts w:ascii="Rockwell" w:hAnsi="Rockwell"/>
      <w:color w:val="404040"/>
      <w:sz w:val="20"/>
    </w:rPr>
  </w:style>
  <w:style w:type="character" w:styleId="Hyperlink">
    <w:name w:val="Hyperlink"/>
    <w:basedOn w:val="DefaultParagraphFont"/>
    <w:uiPriority w:val="4"/>
    <w:rsid w:val="002A09C4"/>
    <w:rPr>
      <w:color w:val="0000FF"/>
      <w:u w:val="single"/>
    </w:rPr>
  </w:style>
  <w:style w:type="character" w:customStyle="1" w:styleId="Heading1Char">
    <w:name w:val="Heading 1 Char"/>
    <w:basedOn w:val="DefaultParagraphFont"/>
    <w:link w:val="Heading1"/>
    <w:rsid w:val="002A09C4"/>
    <w:rPr>
      <w:rFonts w:ascii="Rockwell" w:hAnsi="Rockwell"/>
      <w:b/>
      <w:smallCaps/>
      <w:color w:val="404040"/>
      <w:kern w:val="28"/>
      <w:sz w:val="56"/>
      <w:szCs w:val="72"/>
      <w:lang w:val="en-US" w:eastAsia="en-US"/>
    </w:rPr>
  </w:style>
  <w:style w:type="paragraph" w:customStyle="1" w:styleId="BodyMarginCallout">
    <w:name w:val="Body.Margin.Callout"/>
    <w:basedOn w:val="zChapterFinePrint"/>
    <w:qFormat/>
    <w:rsid w:val="00CA15D0"/>
    <w:pPr>
      <w:ind w:left="0" w:right="0"/>
    </w:pPr>
    <w:rPr>
      <w:rFonts w:ascii="Rockwell Condensed" w:hAnsi="Rockwell Condensed"/>
      <w:sz w:val="22"/>
    </w:rPr>
  </w:style>
  <w:style w:type="character" w:customStyle="1" w:styleId="HeaderChar">
    <w:name w:val="Header Char"/>
    <w:basedOn w:val="DefaultParagraphFont"/>
    <w:link w:val="Header"/>
    <w:rsid w:val="002A09C4"/>
    <w:rPr>
      <w:rFonts w:ascii="Franklin Gothic Book" w:hAnsi="Franklin Gothic Book"/>
      <w:caps/>
      <w:color w:val="404040"/>
      <w:sz w:val="16"/>
      <w:lang w:val="en-US" w:eastAsia="en-US"/>
    </w:rPr>
  </w:style>
  <w:style w:type="paragraph" w:customStyle="1" w:styleId="zChapterFinePrint">
    <w:name w:val="zChapter.FinePrint"/>
    <w:basedOn w:val="Normal"/>
    <w:qFormat/>
    <w:rsid w:val="00CA15D0"/>
    <w:pPr>
      <w:ind w:left="576" w:right="576"/>
    </w:pPr>
    <w:rPr>
      <w:rFonts w:ascii="Rockwell" w:hAnsi="Rockwell"/>
      <w:color w:val="404040"/>
      <w:sz w:val="20"/>
    </w:rPr>
  </w:style>
  <w:style w:type="paragraph" w:customStyle="1" w:styleId="zChapterBookTitle">
    <w:name w:val="zChapter.BookTitle"/>
    <w:basedOn w:val="zChapterEyeBrow"/>
    <w:qFormat/>
    <w:rsid w:val="00CA15D0"/>
    <w:pPr>
      <w:pBdr>
        <w:bottom w:val="none" w:sz="0" w:space="0" w:color="auto"/>
      </w:pBdr>
    </w:pPr>
    <w:rPr>
      <w:rFonts w:ascii="Rockwell Condensed" w:hAnsi="Rockwell Condensed"/>
      <w:b/>
      <w:color w:val="DCA806"/>
      <w:sz w:val="48"/>
      <w:szCs w:val="64"/>
    </w:rPr>
  </w:style>
  <w:style w:type="paragraph" w:customStyle="1" w:styleId="zNote">
    <w:name w:val="zNote"/>
    <w:basedOn w:val="BodyMain"/>
    <w:next w:val="BodyMain"/>
    <w:rsid w:val="00CA15D0"/>
    <w:rPr>
      <w:i/>
    </w:rPr>
  </w:style>
  <w:style w:type="character" w:customStyle="1" w:styleId="zNoteLeadIn">
    <w:name w:val="zNote.LeadIn"/>
    <w:basedOn w:val="inline"/>
    <w:rsid w:val="00CA15D0"/>
    <w:rPr>
      <w:rFonts w:ascii="Franklin Gothic Medium" w:hAnsi="Franklin Gothic Medium"/>
      <w:sz w:val="20"/>
    </w:rPr>
  </w:style>
  <w:style w:type="paragraph" w:customStyle="1" w:styleId="zChapterBookTitleAlternate">
    <w:name w:val="zChapter.BookTitle.Alternate"/>
    <w:basedOn w:val="zChapterBookTitle"/>
    <w:qFormat/>
    <w:rsid w:val="00CA15D0"/>
    <w:rPr>
      <w:color w:val="FFFFFF"/>
    </w:rPr>
  </w:style>
  <w:style w:type="paragraph" w:customStyle="1" w:styleId="zChapterAuthor">
    <w:name w:val="zChapter.Author"/>
    <w:basedOn w:val="zChapterBookTitle"/>
    <w:qFormat/>
    <w:rsid w:val="00CA15D0"/>
    <w:rPr>
      <w:rFonts w:ascii="Rockwell" w:hAnsi="Rockwell"/>
      <w:b w:val="0"/>
      <w:sz w:val="28"/>
    </w:rPr>
  </w:style>
  <w:style w:type="paragraph" w:customStyle="1" w:styleId="zChapterEyeBrow">
    <w:name w:val="zChapter.EyeBrow"/>
    <w:basedOn w:val="Normal"/>
    <w:next w:val="Heading1"/>
    <w:autoRedefine/>
    <w:rsid w:val="00CA15D0"/>
    <w:pPr>
      <w:pBdr>
        <w:bottom w:val="single" w:sz="4" w:space="0" w:color="auto"/>
      </w:pBdr>
      <w:ind w:left="576" w:right="576"/>
    </w:pPr>
    <w:rPr>
      <w:rFonts w:ascii="Rockwell Extra Bold" w:hAnsi="Rockwell Extra Bold"/>
      <w:color w:val="404040"/>
      <w:sz w:val="56"/>
      <w:szCs w:val="48"/>
    </w:rPr>
  </w:style>
  <w:style w:type="character" w:customStyle="1" w:styleId="UnresolvedMention1">
    <w:name w:val="Unresolved Mention1"/>
    <w:basedOn w:val="DefaultParagraphFont"/>
    <w:uiPriority w:val="99"/>
    <w:semiHidden/>
    <w:unhideWhenUsed/>
    <w:rsid w:val="003704AF"/>
    <w:rPr>
      <w:color w:val="605E5C"/>
      <w:shd w:val="clear" w:color="auto" w:fill="E1DFDD"/>
    </w:rPr>
  </w:style>
  <w:style w:type="character" w:customStyle="1" w:styleId="CodeFile">
    <w:name w:val="Code File"/>
    <w:basedOn w:val="CodeChar"/>
    <w:qFormat/>
    <w:rsid w:val="002A09C4"/>
    <w:rPr>
      <w:rFonts w:ascii="Source Code Pro Light" w:hAnsi="Source Code Pro Light"/>
      <w:sz w:val="19"/>
      <w:bdr w:val="none" w:sz="0" w:space="0" w:color="auto"/>
      <w:shd w:val="clear" w:color="auto" w:fill="EEF2F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165525">
      <w:bodyDiv w:val="1"/>
      <w:marLeft w:val="0"/>
      <w:marRight w:val="0"/>
      <w:marTop w:val="0"/>
      <w:marBottom w:val="0"/>
      <w:divBdr>
        <w:top w:val="none" w:sz="0" w:space="0" w:color="auto"/>
        <w:left w:val="none" w:sz="0" w:space="0" w:color="auto"/>
        <w:bottom w:val="none" w:sz="0" w:space="0" w:color="auto"/>
        <w:right w:val="none" w:sz="0" w:space="0" w:color="auto"/>
      </w:divBdr>
      <w:divsChild>
        <w:div w:id="1939093454">
          <w:marLeft w:val="0"/>
          <w:marRight w:val="0"/>
          <w:marTop w:val="0"/>
          <w:marBottom w:val="0"/>
          <w:divBdr>
            <w:top w:val="none" w:sz="0" w:space="0" w:color="auto"/>
            <w:left w:val="none" w:sz="0" w:space="0" w:color="auto"/>
            <w:bottom w:val="none" w:sz="0" w:space="0" w:color="auto"/>
            <w:right w:val="none" w:sz="0" w:space="0" w:color="auto"/>
          </w:divBdr>
          <w:divsChild>
            <w:div w:id="1333289885">
              <w:marLeft w:val="0"/>
              <w:marRight w:val="0"/>
              <w:marTop w:val="0"/>
              <w:marBottom w:val="0"/>
              <w:divBdr>
                <w:top w:val="none" w:sz="0" w:space="0" w:color="auto"/>
                <w:left w:val="none" w:sz="0" w:space="0" w:color="auto"/>
                <w:bottom w:val="none" w:sz="0" w:space="0" w:color="auto"/>
                <w:right w:val="none" w:sz="0" w:space="0" w:color="auto"/>
              </w:divBdr>
            </w:div>
            <w:div w:id="461076707">
              <w:marLeft w:val="0"/>
              <w:marRight w:val="0"/>
              <w:marTop w:val="0"/>
              <w:marBottom w:val="0"/>
              <w:divBdr>
                <w:top w:val="none" w:sz="0" w:space="0" w:color="auto"/>
                <w:left w:val="none" w:sz="0" w:space="0" w:color="auto"/>
                <w:bottom w:val="none" w:sz="0" w:space="0" w:color="auto"/>
                <w:right w:val="none" w:sz="0" w:space="0" w:color="auto"/>
              </w:divBdr>
            </w:div>
            <w:div w:id="1257061748">
              <w:marLeft w:val="0"/>
              <w:marRight w:val="0"/>
              <w:marTop w:val="0"/>
              <w:marBottom w:val="0"/>
              <w:divBdr>
                <w:top w:val="none" w:sz="0" w:space="0" w:color="auto"/>
                <w:left w:val="none" w:sz="0" w:space="0" w:color="auto"/>
                <w:bottom w:val="none" w:sz="0" w:space="0" w:color="auto"/>
                <w:right w:val="none" w:sz="0" w:space="0" w:color="auto"/>
              </w:divBdr>
            </w:div>
            <w:div w:id="35411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8966">
      <w:bodyDiv w:val="1"/>
      <w:marLeft w:val="0"/>
      <w:marRight w:val="0"/>
      <w:marTop w:val="0"/>
      <w:marBottom w:val="0"/>
      <w:divBdr>
        <w:top w:val="none" w:sz="0" w:space="0" w:color="auto"/>
        <w:left w:val="none" w:sz="0" w:space="0" w:color="auto"/>
        <w:bottom w:val="none" w:sz="0" w:space="0" w:color="auto"/>
        <w:right w:val="none" w:sz="0" w:space="0" w:color="auto"/>
      </w:divBdr>
      <w:divsChild>
        <w:div w:id="1293487652">
          <w:marLeft w:val="0"/>
          <w:marRight w:val="0"/>
          <w:marTop w:val="0"/>
          <w:marBottom w:val="0"/>
          <w:divBdr>
            <w:top w:val="none" w:sz="0" w:space="0" w:color="auto"/>
            <w:left w:val="none" w:sz="0" w:space="0" w:color="auto"/>
            <w:bottom w:val="none" w:sz="0" w:space="0" w:color="auto"/>
            <w:right w:val="none" w:sz="0" w:space="0" w:color="auto"/>
          </w:divBdr>
          <w:divsChild>
            <w:div w:id="1928465814">
              <w:marLeft w:val="0"/>
              <w:marRight w:val="0"/>
              <w:marTop w:val="0"/>
              <w:marBottom w:val="0"/>
              <w:divBdr>
                <w:top w:val="none" w:sz="0" w:space="0" w:color="auto"/>
                <w:left w:val="none" w:sz="0" w:space="0" w:color="auto"/>
                <w:bottom w:val="none" w:sz="0" w:space="0" w:color="auto"/>
                <w:right w:val="none" w:sz="0" w:space="0" w:color="auto"/>
              </w:divBdr>
            </w:div>
            <w:div w:id="109872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8235">
      <w:bodyDiv w:val="1"/>
      <w:marLeft w:val="0"/>
      <w:marRight w:val="0"/>
      <w:marTop w:val="0"/>
      <w:marBottom w:val="0"/>
      <w:divBdr>
        <w:top w:val="none" w:sz="0" w:space="0" w:color="auto"/>
        <w:left w:val="none" w:sz="0" w:space="0" w:color="auto"/>
        <w:bottom w:val="none" w:sz="0" w:space="0" w:color="auto"/>
        <w:right w:val="none" w:sz="0" w:space="0" w:color="auto"/>
      </w:divBdr>
      <w:divsChild>
        <w:div w:id="1222445721">
          <w:marLeft w:val="0"/>
          <w:marRight w:val="0"/>
          <w:marTop w:val="0"/>
          <w:marBottom w:val="0"/>
          <w:divBdr>
            <w:top w:val="none" w:sz="0" w:space="0" w:color="auto"/>
            <w:left w:val="none" w:sz="0" w:space="0" w:color="auto"/>
            <w:bottom w:val="none" w:sz="0" w:space="0" w:color="auto"/>
            <w:right w:val="none" w:sz="0" w:space="0" w:color="auto"/>
          </w:divBdr>
          <w:divsChild>
            <w:div w:id="1822961539">
              <w:marLeft w:val="0"/>
              <w:marRight w:val="0"/>
              <w:marTop w:val="0"/>
              <w:marBottom w:val="0"/>
              <w:divBdr>
                <w:top w:val="none" w:sz="0" w:space="0" w:color="auto"/>
                <w:left w:val="none" w:sz="0" w:space="0" w:color="auto"/>
                <w:bottom w:val="none" w:sz="0" w:space="0" w:color="auto"/>
                <w:right w:val="none" w:sz="0" w:space="0" w:color="auto"/>
              </w:divBdr>
            </w:div>
            <w:div w:id="1397317863">
              <w:marLeft w:val="0"/>
              <w:marRight w:val="0"/>
              <w:marTop w:val="0"/>
              <w:marBottom w:val="0"/>
              <w:divBdr>
                <w:top w:val="none" w:sz="0" w:space="0" w:color="auto"/>
                <w:left w:val="none" w:sz="0" w:space="0" w:color="auto"/>
                <w:bottom w:val="none" w:sz="0" w:space="0" w:color="auto"/>
                <w:right w:val="none" w:sz="0" w:space="0" w:color="auto"/>
              </w:divBdr>
            </w:div>
            <w:div w:id="853106359">
              <w:marLeft w:val="0"/>
              <w:marRight w:val="0"/>
              <w:marTop w:val="0"/>
              <w:marBottom w:val="0"/>
              <w:divBdr>
                <w:top w:val="none" w:sz="0" w:space="0" w:color="auto"/>
                <w:left w:val="none" w:sz="0" w:space="0" w:color="auto"/>
                <w:bottom w:val="none" w:sz="0" w:space="0" w:color="auto"/>
                <w:right w:val="none" w:sz="0" w:space="0" w:color="auto"/>
              </w:divBdr>
            </w:div>
            <w:div w:id="89682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00298">
      <w:bodyDiv w:val="1"/>
      <w:marLeft w:val="0"/>
      <w:marRight w:val="0"/>
      <w:marTop w:val="0"/>
      <w:marBottom w:val="0"/>
      <w:divBdr>
        <w:top w:val="none" w:sz="0" w:space="0" w:color="auto"/>
        <w:left w:val="none" w:sz="0" w:space="0" w:color="auto"/>
        <w:bottom w:val="none" w:sz="0" w:space="0" w:color="auto"/>
        <w:right w:val="none" w:sz="0" w:space="0" w:color="auto"/>
      </w:divBdr>
      <w:divsChild>
        <w:div w:id="1346596001">
          <w:marLeft w:val="0"/>
          <w:marRight w:val="0"/>
          <w:marTop w:val="0"/>
          <w:marBottom w:val="0"/>
          <w:divBdr>
            <w:top w:val="none" w:sz="0" w:space="0" w:color="auto"/>
            <w:left w:val="none" w:sz="0" w:space="0" w:color="auto"/>
            <w:bottom w:val="none" w:sz="0" w:space="0" w:color="auto"/>
            <w:right w:val="none" w:sz="0" w:space="0" w:color="auto"/>
          </w:divBdr>
          <w:divsChild>
            <w:div w:id="123970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306713">
      <w:bodyDiv w:val="1"/>
      <w:marLeft w:val="0"/>
      <w:marRight w:val="0"/>
      <w:marTop w:val="0"/>
      <w:marBottom w:val="0"/>
      <w:divBdr>
        <w:top w:val="none" w:sz="0" w:space="0" w:color="auto"/>
        <w:left w:val="none" w:sz="0" w:space="0" w:color="auto"/>
        <w:bottom w:val="none" w:sz="0" w:space="0" w:color="auto"/>
        <w:right w:val="none" w:sz="0" w:space="0" w:color="auto"/>
      </w:divBdr>
      <w:divsChild>
        <w:div w:id="1767067651">
          <w:marLeft w:val="0"/>
          <w:marRight w:val="0"/>
          <w:marTop w:val="0"/>
          <w:marBottom w:val="0"/>
          <w:divBdr>
            <w:top w:val="none" w:sz="0" w:space="0" w:color="auto"/>
            <w:left w:val="none" w:sz="0" w:space="0" w:color="auto"/>
            <w:bottom w:val="none" w:sz="0" w:space="0" w:color="auto"/>
            <w:right w:val="none" w:sz="0" w:space="0" w:color="auto"/>
          </w:divBdr>
          <w:divsChild>
            <w:div w:id="1103113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49500">
      <w:bodyDiv w:val="1"/>
      <w:marLeft w:val="0"/>
      <w:marRight w:val="0"/>
      <w:marTop w:val="0"/>
      <w:marBottom w:val="0"/>
      <w:divBdr>
        <w:top w:val="none" w:sz="0" w:space="0" w:color="auto"/>
        <w:left w:val="none" w:sz="0" w:space="0" w:color="auto"/>
        <w:bottom w:val="none" w:sz="0" w:space="0" w:color="auto"/>
        <w:right w:val="none" w:sz="0" w:space="0" w:color="auto"/>
      </w:divBdr>
      <w:divsChild>
        <w:div w:id="1465808207">
          <w:marLeft w:val="0"/>
          <w:marRight w:val="0"/>
          <w:marTop w:val="0"/>
          <w:marBottom w:val="0"/>
          <w:divBdr>
            <w:top w:val="none" w:sz="0" w:space="0" w:color="auto"/>
            <w:left w:val="none" w:sz="0" w:space="0" w:color="auto"/>
            <w:bottom w:val="none" w:sz="0" w:space="0" w:color="auto"/>
            <w:right w:val="none" w:sz="0" w:space="0" w:color="auto"/>
          </w:divBdr>
          <w:divsChild>
            <w:div w:id="1209411712">
              <w:marLeft w:val="0"/>
              <w:marRight w:val="0"/>
              <w:marTop w:val="0"/>
              <w:marBottom w:val="0"/>
              <w:divBdr>
                <w:top w:val="none" w:sz="0" w:space="0" w:color="auto"/>
                <w:left w:val="none" w:sz="0" w:space="0" w:color="auto"/>
                <w:bottom w:val="none" w:sz="0" w:space="0" w:color="auto"/>
                <w:right w:val="none" w:sz="0" w:space="0" w:color="auto"/>
              </w:divBdr>
            </w:div>
            <w:div w:id="1491367503">
              <w:marLeft w:val="0"/>
              <w:marRight w:val="0"/>
              <w:marTop w:val="0"/>
              <w:marBottom w:val="0"/>
              <w:divBdr>
                <w:top w:val="none" w:sz="0" w:space="0" w:color="auto"/>
                <w:left w:val="none" w:sz="0" w:space="0" w:color="auto"/>
                <w:bottom w:val="none" w:sz="0" w:space="0" w:color="auto"/>
                <w:right w:val="none" w:sz="0" w:space="0" w:color="auto"/>
              </w:divBdr>
            </w:div>
            <w:div w:id="1372609426">
              <w:marLeft w:val="0"/>
              <w:marRight w:val="0"/>
              <w:marTop w:val="0"/>
              <w:marBottom w:val="0"/>
              <w:divBdr>
                <w:top w:val="none" w:sz="0" w:space="0" w:color="auto"/>
                <w:left w:val="none" w:sz="0" w:space="0" w:color="auto"/>
                <w:bottom w:val="none" w:sz="0" w:space="0" w:color="auto"/>
                <w:right w:val="none" w:sz="0" w:space="0" w:color="auto"/>
              </w:divBdr>
            </w:div>
            <w:div w:id="420685512">
              <w:marLeft w:val="0"/>
              <w:marRight w:val="0"/>
              <w:marTop w:val="0"/>
              <w:marBottom w:val="0"/>
              <w:divBdr>
                <w:top w:val="none" w:sz="0" w:space="0" w:color="auto"/>
                <w:left w:val="none" w:sz="0" w:space="0" w:color="auto"/>
                <w:bottom w:val="none" w:sz="0" w:space="0" w:color="auto"/>
                <w:right w:val="none" w:sz="0" w:space="0" w:color="auto"/>
              </w:divBdr>
            </w:div>
            <w:div w:id="1531526930">
              <w:marLeft w:val="0"/>
              <w:marRight w:val="0"/>
              <w:marTop w:val="0"/>
              <w:marBottom w:val="0"/>
              <w:divBdr>
                <w:top w:val="none" w:sz="0" w:space="0" w:color="auto"/>
                <w:left w:val="none" w:sz="0" w:space="0" w:color="auto"/>
                <w:bottom w:val="none" w:sz="0" w:space="0" w:color="auto"/>
                <w:right w:val="none" w:sz="0" w:space="0" w:color="auto"/>
              </w:divBdr>
            </w:div>
            <w:div w:id="739251329">
              <w:marLeft w:val="0"/>
              <w:marRight w:val="0"/>
              <w:marTop w:val="0"/>
              <w:marBottom w:val="0"/>
              <w:divBdr>
                <w:top w:val="none" w:sz="0" w:space="0" w:color="auto"/>
                <w:left w:val="none" w:sz="0" w:space="0" w:color="auto"/>
                <w:bottom w:val="none" w:sz="0" w:space="0" w:color="auto"/>
                <w:right w:val="none" w:sz="0" w:space="0" w:color="auto"/>
              </w:divBdr>
            </w:div>
            <w:div w:id="93710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13456">
      <w:bodyDiv w:val="1"/>
      <w:marLeft w:val="0"/>
      <w:marRight w:val="0"/>
      <w:marTop w:val="0"/>
      <w:marBottom w:val="0"/>
      <w:divBdr>
        <w:top w:val="none" w:sz="0" w:space="0" w:color="auto"/>
        <w:left w:val="none" w:sz="0" w:space="0" w:color="auto"/>
        <w:bottom w:val="none" w:sz="0" w:space="0" w:color="auto"/>
        <w:right w:val="none" w:sz="0" w:space="0" w:color="auto"/>
      </w:divBdr>
      <w:divsChild>
        <w:div w:id="1014185318">
          <w:marLeft w:val="0"/>
          <w:marRight w:val="0"/>
          <w:marTop w:val="0"/>
          <w:marBottom w:val="0"/>
          <w:divBdr>
            <w:top w:val="none" w:sz="0" w:space="0" w:color="auto"/>
            <w:left w:val="none" w:sz="0" w:space="0" w:color="auto"/>
            <w:bottom w:val="none" w:sz="0" w:space="0" w:color="auto"/>
            <w:right w:val="none" w:sz="0" w:space="0" w:color="auto"/>
          </w:divBdr>
          <w:divsChild>
            <w:div w:id="55944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95645">
      <w:bodyDiv w:val="1"/>
      <w:marLeft w:val="0"/>
      <w:marRight w:val="0"/>
      <w:marTop w:val="0"/>
      <w:marBottom w:val="0"/>
      <w:divBdr>
        <w:top w:val="none" w:sz="0" w:space="0" w:color="auto"/>
        <w:left w:val="none" w:sz="0" w:space="0" w:color="auto"/>
        <w:bottom w:val="none" w:sz="0" w:space="0" w:color="auto"/>
        <w:right w:val="none" w:sz="0" w:space="0" w:color="auto"/>
      </w:divBdr>
      <w:divsChild>
        <w:div w:id="454568840">
          <w:marLeft w:val="0"/>
          <w:marRight w:val="0"/>
          <w:marTop w:val="0"/>
          <w:marBottom w:val="0"/>
          <w:divBdr>
            <w:top w:val="none" w:sz="0" w:space="0" w:color="auto"/>
            <w:left w:val="none" w:sz="0" w:space="0" w:color="auto"/>
            <w:bottom w:val="none" w:sz="0" w:space="0" w:color="auto"/>
            <w:right w:val="none" w:sz="0" w:space="0" w:color="auto"/>
          </w:divBdr>
          <w:divsChild>
            <w:div w:id="338702450">
              <w:marLeft w:val="0"/>
              <w:marRight w:val="0"/>
              <w:marTop w:val="0"/>
              <w:marBottom w:val="0"/>
              <w:divBdr>
                <w:top w:val="none" w:sz="0" w:space="0" w:color="auto"/>
                <w:left w:val="none" w:sz="0" w:space="0" w:color="auto"/>
                <w:bottom w:val="none" w:sz="0" w:space="0" w:color="auto"/>
                <w:right w:val="none" w:sz="0" w:space="0" w:color="auto"/>
              </w:divBdr>
            </w:div>
            <w:div w:id="366806124">
              <w:marLeft w:val="0"/>
              <w:marRight w:val="0"/>
              <w:marTop w:val="0"/>
              <w:marBottom w:val="0"/>
              <w:divBdr>
                <w:top w:val="none" w:sz="0" w:space="0" w:color="auto"/>
                <w:left w:val="none" w:sz="0" w:space="0" w:color="auto"/>
                <w:bottom w:val="none" w:sz="0" w:space="0" w:color="auto"/>
                <w:right w:val="none" w:sz="0" w:space="0" w:color="auto"/>
              </w:divBdr>
            </w:div>
            <w:div w:id="768695601">
              <w:marLeft w:val="0"/>
              <w:marRight w:val="0"/>
              <w:marTop w:val="0"/>
              <w:marBottom w:val="0"/>
              <w:divBdr>
                <w:top w:val="none" w:sz="0" w:space="0" w:color="auto"/>
                <w:left w:val="none" w:sz="0" w:space="0" w:color="auto"/>
                <w:bottom w:val="none" w:sz="0" w:space="0" w:color="auto"/>
                <w:right w:val="none" w:sz="0" w:space="0" w:color="auto"/>
              </w:divBdr>
            </w:div>
            <w:div w:id="1399666626">
              <w:marLeft w:val="0"/>
              <w:marRight w:val="0"/>
              <w:marTop w:val="0"/>
              <w:marBottom w:val="0"/>
              <w:divBdr>
                <w:top w:val="none" w:sz="0" w:space="0" w:color="auto"/>
                <w:left w:val="none" w:sz="0" w:space="0" w:color="auto"/>
                <w:bottom w:val="none" w:sz="0" w:space="0" w:color="auto"/>
                <w:right w:val="none" w:sz="0" w:space="0" w:color="auto"/>
              </w:divBdr>
            </w:div>
            <w:div w:id="542523845">
              <w:marLeft w:val="0"/>
              <w:marRight w:val="0"/>
              <w:marTop w:val="0"/>
              <w:marBottom w:val="0"/>
              <w:divBdr>
                <w:top w:val="none" w:sz="0" w:space="0" w:color="auto"/>
                <w:left w:val="none" w:sz="0" w:space="0" w:color="auto"/>
                <w:bottom w:val="none" w:sz="0" w:space="0" w:color="auto"/>
                <w:right w:val="none" w:sz="0" w:space="0" w:color="auto"/>
              </w:divBdr>
            </w:div>
            <w:div w:id="1148863746">
              <w:marLeft w:val="0"/>
              <w:marRight w:val="0"/>
              <w:marTop w:val="0"/>
              <w:marBottom w:val="0"/>
              <w:divBdr>
                <w:top w:val="none" w:sz="0" w:space="0" w:color="auto"/>
                <w:left w:val="none" w:sz="0" w:space="0" w:color="auto"/>
                <w:bottom w:val="none" w:sz="0" w:space="0" w:color="auto"/>
                <w:right w:val="none" w:sz="0" w:space="0" w:color="auto"/>
              </w:divBdr>
            </w:div>
            <w:div w:id="15158988">
              <w:marLeft w:val="0"/>
              <w:marRight w:val="0"/>
              <w:marTop w:val="0"/>
              <w:marBottom w:val="0"/>
              <w:divBdr>
                <w:top w:val="none" w:sz="0" w:space="0" w:color="auto"/>
                <w:left w:val="none" w:sz="0" w:space="0" w:color="auto"/>
                <w:bottom w:val="none" w:sz="0" w:space="0" w:color="auto"/>
                <w:right w:val="none" w:sz="0" w:space="0" w:color="auto"/>
              </w:divBdr>
            </w:div>
            <w:div w:id="2078480752">
              <w:marLeft w:val="0"/>
              <w:marRight w:val="0"/>
              <w:marTop w:val="0"/>
              <w:marBottom w:val="0"/>
              <w:divBdr>
                <w:top w:val="none" w:sz="0" w:space="0" w:color="auto"/>
                <w:left w:val="none" w:sz="0" w:space="0" w:color="auto"/>
                <w:bottom w:val="none" w:sz="0" w:space="0" w:color="auto"/>
                <w:right w:val="none" w:sz="0" w:space="0" w:color="auto"/>
              </w:divBdr>
            </w:div>
            <w:div w:id="2083599184">
              <w:marLeft w:val="0"/>
              <w:marRight w:val="0"/>
              <w:marTop w:val="0"/>
              <w:marBottom w:val="0"/>
              <w:divBdr>
                <w:top w:val="none" w:sz="0" w:space="0" w:color="auto"/>
                <w:left w:val="none" w:sz="0" w:space="0" w:color="auto"/>
                <w:bottom w:val="none" w:sz="0" w:space="0" w:color="auto"/>
                <w:right w:val="none" w:sz="0" w:space="0" w:color="auto"/>
              </w:divBdr>
            </w:div>
            <w:div w:id="182675731">
              <w:marLeft w:val="0"/>
              <w:marRight w:val="0"/>
              <w:marTop w:val="0"/>
              <w:marBottom w:val="0"/>
              <w:divBdr>
                <w:top w:val="none" w:sz="0" w:space="0" w:color="auto"/>
                <w:left w:val="none" w:sz="0" w:space="0" w:color="auto"/>
                <w:bottom w:val="none" w:sz="0" w:space="0" w:color="auto"/>
                <w:right w:val="none" w:sz="0" w:space="0" w:color="auto"/>
              </w:divBdr>
            </w:div>
            <w:div w:id="764109247">
              <w:marLeft w:val="0"/>
              <w:marRight w:val="0"/>
              <w:marTop w:val="0"/>
              <w:marBottom w:val="0"/>
              <w:divBdr>
                <w:top w:val="none" w:sz="0" w:space="0" w:color="auto"/>
                <w:left w:val="none" w:sz="0" w:space="0" w:color="auto"/>
                <w:bottom w:val="none" w:sz="0" w:space="0" w:color="auto"/>
                <w:right w:val="none" w:sz="0" w:space="0" w:color="auto"/>
              </w:divBdr>
            </w:div>
            <w:div w:id="2008820666">
              <w:marLeft w:val="0"/>
              <w:marRight w:val="0"/>
              <w:marTop w:val="0"/>
              <w:marBottom w:val="0"/>
              <w:divBdr>
                <w:top w:val="none" w:sz="0" w:space="0" w:color="auto"/>
                <w:left w:val="none" w:sz="0" w:space="0" w:color="auto"/>
                <w:bottom w:val="none" w:sz="0" w:space="0" w:color="auto"/>
                <w:right w:val="none" w:sz="0" w:space="0" w:color="auto"/>
              </w:divBdr>
            </w:div>
            <w:div w:id="156728559">
              <w:marLeft w:val="0"/>
              <w:marRight w:val="0"/>
              <w:marTop w:val="0"/>
              <w:marBottom w:val="0"/>
              <w:divBdr>
                <w:top w:val="none" w:sz="0" w:space="0" w:color="auto"/>
                <w:left w:val="none" w:sz="0" w:space="0" w:color="auto"/>
                <w:bottom w:val="none" w:sz="0" w:space="0" w:color="auto"/>
                <w:right w:val="none" w:sz="0" w:space="0" w:color="auto"/>
              </w:divBdr>
            </w:div>
            <w:div w:id="2135980316">
              <w:marLeft w:val="0"/>
              <w:marRight w:val="0"/>
              <w:marTop w:val="0"/>
              <w:marBottom w:val="0"/>
              <w:divBdr>
                <w:top w:val="none" w:sz="0" w:space="0" w:color="auto"/>
                <w:left w:val="none" w:sz="0" w:space="0" w:color="auto"/>
                <w:bottom w:val="none" w:sz="0" w:space="0" w:color="auto"/>
                <w:right w:val="none" w:sz="0" w:space="0" w:color="auto"/>
              </w:divBdr>
            </w:div>
            <w:div w:id="1612132466">
              <w:marLeft w:val="0"/>
              <w:marRight w:val="0"/>
              <w:marTop w:val="0"/>
              <w:marBottom w:val="0"/>
              <w:divBdr>
                <w:top w:val="none" w:sz="0" w:space="0" w:color="auto"/>
                <w:left w:val="none" w:sz="0" w:space="0" w:color="auto"/>
                <w:bottom w:val="none" w:sz="0" w:space="0" w:color="auto"/>
                <w:right w:val="none" w:sz="0" w:space="0" w:color="auto"/>
              </w:divBdr>
            </w:div>
            <w:div w:id="471798706">
              <w:marLeft w:val="0"/>
              <w:marRight w:val="0"/>
              <w:marTop w:val="0"/>
              <w:marBottom w:val="0"/>
              <w:divBdr>
                <w:top w:val="none" w:sz="0" w:space="0" w:color="auto"/>
                <w:left w:val="none" w:sz="0" w:space="0" w:color="auto"/>
                <w:bottom w:val="none" w:sz="0" w:space="0" w:color="auto"/>
                <w:right w:val="none" w:sz="0" w:space="0" w:color="auto"/>
              </w:divBdr>
            </w:div>
            <w:div w:id="476648581">
              <w:marLeft w:val="0"/>
              <w:marRight w:val="0"/>
              <w:marTop w:val="0"/>
              <w:marBottom w:val="0"/>
              <w:divBdr>
                <w:top w:val="none" w:sz="0" w:space="0" w:color="auto"/>
                <w:left w:val="none" w:sz="0" w:space="0" w:color="auto"/>
                <w:bottom w:val="none" w:sz="0" w:space="0" w:color="auto"/>
                <w:right w:val="none" w:sz="0" w:space="0" w:color="auto"/>
              </w:divBdr>
            </w:div>
            <w:div w:id="1280260290">
              <w:marLeft w:val="0"/>
              <w:marRight w:val="0"/>
              <w:marTop w:val="0"/>
              <w:marBottom w:val="0"/>
              <w:divBdr>
                <w:top w:val="none" w:sz="0" w:space="0" w:color="auto"/>
                <w:left w:val="none" w:sz="0" w:space="0" w:color="auto"/>
                <w:bottom w:val="none" w:sz="0" w:space="0" w:color="auto"/>
                <w:right w:val="none" w:sz="0" w:space="0" w:color="auto"/>
              </w:divBdr>
            </w:div>
            <w:div w:id="284240583">
              <w:marLeft w:val="0"/>
              <w:marRight w:val="0"/>
              <w:marTop w:val="0"/>
              <w:marBottom w:val="0"/>
              <w:divBdr>
                <w:top w:val="none" w:sz="0" w:space="0" w:color="auto"/>
                <w:left w:val="none" w:sz="0" w:space="0" w:color="auto"/>
                <w:bottom w:val="none" w:sz="0" w:space="0" w:color="auto"/>
                <w:right w:val="none" w:sz="0" w:space="0" w:color="auto"/>
              </w:divBdr>
            </w:div>
            <w:div w:id="370809820">
              <w:marLeft w:val="0"/>
              <w:marRight w:val="0"/>
              <w:marTop w:val="0"/>
              <w:marBottom w:val="0"/>
              <w:divBdr>
                <w:top w:val="none" w:sz="0" w:space="0" w:color="auto"/>
                <w:left w:val="none" w:sz="0" w:space="0" w:color="auto"/>
                <w:bottom w:val="none" w:sz="0" w:space="0" w:color="auto"/>
                <w:right w:val="none" w:sz="0" w:space="0" w:color="auto"/>
              </w:divBdr>
            </w:div>
            <w:div w:id="1674844452">
              <w:marLeft w:val="0"/>
              <w:marRight w:val="0"/>
              <w:marTop w:val="0"/>
              <w:marBottom w:val="0"/>
              <w:divBdr>
                <w:top w:val="none" w:sz="0" w:space="0" w:color="auto"/>
                <w:left w:val="none" w:sz="0" w:space="0" w:color="auto"/>
                <w:bottom w:val="none" w:sz="0" w:space="0" w:color="auto"/>
                <w:right w:val="none" w:sz="0" w:space="0" w:color="auto"/>
              </w:divBdr>
            </w:div>
            <w:div w:id="301276555">
              <w:marLeft w:val="0"/>
              <w:marRight w:val="0"/>
              <w:marTop w:val="0"/>
              <w:marBottom w:val="0"/>
              <w:divBdr>
                <w:top w:val="none" w:sz="0" w:space="0" w:color="auto"/>
                <w:left w:val="none" w:sz="0" w:space="0" w:color="auto"/>
                <w:bottom w:val="none" w:sz="0" w:space="0" w:color="auto"/>
                <w:right w:val="none" w:sz="0" w:space="0" w:color="auto"/>
              </w:divBdr>
            </w:div>
            <w:div w:id="1780710668">
              <w:marLeft w:val="0"/>
              <w:marRight w:val="0"/>
              <w:marTop w:val="0"/>
              <w:marBottom w:val="0"/>
              <w:divBdr>
                <w:top w:val="none" w:sz="0" w:space="0" w:color="auto"/>
                <w:left w:val="none" w:sz="0" w:space="0" w:color="auto"/>
                <w:bottom w:val="none" w:sz="0" w:space="0" w:color="auto"/>
                <w:right w:val="none" w:sz="0" w:space="0" w:color="auto"/>
              </w:divBdr>
            </w:div>
            <w:div w:id="1952125608">
              <w:marLeft w:val="0"/>
              <w:marRight w:val="0"/>
              <w:marTop w:val="0"/>
              <w:marBottom w:val="0"/>
              <w:divBdr>
                <w:top w:val="none" w:sz="0" w:space="0" w:color="auto"/>
                <w:left w:val="none" w:sz="0" w:space="0" w:color="auto"/>
                <w:bottom w:val="none" w:sz="0" w:space="0" w:color="auto"/>
                <w:right w:val="none" w:sz="0" w:space="0" w:color="auto"/>
              </w:divBdr>
            </w:div>
            <w:div w:id="858931243">
              <w:marLeft w:val="0"/>
              <w:marRight w:val="0"/>
              <w:marTop w:val="0"/>
              <w:marBottom w:val="0"/>
              <w:divBdr>
                <w:top w:val="none" w:sz="0" w:space="0" w:color="auto"/>
                <w:left w:val="none" w:sz="0" w:space="0" w:color="auto"/>
                <w:bottom w:val="none" w:sz="0" w:space="0" w:color="auto"/>
                <w:right w:val="none" w:sz="0" w:space="0" w:color="auto"/>
              </w:divBdr>
            </w:div>
            <w:div w:id="1041905282">
              <w:marLeft w:val="0"/>
              <w:marRight w:val="0"/>
              <w:marTop w:val="0"/>
              <w:marBottom w:val="0"/>
              <w:divBdr>
                <w:top w:val="none" w:sz="0" w:space="0" w:color="auto"/>
                <w:left w:val="none" w:sz="0" w:space="0" w:color="auto"/>
                <w:bottom w:val="none" w:sz="0" w:space="0" w:color="auto"/>
                <w:right w:val="none" w:sz="0" w:space="0" w:color="auto"/>
              </w:divBdr>
            </w:div>
            <w:div w:id="983461224">
              <w:marLeft w:val="0"/>
              <w:marRight w:val="0"/>
              <w:marTop w:val="0"/>
              <w:marBottom w:val="0"/>
              <w:divBdr>
                <w:top w:val="none" w:sz="0" w:space="0" w:color="auto"/>
                <w:left w:val="none" w:sz="0" w:space="0" w:color="auto"/>
                <w:bottom w:val="none" w:sz="0" w:space="0" w:color="auto"/>
                <w:right w:val="none" w:sz="0" w:space="0" w:color="auto"/>
              </w:divBdr>
            </w:div>
            <w:div w:id="1219055958">
              <w:marLeft w:val="0"/>
              <w:marRight w:val="0"/>
              <w:marTop w:val="0"/>
              <w:marBottom w:val="0"/>
              <w:divBdr>
                <w:top w:val="none" w:sz="0" w:space="0" w:color="auto"/>
                <w:left w:val="none" w:sz="0" w:space="0" w:color="auto"/>
                <w:bottom w:val="none" w:sz="0" w:space="0" w:color="auto"/>
                <w:right w:val="none" w:sz="0" w:space="0" w:color="auto"/>
              </w:divBdr>
            </w:div>
            <w:div w:id="1807891445">
              <w:marLeft w:val="0"/>
              <w:marRight w:val="0"/>
              <w:marTop w:val="0"/>
              <w:marBottom w:val="0"/>
              <w:divBdr>
                <w:top w:val="none" w:sz="0" w:space="0" w:color="auto"/>
                <w:left w:val="none" w:sz="0" w:space="0" w:color="auto"/>
                <w:bottom w:val="none" w:sz="0" w:space="0" w:color="auto"/>
                <w:right w:val="none" w:sz="0" w:space="0" w:color="auto"/>
              </w:divBdr>
            </w:div>
            <w:div w:id="1387725508">
              <w:marLeft w:val="0"/>
              <w:marRight w:val="0"/>
              <w:marTop w:val="0"/>
              <w:marBottom w:val="0"/>
              <w:divBdr>
                <w:top w:val="none" w:sz="0" w:space="0" w:color="auto"/>
                <w:left w:val="none" w:sz="0" w:space="0" w:color="auto"/>
                <w:bottom w:val="none" w:sz="0" w:space="0" w:color="auto"/>
                <w:right w:val="none" w:sz="0" w:space="0" w:color="auto"/>
              </w:divBdr>
            </w:div>
            <w:div w:id="344475879">
              <w:marLeft w:val="0"/>
              <w:marRight w:val="0"/>
              <w:marTop w:val="0"/>
              <w:marBottom w:val="0"/>
              <w:divBdr>
                <w:top w:val="none" w:sz="0" w:space="0" w:color="auto"/>
                <w:left w:val="none" w:sz="0" w:space="0" w:color="auto"/>
                <w:bottom w:val="none" w:sz="0" w:space="0" w:color="auto"/>
                <w:right w:val="none" w:sz="0" w:space="0" w:color="auto"/>
              </w:divBdr>
            </w:div>
            <w:div w:id="1492285200">
              <w:marLeft w:val="0"/>
              <w:marRight w:val="0"/>
              <w:marTop w:val="0"/>
              <w:marBottom w:val="0"/>
              <w:divBdr>
                <w:top w:val="none" w:sz="0" w:space="0" w:color="auto"/>
                <w:left w:val="none" w:sz="0" w:space="0" w:color="auto"/>
                <w:bottom w:val="none" w:sz="0" w:space="0" w:color="auto"/>
                <w:right w:val="none" w:sz="0" w:space="0" w:color="auto"/>
              </w:divBdr>
            </w:div>
            <w:div w:id="1318420319">
              <w:marLeft w:val="0"/>
              <w:marRight w:val="0"/>
              <w:marTop w:val="0"/>
              <w:marBottom w:val="0"/>
              <w:divBdr>
                <w:top w:val="none" w:sz="0" w:space="0" w:color="auto"/>
                <w:left w:val="none" w:sz="0" w:space="0" w:color="auto"/>
                <w:bottom w:val="none" w:sz="0" w:space="0" w:color="auto"/>
                <w:right w:val="none" w:sz="0" w:space="0" w:color="auto"/>
              </w:divBdr>
            </w:div>
            <w:div w:id="488061237">
              <w:marLeft w:val="0"/>
              <w:marRight w:val="0"/>
              <w:marTop w:val="0"/>
              <w:marBottom w:val="0"/>
              <w:divBdr>
                <w:top w:val="none" w:sz="0" w:space="0" w:color="auto"/>
                <w:left w:val="none" w:sz="0" w:space="0" w:color="auto"/>
                <w:bottom w:val="none" w:sz="0" w:space="0" w:color="auto"/>
                <w:right w:val="none" w:sz="0" w:space="0" w:color="auto"/>
              </w:divBdr>
            </w:div>
            <w:div w:id="838274744">
              <w:marLeft w:val="0"/>
              <w:marRight w:val="0"/>
              <w:marTop w:val="0"/>
              <w:marBottom w:val="0"/>
              <w:divBdr>
                <w:top w:val="none" w:sz="0" w:space="0" w:color="auto"/>
                <w:left w:val="none" w:sz="0" w:space="0" w:color="auto"/>
                <w:bottom w:val="none" w:sz="0" w:space="0" w:color="auto"/>
                <w:right w:val="none" w:sz="0" w:space="0" w:color="auto"/>
              </w:divBdr>
            </w:div>
            <w:div w:id="591820525">
              <w:marLeft w:val="0"/>
              <w:marRight w:val="0"/>
              <w:marTop w:val="0"/>
              <w:marBottom w:val="0"/>
              <w:divBdr>
                <w:top w:val="none" w:sz="0" w:space="0" w:color="auto"/>
                <w:left w:val="none" w:sz="0" w:space="0" w:color="auto"/>
                <w:bottom w:val="none" w:sz="0" w:space="0" w:color="auto"/>
                <w:right w:val="none" w:sz="0" w:space="0" w:color="auto"/>
              </w:divBdr>
            </w:div>
            <w:div w:id="273947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649540">
      <w:bodyDiv w:val="1"/>
      <w:marLeft w:val="0"/>
      <w:marRight w:val="0"/>
      <w:marTop w:val="0"/>
      <w:marBottom w:val="0"/>
      <w:divBdr>
        <w:top w:val="none" w:sz="0" w:space="0" w:color="auto"/>
        <w:left w:val="none" w:sz="0" w:space="0" w:color="auto"/>
        <w:bottom w:val="none" w:sz="0" w:space="0" w:color="auto"/>
        <w:right w:val="none" w:sz="0" w:space="0" w:color="auto"/>
      </w:divBdr>
      <w:divsChild>
        <w:div w:id="890456924">
          <w:marLeft w:val="0"/>
          <w:marRight w:val="0"/>
          <w:marTop w:val="0"/>
          <w:marBottom w:val="0"/>
          <w:divBdr>
            <w:top w:val="none" w:sz="0" w:space="0" w:color="auto"/>
            <w:left w:val="none" w:sz="0" w:space="0" w:color="auto"/>
            <w:bottom w:val="none" w:sz="0" w:space="0" w:color="auto"/>
            <w:right w:val="none" w:sz="0" w:space="0" w:color="auto"/>
          </w:divBdr>
          <w:divsChild>
            <w:div w:id="166304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917536">
      <w:bodyDiv w:val="1"/>
      <w:marLeft w:val="0"/>
      <w:marRight w:val="0"/>
      <w:marTop w:val="0"/>
      <w:marBottom w:val="0"/>
      <w:divBdr>
        <w:top w:val="none" w:sz="0" w:space="0" w:color="auto"/>
        <w:left w:val="none" w:sz="0" w:space="0" w:color="auto"/>
        <w:bottom w:val="none" w:sz="0" w:space="0" w:color="auto"/>
        <w:right w:val="none" w:sz="0" w:space="0" w:color="auto"/>
      </w:divBdr>
      <w:divsChild>
        <w:div w:id="714233209">
          <w:marLeft w:val="0"/>
          <w:marRight w:val="0"/>
          <w:marTop w:val="0"/>
          <w:marBottom w:val="0"/>
          <w:divBdr>
            <w:top w:val="none" w:sz="0" w:space="0" w:color="auto"/>
            <w:left w:val="none" w:sz="0" w:space="0" w:color="auto"/>
            <w:bottom w:val="none" w:sz="0" w:space="0" w:color="auto"/>
            <w:right w:val="none" w:sz="0" w:space="0" w:color="auto"/>
          </w:divBdr>
          <w:divsChild>
            <w:div w:id="1268196173">
              <w:marLeft w:val="0"/>
              <w:marRight w:val="0"/>
              <w:marTop w:val="0"/>
              <w:marBottom w:val="0"/>
              <w:divBdr>
                <w:top w:val="none" w:sz="0" w:space="0" w:color="auto"/>
                <w:left w:val="none" w:sz="0" w:space="0" w:color="auto"/>
                <w:bottom w:val="none" w:sz="0" w:space="0" w:color="auto"/>
                <w:right w:val="none" w:sz="0" w:space="0" w:color="auto"/>
              </w:divBdr>
            </w:div>
            <w:div w:id="117094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47865">
      <w:bodyDiv w:val="1"/>
      <w:marLeft w:val="0"/>
      <w:marRight w:val="0"/>
      <w:marTop w:val="0"/>
      <w:marBottom w:val="0"/>
      <w:divBdr>
        <w:top w:val="none" w:sz="0" w:space="0" w:color="auto"/>
        <w:left w:val="none" w:sz="0" w:space="0" w:color="auto"/>
        <w:bottom w:val="none" w:sz="0" w:space="0" w:color="auto"/>
        <w:right w:val="none" w:sz="0" w:space="0" w:color="auto"/>
      </w:divBdr>
      <w:divsChild>
        <w:div w:id="1010985652">
          <w:marLeft w:val="0"/>
          <w:marRight w:val="0"/>
          <w:marTop w:val="0"/>
          <w:marBottom w:val="0"/>
          <w:divBdr>
            <w:top w:val="none" w:sz="0" w:space="0" w:color="auto"/>
            <w:left w:val="none" w:sz="0" w:space="0" w:color="auto"/>
            <w:bottom w:val="none" w:sz="0" w:space="0" w:color="auto"/>
            <w:right w:val="none" w:sz="0" w:space="0" w:color="auto"/>
          </w:divBdr>
          <w:divsChild>
            <w:div w:id="5999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05114">
      <w:bodyDiv w:val="1"/>
      <w:marLeft w:val="0"/>
      <w:marRight w:val="0"/>
      <w:marTop w:val="0"/>
      <w:marBottom w:val="0"/>
      <w:divBdr>
        <w:top w:val="none" w:sz="0" w:space="0" w:color="auto"/>
        <w:left w:val="none" w:sz="0" w:space="0" w:color="auto"/>
        <w:bottom w:val="none" w:sz="0" w:space="0" w:color="auto"/>
        <w:right w:val="none" w:sz="0" w:space="0" w:color="auto"/>
      </w:divBdr>
      <w:divsChild>
        <w:div w:id="976450479">
          <w:marLeft w:val="0"/>
          <w:marRight w:val="0"/>
          <w:marTop w:val="0"/>
          <w:marBottom w:val="0"/>
          <w:divBdr>
            <w:top w:val="none" w:sz="0" w:space="0" w:color="auto"/>
            <w:left w:val="none" w:sz="0" w:space="0" w:color="auto"/>
            <w:bottom w:val="none" w:sz="0" w:space="0" w:color="auto"/>
            <w:right w:val="none" w:sz="0" w:space="0" w:color="auto"/>
          </w:divBdr>
          <w:divsChild>
            <w:div w:id="102042142">
              <w:marLeft w:val="0"/>
              <w:marRight w:val="0"/>
              <w:marTop w:val="0"/>
              <w:marBottom w:val="0"/>
              <w:divBdr>
                <w:top w:val="none" w:sz="0" w:space="0" w:color="auto"/>
                <w:left w:val="none" w:sz="0" w:space="0" w:color="auto"/>
                <w:bottom w:val="none" w:sz="0" w:space="0" w:color="auto"/>
                <w:right w:val="none" w:sz="0" w:space="0" w:color="auto"/>
              </w:divBdr>
            </w:div>
            <w:div w:id="100042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524783">
      <w:bodyDiv w:val="1"/>
      <w:marLeft w:val="0"/>
      <w:marRight w:val="0"/>
      <w:marTop w:val="0"/>
      <w:marBottom w:val="0"/>
      <w:divBdr>
        <w:top w:val="none" w:sz="0" w:space="0" w:color="auto"/>
        <w:left w:val="none" w:sz="0" w:space="0" w:color="auto"/>
        <w:bottom w:val="none" w:sz="0" w:space="0" w:color="auto"/>
        <w:right w:val="none" w:sz="0" w:space="0" w:color="auto"/>
      </w:divBdr>
      <w:divsChild>
        <w:div w:id="1723405317">
          <w:marLeft w:val="0"/>
          <w:marRight w:val="0"/>
          <w:marTop w:val="0"/>
          <w:marBottom w:val="0"/>
          <w:divBdr>
            <w:top w:val="none" w:sz="0" w:space="0" w:color="auto"/>
            <w:left w:val="none" w:sz="0" w:space="0" w:color="auto"/>
            <w:bottom w:val="none" w:sz="0" w:space="0" w:color="auto"/>
            <w:right w:val="none" w:sz="0" w:space="0" w:color="auto"/>
          </w:divBdr>
          <w:divsChild>
            <w:div w:id="1750226207">
              <w:marLeft w:val="0"/>
              <w:marRight w:val="0"/>
              <w:marTop w:val="0"/>
              <w:marBottom w:val="0"/>
              <w:divBdr>
                <w:top w:val="none" w:sz="0" w:space="0" w:color="auto"/>
                <w:left w:val="none" w:sz="0" w:space="0" w:color="auto"/>
                <w:bottom w:val="none" w:sz="0" w:space="0" w:color="auto"/>
                <w:right w:val="none" w:sz="0" w:space="0" w:color="auto"/>
              </w:divBdr>
            </w:div>
            <w:div w:id="592009233">
              <w:marLeft w:val="0"/>
              <w:marRight w:val="0"/>
              <w:marTop w:val="0"/>
              <w:marBottom w:val="0"/>
              <w:divBdr>
                <w:top w:val="none" w:sz="0" w:space="0" w:color="auto"/>
                <w:left w:val="none" w:sz="0" w:space="0" w:color="auto"/>
                <w:bottom w:val="none" w:sz="0" w:space="0" w:color="auto"/>
                <w:right w:val="none" w:sz="0" w:space="0" w:color="auto"/>
              </w:divBdr>
            </w:div>
            <w:div w:id="615984466">
              <w:marLeft w:val="0"/>
              <w:marRight w:val="0"/>
              <w:marTop w:val="0"/>
              <w:marBottom w:val="0"/>
              <w:divBdr>
                <w:top w:val="none" w:sz="0" w:space="0" w:color="auto"/>
                <w:left w:val="none" w:sz="0" w:space="0" w:color="auto"/>
                <w:bottom w:val="none" w:sz="0" w:space="0" w:color="auto"/>
                <w:right w:val="none" w:sz="0" w:space="0" w:color="auto"/>
              </w:divBdr>
            </w:div>
            <w:div w:id="821314159">
              <w:marLeft w:val="0"/>
              <w:marRight w:val="0"/>
              <w:marTop w:val="0"/>
              <w:marBottom w:val="0"/>
              <w:divBdr>
                <w:top w:val="none" w:sz="0" w:space="0" w:color="auto"/>
                <w:left w:val="none" w:sz="0" w:space="0" w:color="auto"/>
                <w:bottom w:val="none" w:sz="0" w:space="0" w:color="auto"/>
                <w:right w:val="none" w:sz="0" w:space="0" w:color="auto"/>
              </w:divBdr>
            </w:div>
            <w:div w:id="641617636">
              <w:marLeft w:val="0"/>
              <w:marRight w:val="0"/>
              <w:marTop w:val="0"/>
              <w:marBottom w:val="0"/>
              <w:divBdr>
                <w:top w:val="none" w:sz="0" w:space="0" w:color="auto"/>
                <w:left w:val="none" w:sz="0" w:space="0" w:color="auto"/>
                <w:bottom w:val="none" w:sz="0" w:space="0" w:color="auto"/>
                <w:right w:val="none" w:sz="0" w:space="0" w:color="auto"/>
              </w:divBdr>
            </w:div>
            <w:div w:id="451242156">
              <w:marLeft w:val="0"/>
              <w:marRight w:val="0"/>
              <w:marTop w:val="0"/>
              <w:marBottom w:val="0"/>
              <w:divBdr>
                <w:top w:val="none" w:sz="0" w:space="0" w:color="auto"/>
                <w:left w:val="none" w:sz="0" w:space="0" w:color="auto"/>
                <w:bottom w:val="none" w:sz="0" w:space="0" w:color="auto"/>
                <w:right w:val="none" w:sz="0" w:space="0" w:color="auto"/>
              </w:divBdr>
            </w:div>
            <w:div w:id="838040481">
              <w:marLeft w:val="0"/>
              <w:marRight w:val="0"/>
              <w:marTop w:val="0"/>
              <w:marBottom w:val="0"/>
              <w:divBdr>
                <w:top w:val="none" w:sz="0" w:space="0" w:color="auto"/>
                <w:left w:val="none" w:sz="0" w:space="0" w:color="auto"/>
                <w:bottom w:val="none" w:sz="0" w:space="0" w:color="auto"/>
                <w:right w:val="none" w:sz="0" w:space="0" w:color="auto"/>
              </w:divBdr>
            </w:div>
            <w:div w:id="177812263">
              <w:marLeft w:val="0"/>
              <w:marRight w:val="0"/>
              <w:marTop w:val="0"/>
              <w:marBottom w:val="0"/>
              <w:divBdr>
                <w:top w:val="none" w:sz="0" w:space="0" w:color="auto"/>
                <w:left w:val="none" w:sz="0" w:space="0" w:color="auto"/>
                <w:bottom w:val="none" w:sz="0" w:space="0" w:color="auto"/>
                <w:right w:val="none" w:sz="0" w:space="0" w:color="auto"/>
              </w:divBdr>
            </w:div>
            <w:div w:id="1800491699">
              <w:marLeft w:val="0"/>
              <w:marRight w:val="0"/>
              <w:marTop w:val="0"/>
              <w:marBottom w:val="0"/>
              <w:divBdr>
                <w:top w:val="none" w:sz="0" w:space="0" w:color="auto"/>
                <w:left w:val="none" w:sz="0" w:space="0" w:color="auto"/>
                <w:bottom w:val="none" w:sz="0" w:space="0" w:color="auto"/>
                <w:right w:val="none" w:sz="0" w:space="0" w:color="auto"/>
              </w:divBdr>
            </w:div>
            <w:div w:id="950746957">
              <w:marLeft w:val="0"/>
              <w:marRight w:val="0"/>
              <w:marTop w:val="0"/>
              <w:marBottom w:val="0"/>
              <w:divBdr>
                <w:top w:val="none" w:sz="0" w:space="0" w:color="auto"/>
                <w:left w:val="none" w:sz="0" w:space="0" w:color="auto"/>
                <w:bottom w:val="none" w:sz="0" w:space="0" w:color="auto"/>
                <w:right w:val="none" w:sz="0" w:space="0" w:color="auto"/>
              </w:divBdr>
            </w:div>
            <w:div w:id="2122533242">
              <w:marLeft w:val="0"/>
              <w:marRight w:val="0"/>
              <w:marTop w:val="0"/>
              <w:marBottom w:val="0"/>
              <w:divBdr>
                <w:top w:val="none" w:sz="0" w:space="0" w:color="auto"/>
                <w:left w:val="none" w:sz="0" w:space="0" w:color="auto"/>
                <w:bottom w:val="none" w:sz="0" w:space="0" w:color="auto"/>
                <w:right w:val="none" w:sz="0" w:space="0" w:color="auto"/>
              </w:divBdr>
            </w:div>
            <w:div w:id="1573733236">
              <w:marLeft w:val="0"/>
              <w:marRight w:val="0"/>
              <w:marTop w:val="0"/>
              <w:marBottom w:val="0"/>
              <w:divBdr>
                <w:top w:val="none" w:sz="0" w:space="0" w:color="auto"/>
                <w:left w:val="none" w:sz="0" w:space="0" w:color="auto"/>
                <w:bottom w:val="none" w:sz="0" w:space="0" w:color="auto"/>
                <w:right w:val="none" w:sz="0" w:space="0" w:color="auto"/>
              </w:divBdr>
            </w:div>
            <w:div w:id="1672874213">
              <w:marLeft w:val="0"/>
              <w:marRight w:val="0"/>
              <w:marTop w:val="0"/>
              <w:marBottom w:val="0"/>
              <w:divBdr>
                <w:top w:val="none" w:sz="0" w:space="0" w:color="auto"/>
                <w:left w:val="none" w:sz="0" w:space="0" w:color="auto"/>
                <w:bottom w:val="none" w:sz="0" w:space="0" w:color="auto"/>
                <w:right w:val="none" w:sz="0" w:space="0" w:color="auto"/>
              </w:divBdr>
            </w:div>
            <w:div w:id="1278951344">
              <w:marLeft w:val="0"/>
              <w:marRight w:val="0"/>
              <w:marTop w:val="0"/>
              <w:marBottom w:val="0"/>
              <w:divBdr>
                <w:top w:val="none" w:sz="0" w:space="0" w:color="auto"/>
                <w:left w:val="none" w:sz="0" w:space="0" w:color="auto"/>
                <w:bottom w:val="none" w:sz="0" w:space="0" w:color="auto"/>
                <w:right w:val="none" w:sz="0" w:space="0" w:color="auto"/>
              </w:divBdr>
            </w:div>
            <w:div w:id="1522474051">
              <w:marLeft w:val="0"/>
              <w:marRight w:val="0"/>
              <w:marTop w:val="0"/>
              <w:marBottom w:val="0"/>
              <w:divBdr>
                <w:top w:val="none" w:sz="0" w:space="0" w:color="auto"/>
                <w:left w:val="none" w:sz="0" w:space="0" w:color="auto"/>
                <w:bottom w:val="none" w:sz="0" w:space="0" w:color="auto"/>
                <w:right w:val="none" w:sz="0" w:space="0" w:color="auto"/>
              </w:divBdr>
            </w:div>
            <w:div w:id="906846165">
              <w:marLeft w:val="0"/>
              <w:marRight w:val="0"/>
              <w:marTop w:val="0"/>
              <w:marBottom w:val="0"/>
              <w:divBdr>
                <w:top w:val="none" w:sz="0" w:space="0" w:color="auto"/>
                <w:left w:val="none" w:sz="0" w:space="0" w:color="auto"/>
                <w:bottom w:val="none" w:sz="0" w:space="0" w:color="auto"/>
                <w:right w:val="none" w:sz="0" w:space="0" w:color="auto"/>
              </w:divBdr>
            </w:div>
            <w:div w:id="487600332">
              <w:marLeft w:val="0"/>
              <w:marRight w:val="0"/>
              <w:marTop w:val="0"/>
              <w:marBottom w:val="0"/>
              <w:divBdr>
                <w:top w:val="none" w:sz="0" w:space="0" w:color="auto"/>
                <w:left w:val="none" w:sz="0" w:space="0" w:color="auto"/>
                <w:bottom w:val="none" w:sz="0" w:space="0" w:color="auto"/>
                <w:right w:val="none" w:sz="0" w:space="0" w:color="auto"/>
              </w:divBdr>
            </w:div>
            <w:div w:id="333993476">
              <w:marLeft w:val="0"/>
              <w:marRight w:val="0"/>
              <w:marTop w:val="0"/>
              <w:marBottom w:val="0"/>
              <w:divBdr>
                <w:top w:val="none" w:sz="0" w:space="0" w:color="auto"/>
                <w:left w:val="none" w:sz="0" w:space="0" w:color="auto"/>
                <w:bottom w:val="none" w:sz="0" w:space="0" w:color="auto"/>
                <w:right w:val="none" w:sz="0" w:space="0" w:color="auto"/>
              </w:divBdr>
            </w:div>
            <w:div w:id="2107726065">
              <w:marLeft w:val="0"/>
              <w:marRight w:val="0"/>
              <w:marTop w:val="0"/>
              <w:marBottom w:val="0"/>
              <w:divBdr>
                <w:top w:val="none" w:sz="0" w:space="0" w:color="auto"/>
                <w:left w:val="none" w:sz="0" w:space="0" w:color="auto"/>
                <w:bottom w:val="none" w:sz="0" w:space="0" w:color="auto"/>
                <w:right w:val="none" w:sz="0" w:space="0" w:color="auto"/>
              </w:divBdr>
            </w:div>
            <w:div w:id="732117462">
              <w:marLeft w:val="0"/>
              <w:marRight w:val="0"/>
              <w:marTop w:val="0"/>
              <w:marBottom w:val="0"/>
              <w:divBdr>
                <w:top w:val="none" w:sz="0" w:space="0" w:color="auto"/>
                <w:left w:val="none" w:sz="0" w:space="0" w:color="auto"/>
                <w:bottom w:val="none" w:sz="0" w:space="0" w:color="auto"/>
                <w:right w:val="none" w:sz="0" w:space="0" w:color="auto"/>
              </w:divBdr>
            </w:div>
            <w:div w:id="1330131619">
              <w:marLeft w:val="0"/>
              <w:marRight w:val="0"/>
              <w:marTop w:val="0"/>
              <w:marBottom w:val="0"/>
              <w:divBdr>
                <w:top w:val="none" w:sz="0" w:space="0" w:color="auto"/>
                <w:left w:val="none" w:sz="0" w:space="0" w:color="auto"/>
                <w:bottom w:val="none" w:sz="0" w:space="0" w:color="auto"/>
                <w:right w:val="none" w:sz="0" w:space="0" w:color="auto"/>
              </w:divBdr>
            </w:div>
            <w:div w:id="628123437">
              <w:marLeft w:val="0"/>
              <w:marRight w:val="0"/>
              <w:marTop w:val="0"/>
              <w:marBottom w:val="0"/>
              <w:divBdr>
                <w:top w:val="none" w:sz="0" w:space="0" w:color="auto"/>
                <w:left w:val="none" w:sz="0" w:space="0" w:color="auto"/>
                <w:bottom w:val="none" w:sz="0" w:space="0" w:color="auto"/>
                <w:right w:val="none" w:sz="0" w:space="0" w:color="auto"/>
              </w:divBdr>
            </w:div>
            <w:div w:id="1438331475">
              <w:marLeft w:val="0"/>
              <w:marRight w:val="0"/>
              <w:marTop w:val="0"/>
              <w:marBottom w:val="0"/>
              <w:divBdr>
                <w:top w:val="none" w:sz="0" w:space="0" w:color="auto"/>
                <w:left w:val="none" w:sz="0" w:space="0" w:color="auto"/>
                <w:bottom w:val="none" w:sz="0" w:space="0" w:color="auto"/>
                <w:right w:val="none" w:sz="0" w:space="0" w:color="auto"/>
              </w:divBdr>
            </w:div>
            <w:div w:id="536619829">
              <w:marLeft w:val="0"/>
              <w:marRight w:val="0"/>
              <w:marTop w:val="0"/>
              <w:marBottom w:val="0"/>
              <w:divBdr>
                <w:top w:val="none" w:sz="0" w:space="0" w:color="auto"/>
                <w:left w:val="none" w:sz="0" w:space="0" w:color="auto"/>
                <w:bottom w:val="none" w:sz="0" w:space="0" w:color="auto"/>
                <w:right w:val="none" w:sz="0" w:space="0" w:color="auto"/>
              </w:divBdr>
            </w:div>
            <w:div w:id="589507062">
              <w:marLeft w:val="0"/>
              <w:marRight w:val="0"/>
              <w:marTop w:val="0"/>
              <w:marBottom w:val="0"/>
              <w:divBdr>
                <w:top w:val="none" w:sz="0" w:space="0" w:color="auto"/>
                <w:left w:val="none" w:sz="0" w:space="0" w:color="auto"/>
                <w:bottom w:val="none" w:sz="0" w:space="0" w:color="auto"/>
                <w:right w:val="none" w:sz="0" w:space="0" w:color="auto"/>
              </w:divBdr>
            </w:div>
            <w:div w:id="1750997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3237">
      <w:bodyDiv w:val="1"/>
      <w:marLeft w:val="0"/>
      <w:marRight w:val="0"/>
      <w:marTop w:val="0"/>
      <w:marBottom w:val="0"/>
      <w:divBdr>
        <w:top w:val="none" w:sz="0" w:space="0" w:color="auto"/>
        <w:left w:val="none" w:sz="0" w:space="0" w:color="auto"/>
        <w:bottom w:val="none" w:sz="0" w:space="0" w:color="auto"/>
        <w:right w:val="none" w:sz="0" w:space="0" w:color="auto"/>
      </w:divBdr>
      <w:divsChild>
        <w:div w:id="1331911220">
          <w:marLeft w:val="0"/>
          <w:marRight w:val="0"/>
          <w:marTop w:val="0"/>
          <w:marBottom w:val="0"/>
          <w:divBdr>
            <w:top w:val="none" w:sz="0" w:space="0" w:color="auto"/>
            <w:left w:val="none" w:sz="0" w:space="0" w:color="auto"/>
            <w:bottom w:val="none" w:sz="0" w:space="0" w:color="auto"/>
            <w:right w:val="none" w:sz="0" w:space="0" w:color="auto"/>
          </w:divBdr>
          <w:divsChild>
            <w:div w:id="1238444866">
              <w:marLeft w:val="0"/>
              <w:marRight w:val="0"/>
              <w:marTop w:val="0"/>
              <w:marBottom w:val="0"/>
              <w:divBdr>
                <w:top w:val="none" w:sz="0" w:space="0" w:color="auto"/>
                <w:left w:val="none" w:sz="0" w:space="0" w:color="auto"/>
                <w:bottom w:val="none" w:sz="0" w:space="0" w:color="auto"/>
                <w:right w:val="none" w:sz="0" w:space="0" w:color="auto"/>
              </w:divBdr>
            </w:div>
            <w:div w:id="421679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5839">
      <w:bodyDiv w:val="1"/>
      <w:marLeft w:val="0"/>
      <w:marRight w:val="0"/>
      <w:marTop w:val="0"/>
      <w:marBottom w:val="0"/>
      <w:divBdr>
        <w:top w:val="none" w:sz="0" w:space="0" w:color="auto"/>
        <w:left w:val="none" w:sz="0" w:space="0" w:color="auto"/>
        <w:bottom w:val="none" w:sz="0" w:space="0" w:color="auto"/>
        <w:right w:val="none" w:sz="0" w:space="0" w:color="auto"/>
      </w:divBdr>
      <w:divsChild>
        <w:div w:id="595482261">
          <w:marLeft w:val="0"/>
          <w:marRight w:val="0"/>
          <w:marTop w:val="0"/>
          <w:marBottom w:val="0"/>
          <w:divBdr>
            <w:top w:val="none" w:sz="0" w:space="0" w:color="auto"/>
            <w:left w:val="none" w:sz="0" w:space="0" w:color="auto"/>
            <w:bottom w:val="none" w:sz="0" w:space="0" w:color="auto"/>
            <w:right w:val="none" w:sz="0" w:space="0" w:color="auto"/>
          </w:divBdr>
          <w:divsChild>
            <w:div w:id="1681275923">
              <w:marLeft w:val="0"/>
              <w:marRight w:val="0"/>
              <w:marTop w:val="0"/>
              <w:marBottom w:val="0"/>
              <w:divBdr>
                <w:top w:val="none" w:sz="0" w:space="0" w:color="auto"/>
                <w:left w:val="none" w:sz="0" w:space="0" w:color="auto"/>
                <w:bottom w:val="none" w:sz="0" w:space="0" w:color="auto"/>
                <w:right w:val="none" w:sz="0" w:space="0" w:color="auto"/>
              </w:divBdr>
            </w:div>
            <w:div w:id="1257252484">
              <w:marLeft w:val="0"/>
              <w:marRight w:val="0"/>
              <w:marTop w:val="0"/>
              <w:marBottom w:val="0"/>
              <w:divBdr>
                <w:top w:val="none" w:sz="0" w:space="0" w:color="auto"/>
                <w:left w:val="none" w:sz="0" w:space="0" w:color="auto"/>
                <w:bottom w:val="none" w:sz="0" w:space="0" w:color="auto"/>
                <w:right w:val="none" w:sz="0" w:space="0" w:color="auto"/>
              </w:divBdr>
            </w:div>
            <w:div w:id="485558831">
              <w:marLeft w:val="0"/>
              <w:marRight w:val="0"/>
              <w:marTop w:val="0"/>
              <w:marBottom w:val="0"/>
              <w:divBdr>
                <w:top w:val="none" w:sz="0" w:space="0" w:color="auto"/>
                <w:left w:val="none" w:sz="0" w:space="0" w:color="auto"/>
                <w:bottom w:val="none" w:sz="0" w:space="0" w:color="auto"/>
                <w:right w:val="none" w:sz="0" w:space="0" w:color="auto"/>
              </w:divBdr>
            </w:div>
            <w:div w:id="12157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9476">
      <w:bodyDiv w:val="1"/>
      <w:marLeft w:val="0"/>
      <w:marRight w:val="0"/>
      <w:marTop w:val="0"/>
      <w:marBottom w:val="0"/>
      <w:divBdr>
        <w:top w:val="none" w:sz="0" w:space="0" w:color="auto"/>
        <w:left w:val="none" w:sz="0" w:space="0" w:color="auto"/>
        <w:bottom w:val="none" w:sz="0" w:space="0" w:color="auto"/>
        <w:right w:val="none" w:sz="0" w:space="0" w:color="auto"/>
      </w:divBdr>
      <w:divsChild>
        <w:div w:id="1435903890">
          <w:marLeft w:val="0"/>
          <w:marRight w:val="0"/>
          <w:marTop w:val="0"/>
          <w:marBottom w:val="0"/>
          <w:divBdr>
            <w:top w:val="none" w:sz="0" w:space="0" w:color="auto"/>
            <w:left w:val="none" w:sz="0" w:space="0" w:color="auto"/>
            <w:bottom w:val="none" w:sz="0" w:space="0" w:color="auto"/>
            <w:right w:val="none" w:sz="0" w:space="0" w:color="auto"/>
          </w:divBdr>
          <w:divsChild>
            <w:div w:id="1832478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3607">
      <w:bodyDiv w:val="1"/>
      <w:marLeft w:val="0"/>
      <w:marRight w:val="0"/>
      <w:marTop w:val="0"/>
      <w:marBottom w:val="0"/>
      <w:divBdr>
        <w:top w:val="none" w:sz="0" w:space="0" w:color="auto"/>
        <w:left w:val="none" w:sz="0" w:space="0" w:color="auto"/>
        <w:bottom w:val="none" w:sz="0" w:space="0" w:color="auto"/>
        <w:right w:val="none" w:sz="0" w:space="0" w:color="auto"/>
      </w:divBdr>
      <w:divsChild>
        <w:div w:id="2112973332">
          <w:marLeft w:val="0"/>
          <w:marRight w:val="0"/>
          <w:marTop w:val="0"/>
          <w:marBottom w:val="0"/>
          <w:divBdr>
            <w:top w:val="none" w:sz="0" w:space="0" w:color="auto"/>
            <w:left w:val="none" w:sz="0" w:space="0" w:color="auto"/>
            <w:bottom w:val="none" w:sz="0" w:space="0" w:color="auto"/>
            <w:right w:val="none" w:sz="0" w:space="0" w:color="auto"/>
          </w:divBdr>
          <w:divsChild>
            <w:div w:id="1904442557">
              <w:marLeft w:val="0"/>
              <w:marRight w:val="0"/>
              <w:marTop w:val="0"/>
              <w:marBottom w:val="0"/>
              <w:divBdr>
                <w:top w:val="none" w:sz="0" w:space="0" w:color="auto"/>
                <w:left w:val="none" w:sz="0" w:space="0" w:color="auto"/>
                <w:bottom w:val="none" w:sz="0" w:space="0" w:color="auto"/>
                <w:right w:val="none" w:sz="0" w:space="0" w:color="auto"/>
              </w:divBdr>
            </w:div>
            <w:div w:id="70861034">
              <w:marLeft w:val="0"/>
              <w:marRight w:val="0"/>
              <w:marTop w:val="0"/>
              <w:marBottom w:val="0"/>
              <w:divBdr>
                <w:top w:val="none" w:sz="0" w:space="0" w:color="auto"/>
                <w:left w:val="none" w:sz="0" w:space="0" w:color="auto"/>
                <w:bottom w:val="none" w:sz="0" w:space="0" w:color="auto"/>
                <w:right w:val="none" w:sz="0" w:space="0" w:color="auto"/>
              </w:divBdr>
            </w:div>
            <w:div w:id="161863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742966">
      <w:bodyDiv w:val="1"/>
      <w:marLeft w:val="0"/>
      <w:marRight w:val="0"/>
      <w:marTop w:val="0"/>
      <w:marBottom w:val="0"/>
      <w:divBdr>
        <w:top w:val="none" w:sz="0" w:space="0" w:color="auto"/>
        <w:left w:val="none" w:sz="0" w:space="0" w:color="auto"/>
        <w:bottom w:val="none" w:sz="0" w:space="0" w:color="auto"/>
        <w:right w:val="none" w:sz="0" w:space="0" w:color="auto"/>
      </w:divBdr>
      <w:divsChild>
        <w:div w:id="147989201">
          <w:marLeft w:val="0"/>
          <w:marRight w:val="0"/>
          <w:marTop w:val="0"/>
          <w:marBottom w:val="0"/>
          <w:divBdr>
            <w:top w:val="none" w:sz="0" w:space="0" w:color="auto"/>
            <w:left w:val="none" w:sz="0" w:space="0" w:color="auto"/>
            <w:bottom w:val="none" w:sz="0" w:space="0" w:color="auto"/>
            <w:right w:val="none" w:sz="0" w:space="0" w:color="auto"/>
          </w:divBdr>
          <w:divsChild>
            <w:div w:id="1885213488">
              <w:marLeft w:val="0"/>
              <w:marRight w:val="0"/>
              <w:marTop w:val="0"/>
              <w:marBottom w:val="0"/>
              <w:divBdr>
                <w:top w:val="none" w:sz="0" w:space="0" w:color="auto"/>
                <w:left w:val="none" w:sz="0" w:space="0" w:color="auto"/>
                <w:bottom w:val="none" w:sz="0" w:space="0" w:color="auto"/>
                <w:right w:val="none" w:sz="0" w:space="0" w:color="auto"/>
              </w:divBdr>
            </w:div>
            <w:div w:id="804082238">
              <w:marLeft w:val="0"/>
              <w:marRight w:val="0"/>
              <w:marTop w:val="0"/>
              <w:marBottom w:val="0"/>
              <w:divBdr>
                <w:top w:val="none" w:sz="0" w:space="0" w:color="auto"/>
                <w:left w:val="none" w:sz="0" w:space="0" w:color="auto"/>
                <w:bottom w:val="none" w:sz="0" w:space="0" w:color="auto"/>
                <w:right w:val="none" w:sz="0" w:space="0" w:color="auto"/>
              </w:divBdr>
            </w:div>
            <w:div w:id="654450699">
              <w:marLeft w:val="0"/>
              <w:marRight w:val="0"/>
              <w:marTop w:val="0"/>
              <w:marBottom w:val="0"/>
              <w:divBdr>
                <w:top w:val="none" w:sz="0" w:space="0" w:color="auto"/>
                <w:left w:val="none" w:sz="0" w:space="0" w:color="auto"/>
                <w:bottom w:val="none" w:sz="0" w:space="0" w:color="auto"/>
                <w:right w:val="none" w:sz="0" w:space="0" w:color="auto"/>
              </w:divBdr>
            </w:div>
            <w:div w:id="122514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314332">
      <w:bodyDiv w:val="1"/>
      <w:marLeft w:val="0"/>
      <w:marRight w:val="0"/>
      <w:marTop w:val="0"/>
      <w:marBottom w:val="0"/>
      <w:divBdr>
        <w:top w:val="none" w:sz="0" w:space="0" w:color="auto"/>
        <w:left w:val="none" w:sz="0" w:space="0" w:color="auto"/>
        <w:bottom w:val="none" w:sz="0" w:space="0" w:color="auto"/>
        <w:right w:val="none" w:sz="0" w:space="0" w:color="auto"/>
      </w:divBdr>
      <w:divsChild>
        <w:div w:id="910232675">
          <w:marLeft w:val="0"/>
          <w:marRight w:val="0"/>
          <w:marTop w:val="0"/>
          <w:marBottom w:val="0"/>
          <w:divBdr>
            <w:top w:val="none" w:sz="0" w:space="0" w:color="auto"/>
            <w:left w:val="none" w:sz="0" w:space="0" w:color="auto"/>
            <w:bottom w:val="none" w:sz="0" w:space="0" w:color="auto"/>
            <w:right w:val="none" w:sz="0" w:space="0" w:color="auto"/>
          </w:divBdr>
          <w:divsChild>
            <w:div w:id="707223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01615">
      <w:bodyDiv w:val="1"/>
      <w:marLeft w:val="0"/>
      <w:marRight w:val="0"/>
      <w:marTop w:val="0"/>
      <w:marBottom w:val="0"/>
      <w:divBdr>
        <w:top w:val="none" w:sz="0" w:space="0" w:color="auto"/>
        <w:left w:val="none" w:sz="0" w:space="0" w:color="auto"/>
        <w:bottom w:val="none" w:sz="0" w:space="0" w:color="auto"/>
        <w:right w:val="none" w:sz="0" w:space="0" w:color="auto"/>
      </w:divBdr>
      <w:divsChild>
        <w:div w:id="1133326618">
          <w:marLeft w:val="0"/>
          <w:marRight w:val="0"/>
          <w:marTop w:val="0"/>
          <w:marBottom w:val="0"/>
          <w:divBdr>
            <w:top w:val="none" w:sz="0" w:space="0" w:color="auto"/>
            <w:left w:val="none" w:sz="0" w:space="0" w:color="auto"/>
            <w:bottom w:val="none" w:sz="0" w:space="0" w:color="auto"/>
            <w:right w:val="none" w:sz="0" w:space="0" w:color="auto"/>
          </w:divBdr>
          <w:divsChild>
            <w:div w:id="1560946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422115">
      <w:bodyDiv w:val="1"/>
      <w:marLeft w:val="0"/>
      <w:marRight w:val="0"/>
      <w:marTop w:val="0"/>
      <w:marBottom w:val="0"/>
      <w:divBdr>
        <w:top w:val="none" w:sz="0" w:space="0" w:color="auto"/>
        <w:left w:val="none" w:sz="0" w:space="0" w:color="auto"/>
        <w:bottom w:val="none" w:sz="0" w:space="0" w:color="auto"/>
        <w:right w:val="none" w:sz="0" w:space="0" w:color="auto"/>
      </w:divBdr>
      <w:divsChild>
        <w:div w:id="600456678">
          <w:marLeft w:val="0"/>
          <w:marRight w:val="0"/>
          <w:marTop w:val="0"/>
          <w:marBottom w:val="0"/>
          <w:divBdr>
            <w:top w:val="none" w:sz="0" w:space="0" w:color="auto"/>
            <w:left w:val="none" w:sz="0" w:space="0" w:color="auto"/>
            <w:bottom w:val="none" w:sz="0" w:space="0" w:color="auto"/>
            <w:right w:val="none" w:sz="0" w:space="0" w:color="auto"/>
          </w:divBdr>
          <w:divsChild>
            <w:div w:id="657729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01037">
      <w:bodyDiv w:val="1"/>
      <w:marLeft w:val="0"/>
      <w:marRight w:val="0"/>
      <w:marTop w:val="0"/>
      <w:marBottom w:val="0"/>
      <w:divBdr>
        <w:top w:val="none" w:sz="0" w:space="0" w:color="auto"/>
        <w:left w:val="none" w:sz="0" w:space="0" w:color="auto"/>
        <w:bottom w:val="none" w:sz="0" w:space="0" w:color="auto"/>
        <w:right w:val="none" w:sz="0" w:space="0" w:color="auto"/>
      </w:divBdr>
      <w:divsChild>
        <w:div w:id="1259292889">
          <w:marLeft w:val="0"/>
          <w:marRight w:val="0"/>
          <w:marTop w:val="0"/>
          <w:marBottom w:val="0"/>
          <w:divBdr>
            <w:top w:val="none" w:sz="0" w:space="0" w:color="auto"/>
            <w:left w:val="none" w:sz="0" w:space="0" w:color="auto"/>
            <w:bottom w:val="none" w:sz="0" w:space="0" w:color="auto"/>
            <w:right w:val="none" w:sz="0" w:space="0" w:color="auto"/>
          </w:divBdr>
          <w:divsChild>
            <w:div w:id="453251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76936">
      <w:bodyDiv w:val="1"/>
      <w:marLeft w:val="0"/>
      <w:marRight w:val="0"/>
      <w:marTop w:val="0"/>
      <w:marBottom w:val="0"/>
      <w:divBdr>
        <w:top w:val="none" w:sz="0" w:space="0" w:color="auto"/>
        <w:left w:val="none" w:sz="0" w:space="0" w:color="auto"/>
        <w:bottom w:val="none" w:sz="0" w:space="0" w:color="auto"/>
        <w:right w:val="none" w:sz="0" w:space="0" w:color="auto"/>
      </w:divBdr>
      <w:divsChild>
        <w:div w:id="1152411797">
          <w:marLeft w:val="0"/>
          <w:marRight w:val="0"/>
          <w:marTop w:val="0"/>
          <w:marBottom w:val="0"/>
          <w:divBdr>
            <w:top w:val="none" w:sz="0" w:space="0" w:color="auto"/>
            <w:left w:val="none" w:sz="0" w:space="0" w:color="auto"/>
            <w:bottom w:val="none" w:sz="0" w:space="0" w:color="auto"/>
            <w:right w:val="none" w:sz="0" w:space="0" w:color="auto"/>
          </w:divBdr>
          <w:divsChild>
            <w:div w:id="50547464">
              <w:marLeft w:val="0"/>
              <w:marRight w:val="0"/>
              <w:marTop w:val="0"/>
              <w:marBottom w:val="0"/>
              <w:divBdr>
                <w:top w:val="none" w:sz="0" w:space="0" w:color="auto"/>
                <w:left w:val="none" w:sz="0" w:space="0" w:color="auto"/>
                <w:bottom w:val="none" w:sz="0" w:space="0" w:color="auto"/>
                <w:right w:val="none" w:sz="0" w:space="0" w:color="auto"/>
              </w:divBdr>
            </w:div>
            <w:div w:id="299380651">
              <w:marLeft w:val="0"/>
              <w:marRight w:val="0"/>
              <w:marTop w:val="0"/>
              <w:marBottom w:val="0"/>
              <w:divBdr>
                <w:top w:val="none" w:sz="0" w:space="0" w:color="auto"/>
                <w:left w:val="none" w:sz="0" w:space="0" w:color="auto"/>
                <w:bottom w:val="none" w:sz="0" w:space="0" w:color="auto"/>
                <w:right w:val="none" w:sz="0" w:space="0" w:color="auto"/>
              </w:divBdr>
            </w:div>
            <w:div w:id="1115832197">
              <w:marLeft w:val="0"/>
              <w:marRight w:val="0"/>
              <w:marTop w:val="0"/>
              <w:marBottom w:val="0"/>
              <w:divBdr>
                <w:top w:val="none" w:sz="0" w:space="0" w:color="auto"/>
                <w:left w:val="none" w:sz="0" w:space="0" w:color="auto"/>
                <w:bottom w:val="none" w:sz="0" w:space="0" w:color="auto"/>
                <w:right w:val="none" w:sz="0" w:space="0" w:color="auto"/>
              </w:divBdr>
            </w:div>
            <w:div w:id="1695418080">
              <w:marLeft w:val="0"/>
              <w:marRight w:val="0"/>
              <w:marTop w:val="0"/>
              <w:marBottom w:val="0"/>
              <w:divBdr>
                <w:top w:val="none" w:sz="0" w:space="0" w:color="auto"/>
                <w:left w:val="none" w:sz="0" w:space="0" w:color="auto"/>
                <w:bottom w:val="none" w:sz="0" w:space="0" w:color="auto"/>
                <w:right w:val="none" w:sz="0" w:space="0" w:color="auto"/>
              </w:divBdr>
            </w:div>
            <w:div w:id="113621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707001">
      <w:bodyDiv w:val="1"/>
      <w:marLeft w:val="0"/>
      <w:marRight w:val="0"/>
      <w:marTop w:val="0"/>
      <w:marBottom w:val="0"/>
      <w:divBdr>
        <w:top w:val="none" w:sz="0" w:space="0" w:color="auto"/>
        <w:left w:val="none" w:sz="0" w:space="0" w:color="auto"/>
        <w:bottom w:val="none" w:sz="0" w:space="0" w:color="auto"/>
        <w:right w:val="none" w:sz="0" w:space="0" w:color="auto"/>
      </w:divBdr>
      <w:divsChild>
        <w:div w:id="1400790815">
          <w:marLeft w:val="0"/>
          <w:marRight w:val="0"/>
          <w:marTop w:val="0"/>
          <w:marBottom w:val="0"/>
          <w:divBdr>
            <w:top w:val="none" w:sz="0" w:space="0" w:color="auto"/>
            <w:left w:val="none" w:sz="0" w:space="0" w:color="auto"/>
            <w:bottom w:val="none" w:sz="0" w:space="0" w:color="auto"/>
            <w:right w:val="none" w:sz="0" w:space="0" w:color="auto"/>
          </w:divBdr>
          <w:divsChild>
            <w:div w:id="1347751542">
              <w:marLeft w:val="0"/>
              <w:marRight w:val="0"/>
              <w:marTop w:val="0"/>
              <w:marBottom w:val="0"/>
              <w:divBdr>
                <w:top w:val="none" w:sz="0" w:space="0" w:color="auto"/>
                <w:left w:val="none" w:sz="0" w:space="0" w:color="auto"/>
                <w:bottom w:val="none" w:sz="0" w:space="0" w:color="auto"/>
                <w:right w:val="none" w:sz="0" w:space="0" w:color="auto"/>
              </w:divBdr>
            </w:div>
            <w:div w:id="1177960299">
              <w:marLeft w:val="0"/>
              <w:marRight w:val="0"/>
              <w:marTop w:val="0"/>
              <w:marBottom w:val="0"/>
              <w:divBdr>
                <w:top w:val="none" w:sz="0" w:space="0" w:color="auto"/>
                <w:left w:val="none" w:sz="0" w:space="0" w:color="auto"/>
                <w:bottom w:val="none" w:sz="0" w:space="0" w:color="auto"/>
                <w:right w:val="none" w:sz="0" w:space="0" w:color="auto"/>
              </w:divBdr>
            </w:div>
            <w:div w:id="38632744">
              <w:marLeft w:val="0"/>
              <w:marRight w:val="0"/>
              <w:marTop w:val="0"/>
              <w:marBottom w:val="0"/>
              <w:divBdr>
                <w:top w:val="none" w:sz="0" w:space="0" w:color="auto"/>
                <w:left w:val="none" w:sz="0" w:space="0" w:color="auto"/>
                <w:bottom w:val="none" w:sz="0" w:space="0" w:color="auto"/>
                <w:right w:val="none" w:sz="0" w:space="0" w:color="auto"/>
              </w:divBdr>
            </w:div>
            <w:div w:id="516042998">
              <w:marLeft w:val="0"/>
              <w:marRight w:val="0"/>
              <w:marTop w:val="0"/>
              <w:marBottom w:val="0"/>
              <w:divBdr>
                <w:top w:val="none" w:sz="0" w:space="0" w:color="auto"/>
                <w:left w:val="none" w:sz="0" w:space="0" w:color="auto"/>
                <w:bottom w:val="none" w:sz="0" w:space="0" w:color="auto"/>
                <w:right w:val="none" w:sz="0" w:space="0" w:color="auto"/>
              </w:divBdr>
            </w:div>
            <w:div w:id="1848053457">
              <w:marLeft w:val="0"/>
              <w:marRight w:val="0"/>
              <w:marTop w:val="0"/>
              <w:marBottom w:val="0"/>
              <w:divBdr>
                <w:top w:val="none" w:sz="0" w:space="0" w:color="auto"/>
                <w:left w:val="none" w:sz="0" w:space="0" w:color="auto"/>
                <w:bottom w:val="none" w:sz="0" w:space="0" w:color="auto"/>
                <w:right w:val="none" w:sz="0" w:space="0" w:color="auto"/>
              </w:divBdr>
            </w:div>
            <w:div w:id="2059157714">
              <w:marLeft w:val="0"/>
              <w:marRight w:val="0"/>
              <w:marTop w:val="0"/>
              <w:marBottom w:val="0"/>
              <w:divBdr>
                <w:top w:val="none" w:sz="0" w:space="0" w:color="auto"/>
                <w:left w:val="none" w:sz="0" w:space="0" w:color="auto"/>
                <w:bottom w:val="none" w:sz="0" w:space="0" w:color="auto"/>
                <w:right w:val="none" w:sz="0" w:space="0" w:color="auto"/>
              </w:divBdr>
            </w:div>
            <w:div w:id="135765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400477">
      <w:bodyDiv w:val="1"/>
      <w:marLeft w:val="0"/>
      <w:marRight w:val="0"/>
      <w:marTop w:val="0"/>
      <w:marBottom w:val="0"/>
      <w:divBdr>
        <w:top w:val="none" w:sz="0" w:space="0" w:color="auto"/>
        <w:left w:val="none" w:sz="0" w:space="0" w:color="auto"/>
        <w:bottom w:val="none" w:sz="0" w:space="0" w:color="auto"/>
        <w:right w:val="none" w:sz="0" w:space="0" w:color="auto"/>
      </w:divBdr>
      <w:divsChild>
        <w:div w:id="2119371636">
          <w:marLeft w:val="0"/>
          <w:marRight w:val="0"/>
          <w:marTop w:val="0"/>
          <w:marBottom w:val="0"/>
          <w:divBdr>
            <w:top w:val="none" w:sz="0" w:space="0" w:color="auto"/>
            <w:left w:val="none" w:sz="0" w:space="0" w:color="auto"/>
            <w:bottom w:val="none" w:sz="0" w:space="0" w:color="auto"/>
            <w:right w:val="none" w:sz="0" w:space="0" w:color="auto"/>
          </w:divBdr>
          <w:divsChild>
            <w:div w:id="746731057">
              <w:marLeft w:val="0"/>
              <w:marRight w:val="0"/>
              <w:marTop w:val="0"/>
              <w:marBottom w:val="0"/>
              <w:divBdr>
                <w:top w:val="none" w:sz="0" w:space="0" w:color="auto"/>
                <w:left w:val="none" w:sz="0" w:space="0" w:color="auto"/>
                <w:bottom w:val="none" w:sz="0" w:space="0" w:color="auto"/>
                <w:right w:val="none" w:sz="0" w:space="0" w:color="auto"/>
              </w:divBdr>
            </w:div>
            <w:div w:id="329413025">
              <w:marLeft w:val="0"/>
              <w:marRight w:val="0"/>
              <w:marTop w:val="0"/>
              <w:marBottom w:val="0"/>
              <w:divBdr>
                <w:top w:val="none" w:sz="0" w:space="0" w:color="auto"/>
                <w:left w:val="none" w:sz="0" w:space="0" w:color="auto"/>
                <w:bottom w:val="none" w:sz="0" w:space="0" w:color="auto"/>
                <w:right w:val="none" w:sz="0" w:space="0" w:color="auto"/>
              </w:divBdr>
            </w:div>
            <w:div w:id="1456288476">
              <w:marLeft w:val="0"/>
              <w:marRight w:val="0"/>
              <w:marTop w:val="0"/>
              <w:marBottom w:val="0"/>
              <w:divBdr>
                <w:top w:val="none" w:sz="0" w:space="0" w:color="auto"/>
                <w:left w:val="none" w:sz="0" w:space="0" w:color="auto"/>
                <w:bottom w:val="none" w:sz="0" w:space="0" w:color="auto"/>
                <w:right w:val="none" w:sz="0" w:space="0" w:color="auto"/>
              </w:divBdr>
            </w:div>
            <w:div w:id="86490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583315">
      <w:bodyDiv w:val="1"/>
      <w:marLeft w:val="0"/>
      <w:marRight w:val="0"/>
      <w:marTop w:val="0"/>
      <w:marBottom w:val="0"/>
      <w:divBdr>
        <w:top w:val="none" w:sz="0" w:space="0" w:color="auto"/>
        <w:left w:val="none" w:sz="0" w:space="0" w:color="auto"/>
        <w:bottom w:val="none" w:sz="0" w:space="0" w:color="auto"/>
        <w:right w:val="none" w:sz="0" w:space="0" w:color="auto"/>
      </w:divBdr>
      <w:divsChild>
        <w:div w:id="704216652">
          <w:marLeft w:val="0"/>
          <w:marRight w:val="0"/>
          <w:marTop w:val="0"/>
          <w:marBottom w:val="0"/>
          <w:divBdr>
            <w:top w:val="none" w:sz="0" w:space="0" w:color="auto"/>
            <w:left w:val="none" w:sz="0" w:space="0" w:color="auto"/>
            <w:bottom w:val="none" w:sz="0" w:space="0" w:color="auto"/>
            <w:right w:val="none" w:sz="0" w:space="0" w:color="auto"/>
          </w:divBdr>
          <w:divsChild>
            <w:div w:id="602108455">
              <w:marLeft w:val="0"/>
              <w:marRight w:val="0"/>
              <w:marTop w:val="0"/>
              <w:marBottom w:val="0"/>
              <w:divBdr>
                <w:top w:val="none" w:sz="0" w:space="0" w:color="auto"/>
                <w:left w:val="none" w:sz="0" w:space="0" w:color="auto"/>
                <w:bottom w:val="none" w:sz="0" w:space="0" w:color="auto"/>
                <w:right w:val="none" w:sz="0" w:space="0" w:color="auto"/>
              </w:divBdr>
            </w:div>
            <w:div w:id="2010910976">
              <w:marLeft w:val="0"/>
              <w:marRight w:val="0"/>
              <w:marTop w:val="0"/>
              <w:marBottom w:val="0"/>
              <w:divBdr>
                <w:top w:val="none" w:sz="0" w:space="0" w:color="auto"/>
                <w:left w:val="none" w:sz="0" w:space="0" w:color="auto"/>
                <w:bottom w:val="none" w:sz="0" w:space="0" w:color="auto"/>
                <w:right w:val="none" w:sz="0" w:space="0" w:color="auto"/>
              </w:divBdr>
            </w:div>
            <w:div w:id="1005522156">
              <w:marLeft w:val="0"/>
              <w:marRight w:val="0"/>
              <w:marTop w:val="0"/>
              <w:marBottom w:val="0"/>
              <w:divBdr>
                <w:top w:val="none" w:sz="0" w:space="0" w:color="auto"/>
                <w:left w:val="none" w:sz="0" w:space="0" w:color="auto"/>
                <w:bottom w:val="none" w:sz="0" w:space="0" w:color="auto"/>
                <w:right w:val="none" w:sz="0" w:space="0" w:color="auto"/>
              </w:divBdr>
            </w:div>
            <w:div w:id="1035499133">
              <w:marLeft w:val="0"/>
              <w:marRight w:val="0"/>
              <w:marTop w:val="0"/>
              <w:marBottom w:val="0"/>
              <w:divBdr>
                <w:top w:val="none" w:sz="0" w:space="0" w:color="auto"/>
                <w:left w:val="none" w:sz="0" w:space="0" w:color="auto"/>
                <w:bottom w:val="none" w:sz="0" w:space="0" w:color="auto"/>
                <w:right w:val="none" w:sz="0" w:space="0" w:color="auto"/>
              </w:divBdr>
            </w:div>
            <w:div w:id="843939428">
              <w:marLeft w:val="0"/>
              <w:marRight w:val="0"/>
              <w:marTop w:val="0"/>
              <w:marBottom w:val="0"/>
              <w:divBdr>
                <w:top w:val="none" w:sz="0" w:space="0" w:color="auto"/>
                <w:left w:val="none" w:sz="0" w:space="0" w:color="auto"/>
                <w:bottom w:val="none" w:sz="0" w:space="0" w:color="auto"/>
                <w:right w:val="none" w:sz="0" w:space="0" w:color="auto"/>
              </w:divBdr>
            </w:div>
            <w:div w:id="1860969640">
              <w:marLeft w:val="0"/>
              <w:marRight w:val="0"/>
              <w:marTop w:val="0"/>
              <w:marBottom w:val="0"/>
              <w:divBdr>
                <w:top w:val="none" w:sz="0" w:space="0" w:color="auto"/>
                <w:left w:val="none" w:sz="0" w:space="0" w:color="auto"/>
                <w:bottom w:val="none" w:sz="0" w:space="0" w:color="auto"/>
                <w:right w:val="none" w:sz="0" w:space="0" w:color="auto"/>
              </w:divBdr>
            </w:div>
            <w:div w:id="1139301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92930">
      <w:bodyDiv w:val="1"/>
      <w:marLeft w:val="0"/>
      <w:marRight w:val="0"/>
      <w:marTop w:val="0"/>
      <w:marBottom w:val="0"/>
      <w:divBdr>
        <w:top w:val="none" w:sz="0" w:space="0" w:color="auto"/>
        <w:left w:val="none" w:sz="0" w:space="0" w:color="auto"/>
        <w:bottom w:val="none" w:sz="0" w:space="0" w:color="auto"/>
        <w:right w:val="none" w:sz="0" w:space="0" w:color="auto"/>
      </w:divBdr>
      <w:divsChild>
        <w:div w:id="1185947049">
          <w:marLeft w:val="0"/>
          <w:marRight w:val="0"/>
          <w:marTop w:val="0"/>
          <w:marBottom w:val="0"/>
          <w:divBdr>
            <w:top w:val="none" w:sz="0" w:space="0" w:color="auto"/>
            <w:left w:val="none" w:sz="0" w:space="0" w:color="auto"/>
            <w:bottom w:val="none" w:sz="0" w:space="0" w:color="auto"/>
            <w:right w:val="none" w:sz="0" w:space="0" w:color="auto"/>
          </w:divBdr>
          <w:divsChild>
            <w:div w:id="1016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5015">
      <w:bodyDiv w:val="1"/>
      <w:marLeft w:val="0"/>
      <w:marRight w:val="0"/>
      <w:marTop w:val="0"/>
      <w:marBottom w:val="0"/>
      <w:divBdr>
        <w:top w:val="none" w:sz="0" w:space="0" w:color="auto"/>
        <w:left w:val="none" w:sz="0" w:space="0" w:color="auto"/>
        <w:bottom w:val="none" w:sz="0" w:space="0" w:color="auto"/>
        <w:right w:val="none" w:sz="0" w:space="0" w:color="auto"/>
      </w:divBdr>
      <w:divsChild>
        <w:div w:id="497040161">
          <w:marLeft w:val="0"/>
          <w:marRight w:val="0"/>
          <w:marTop w:val="0"/>
          <w:marBottom w:val="0"/>
          <w:divBdr>
            <w:top w:val="none" w:sz="0" w:space="0" w:color="auto"/>
            <w:left w:val="none" w:sz="0" w:space="0" w:color="auto"/>
            <w:bottom w:val="none" w:sz="0" w:space="0" w:color="auto"/>
            <w:right w:val="none" w:sz="0" w:space="0" w:color="auto"/>
          </w:divBdr>
          <w:divsChild>
            <w:div w:id="1636637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png"/><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T:\CompSci\Research\web%20development%20textbook\third-edition\TextBook-LabManualTemplate-2018.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EC8204D3152B4B0DB3F05D3E13B7DAA5"/>
        <w:category>
          <w:name w:val="General"/>
          <w:gallery w:val="placeholder"/>
        </w:category>
        <w:types>
          <w:type w:val="bbPlcHdr"/>
        </w:types>
        <w:behaviors>
          <w:behavior w:val="content"/>
        </w:behaviors>
        <w:guid w:val="{50C1AED9-265C-4AD7-9A5C-85777BA465B4}"/>
      </w:docPartPr>
      <w:docPartBody>
        <w:p w:rsidR="003E0D2D" w:rsidRDefault="003E0D2D" w:rsidP="003E0D2D">
          <w:pPr>
            <w:pStyle w:val="EC8204D3152B4B0DB3F05D3E13B7DAA5"/>
          </w:pPr>
          <w: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utura Book">
    <w:altName w:val="Times New Roman"/>
    <w:panose1 w:val="00000000000000000000"/>
    <w:charset w:val="00"/>
    <w:family w:val="roman"/>
    <w:notTrueType/>
    <w:pitch w:val="variable"/>
    <w:sig w:usb0="00000001" w:usb1="00000000" w:usb2="00000000" w:usb3="00000000" w:csb0="00000009" w:csb1="00000000"/>
  </w:font>
  <w:font w:name="Corbel">
    <w:panose1 w:val="020B0503020204020204"/>
    <w:charset w:val="00"/>
    <w:family w:val="swiss"/>
    <w:pitch w:val="variable"/>
    <w:sig w:usb0="A00002EF" w:usb1="4000A44B" w:usb2="00000000" w:usb3="00000000" w:csb0="0000019F" w:csb1="00000000"/>
  </w:font>
  <w:font w:name="Rockwell">
    <w:panose1 w:val="02060603020205020403"/>
    <w:charset w:val="00"/>
    <w:family w:val="roman"/>
    <w:pitch w:val="variable"/>
    <w:sig w:usb0="00000007" w:usb1="00000000" w:usb2="00000000" w:usb3="00000000" w:csb0="00000003" w:csb1="00000000"/>
  </w:font>
  <w:font w:name="Source Sans Pro Black">
    <w:altName w:val="Cambria Math"/>
    <w:panose1 w:val="00000000000000000000"/>
    <w:charset w:val="00"/>
    <w:family w:val="swiss"/>
    <w:notTrueType/>
    <w:pitch w:val="variable"/>
    <w:sig w:usb0="00000001" w:usb1="02000001" w:usb2="00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Futura Light">
    <w:altName w:val="Times New Roman"/>
    <w:panose1 w:val="00000000000000000000"/>
    <w:charset w:val="00"/>
    <w:family w:val="roman"/>
    <w:notTrueType/>
    <w:pitch w:val="variable"/>
    <w:sig w:usb0="00000083" w:usb1="00000000" w:usb2="00000000" w:usb3="00000000" w:csb0="00000009" w:csb1="00000000"/>
  </w:font>
  <w:font w:name="Source Serif Pro">
    <w:panose1 w:val="02040603050405020204"/>
    <w:charset w:val="00"/>
    <w:family w:val="roman"/>
    <w:notTrueType/>
    <w:pitch w:val="variable"/>
    <w:sig w:usb0="00000007" w:usb1="00000001" w:usb2="00000000" w:usb3="00000000" w:csb0="00000093" w:csb1="00000000"/>
  </w:font>
  <w:font w:name="Source Code Pro Light">
    <w:altName w:val="Consolas"/>
    <w:panose1 w:val="00000000000000000000"/>
    <w:charset w:val="00"/>
    <w:family w:val="modern"/>
    <w:notTrueType/>
    <w:pitch w:val="fixed"/>
    <w:sig w:usb0="200002F7" w:usb1="02003803" w:usb2="00000000" w:usb3="00000000" w:csb0="0000019F" w:csb1="00000000"/>
  </w:font>
  <w:font w:name="Source Sans Pro">
    <w:altName w:val="Cambria Math"/>
    <w:panose1 w:val="00000000000000000000"/>
    <w:charset w:val="00"/>
    <w:family w:val="swiss"/>
    <w:notTrueType/>
    <w:pitch w:val="variable"/>
    <w:sig w:usb0="00000001" w:usb1="02000001" w:usb2="00000000" w:usb3="00000000" w:csb0="0000019F" w:csb1="00000000"/>
  </w:font>
  <w:font w:name="Tahoma">
    <w:panose1 w:val="020B0604030504040204"/>
    <w:charset w:val="00"/>
    <w:family w:val="swiss"/>
    <w:pitch w:val="variable"/>
    <w:sig w:usb0="E1002EFF" w:usb1="C000605B" w:usb2="00000029" w:usb3="00000000" w:csb0="000101FF" w:csb1="00000000"/>
  </w:font>
  <w:font w:name="Constantia">
    <w:panose1 w:val="02030602050306030303"/>
    <w:charset w:val="00"/>
    <w:family w:val="roman"/>
    <w:pitch w:val="variable"/>
    <w:sig w:usb0="A00002EF" w:usb1="4000204B" w:usb2="00000000" w:usb3="00000000" w:csb0="0000019F" w:csb1="00000000"/>
  </w:font>
  <w:font w:name="Rockwell Condensed">
    <w:panose1 w:val="02060603050405020104"/>
    <w:charset w:val="00"/>
    <w:family w:val="roman"/>
    <w:pitch w:val="variable"/>
    <w:sig w:usb0="00000003" w:usb1="00000000" w:usb2="00000000" w:usb3="00000000" w:csb0="00000001" w:csb1="00000000"/>
  </w:font>
  <w:font w:name="Rockwell Extra Bold">
    <w:panose1 w:val="02060903040505020403"/>
    <w:charset w:val="00"/>
    <w:family w:val="roman"/>
    <w:pitch w:val="variable"/>
    <w:sig w:usb0="00000003" w:usb1="00000000" w:usb2="00000000" w:usb3="00000000" w:csb0="00000001" w:csb1="00000000"/>
  </w:font>
  <w:font w:name="Source Serif Pro Light">
    <w:altName w:val="Cambria Math"/>
    <w:panose1 w:val="00000000000000000000"/>
    <w:charset w:val="00"/>
    <w:family w:val="roman"/>
    <w:notTrueType/>
    <w:pitch w:val="variable"/>
    <w:sig w:usb0="00000001" w:usb1="02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Franklin Gothic Demi">
    <w:panose1 w:val="020B07030201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3E0D2D"/>
    <w:rsid w:val="000B02F9"/>
    <w:rsid w:val="001733C6"/>
    <w:rsid w:val="001B03CE"/>
    <w:rsid w:val="00284493"/>
    <w:rsid w:val="00333993"/>
    <w:rsid w:val="003E0D2D"/>
    <w:rsid w:val="00430CD5"/>
    <w:rsid w:val="004E4230"/>
    <w:rsid w:val="005036EC"/>
    <w:rsid w:val="005F58A2"/>
    <w:rsid w:val="006D1C1F"/>
    <w:rsid w:val="00704902"/>
    <w:rsid w:val="00755E1F"/>
    <w:rsid w:val="007A619F"/>
    <w:rsid w:val="00835DF3"/>
    <w:rsid w:val="00850D0F"/>
    <w:rsid w:val="008606CE"/>
    <w:rsid w:val="00897E39"/>
    <w:rsid w:val="008C6CFB"/>
    <w:rsid w:val="008D025B"/>
    <w:rsid w:val="008F3F71"/>
    <w:rsid w:val="00917368"/>
    <w:rsid w:val="00946EA3"/>
    <w:rsid w:val="009C1762"/>
    <w:rsid w:val="00A7515D"/>
    <w:rsid w:val="00AC2FD9"/>
    <w:rsid w:val="00B53EAF"/>
    <w:rsid w:val="00B935DE"/>
    <w:rsid w:val="00BD0A60"/>
    <w:rsid w:val="00CC2368"/>
    <w:rsid w:val="00CD2243"/>
    <w:rsid w:val="00D81AB8"/>
    <w:rsid w:val="00DB5660"/>
    <w:rsid w:val="00DD6423"/>
    <w:rsid w:val="00DE04A6"/>
    <w:rsid w:val="00E00948"/>
    <w:rsid w:val="00E8770F"/>
    <w:rsid w:val="00EA3DB9"/>
    <w:rsid w:val="00EB2999"/>
    <w:rsid w:val="00F12C58"/>
    <w:rsid w:val="00F20ED4"/>
    <w:rsid w:val="00F563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094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1B17BCB3874BA3BD16CC2DD9C5E96D">
    <w:name w:val="AD1B17BCB3874BA3BD16CC2DD9C5E96D"/>
    <w:rsid w:val="003E0D2D"/>
  </w:style>
  <w:style w:type="paragraph" w:customStyle="1" w:styleId="EC8204D3152B4B0DB3F05D3E13B7DAA5">
    <w:name w:val="EC8204D3152B4B0DB3F05D3E13B7DAA5"/>
    <w:rsid w:val="003E0D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4963693-CE7A-4017-AC43-DE4996AB58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TextBook-LabManualTemplate-2018.dotx</Template>
  <TotalTime>13817</TotalTime>
  <Pages>24</Pages>
  <Words>5255</Words>
  <Characters>29956</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Lab 9: JavaScript 2: DOM and Events</vt:lpstr>
    </vt:vector>
  </TitlesOfParts>
  <Company>consultant</Company>
  <LinksUpToDate>false</LinksUpToDate>
  <CharactersWithSpaces>35141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9: JavaScript 2: DOM and Events</dc:title>
  <dc:subject>COMP1511</dc:subject>
  <dc:creator>Randy Connolly</dc:creator>
  <cp:lastModifiedBy>Randy Connolly</cp:lastModifiedBy>
  <cp:revision>131</cp:revision>
  <cp:lastPrinted>2015-11-19T20:47:00Z</cp:lastPrinted>
  <dcterms:created xsi:type="dcterms:W3CDTF">2010-01-06T22:27:00Z</dcterms:created>
  <dcterms:modified xsi:type="dcterms:W3CDTF">2019-09-12T17:06:00Z</dcterms:modified>
</cp:coreProperties>
</file>